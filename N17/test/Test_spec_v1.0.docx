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E6" w:rsidRDefault="00A600E6" w:rsidP="00D85505">
      <w:pPr>
        <w:spacing w:after="0"/>
        <w:rPr>
          <w:sz w:val="20"/>
          <w:szCs w:val="20"/>
        </w:rPr>
      </w:pPr>
    </w:p>
    <w:p w:rsidR="00AE0485" w:rsidRDefault="00AE0485" w:rsidP="00D85505">
      <w:pPr>
        <w:spacing w:after="0"/>
        <w:rPr>
          <w:sz w:val="20"/>
          <w:szCs w:val="20"/>
        </w:rPr>
      </w:pPr>
    </w:p>
    <w:p w:rsidR="00AE0485" w:rsidRPr="00AE0485" w:rsidRDefault="00AE0485" w:rsidP="00D85505">
      <w:pPr>
        <w:spacing w:after="0"/>
        <w:rPr>
          <w:sz w:val="20"/>
          <w:szCs w:val="20"/>
        </w:rPr>
      </w:pPr>
    </w:p>
    <w:p w:rsidR="00687BFF" w:rsidRPr="00AE0485" w:rsidRDefault="00687BFF" w:rsidP="00D85505">
      <w:pPr>
        <w:spacing w:after="0"/>
        <w:rPr>
          <w:sz w:val="20"/>
          <w:szCs w:val="20"/>
        </w:rPr>
      </w:pPr>
    </w:p>
    <w:p w:rsidR="00687BFF" w:rsidRPr="00AE0485" w:rsidRDefault="00687BFF" w:rsidP="00D85505">
      <w:pPr>
        <w:spacing w:after="0"/>
        <w:rPr>
          <w:sz w:val="20"/>
          <w:szCs w:val="20"/>
        </w:rPr>
      </w:pPr>
    </w:p>
    <w:p w:rsidR="00A600E6" w:rsidRPr="00AE0485" w:rsidRDefault="00A600E6" w:rsidP="00D85505">
      <w:pPr>
        <w:spacing w:after="0"/>
        <w:rPr>
          <w:sz w:val="20"/>
          <w:szCs w:val="20"/>
        </w:rPr>
      </w:pPr>
    </w:p>
    <w:p w:rsidR="00A600E6" w:rsidRPr="00AE0485" w:rsidRDefault="00687BFF" w:rsidP="00D85505">
      <w:pPr>
        <w:spacing w:after="0"/>
        <w:rPr>
          <w:sz w:val="20"/>
          <w:szCs w:val="20"/>
        </w:rPr>
      </w:pPr>
      <w:r w:rsidRPr="00AE0485">
        <w:rPr>
          <w:noProof/>
          <w:sz w:val="20"/>
          <w:szCs w:val="20"/>
          <w:lang w:bidi="ta-IN"/>
        </w:rPr>
        <w:drawing>
          <wp:anchor distT="0" distB="0" distL="114300" distR="114300" simplePos="0" relativeHeight="251658240" behindDoc="0" locked="0" layoutInCell="1" allowOverlap="1" wp14:anchorId="2D72A9AC" wp14:editId="22E401BB">
            <wp:simplePos x="0" y="0"/>
            <wp:positionH relativeFrom="column">
              <wp:posOffset>-210185</wp:posOffset>
            </wp:positionH>
            <wp:positionV relativeFrom="paragraph">
              <wp:posOffset>355600</wp:posOffset>
            </wp:positionV>
            <wp:extent cx="6400800" cy="73679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2_testtablepag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6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-21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0"/>
        <w:gridCol w:w="1134"/>
        <w:gridCol w:w="1701"/>
        <w:gridCol w:w="2551"/>
        <w:gridCol w:w="1843"/>
        <w:gridCol w:w="2091"/>
      </w:tblGrid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006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FR1, FR7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a user with a valid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email but incorrect password is not authenticated.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Input on login page for existing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lastRenderedPageBreak/>
              <w:t xml:space="preserve">User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name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: slj11</w:t>
            </w:r>
            <w:hyperlink r:id="rId8">
              <w:r w:rsidRPr="00AE0485">
                <w:rPr>
                  <w:rStyle w:val="InternetLink"/>
                  <w:rFonts w:ascii="Century Schoolbook" w:hAnsi="Century Schoolbook" w:cs="Lao UI"/>
                  <w:color w:val="000000" w:themeColor="text1"/>
                  <w:sz w:val="20"/>
                  <w:szCs w:val="20"/>
                  <w:u w:val="none"/>
                  <w:lang w:val="de-DE"/>
                </w:rPr>
                <w:t>@aber.ac.uk</w:t>
              </w:r>
            </w:hyperlink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mywrongpass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Error message warns that the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user entered the wrong password.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User is not authenticated.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SE-N17-007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new user can be registered on the system.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 form.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Username: 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newuser@aber.ac.uk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newpassword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newpassword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added to system.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Given  starting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 and redirected to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there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profile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created in the system, has a new monster created and is authenticated and directed to their profile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SE-N17-008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a new user name that is not an email is not registered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User-name: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newuser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Valid 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user that email isn't 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SE-N17-009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passwords of length less than 8 are too short.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User-name: newuser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  <w:lang w:val="de-DE"/>
              </w:rPr>
              <w:t>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password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passwords of length greater than 20 are too long.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User-name: newuser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  <w:lang w:val="de-DE"/>
              </w:rPr>
              <w:t>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mypasswordqwertylopwq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mypasswordqwertylopwq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password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a user with a valid email that is already on the system is not created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User-name: slj11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  <w:lang w:val="de-DE"/>
              </w:rPr>
              <w:t>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 check: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the user is already registered with the system.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FR7, FR6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if the password that has been typed matches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on login page for new user.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User-name: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newuser@aber.ac.uk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mypassword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Confirm Password: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mypassss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Error message warns that the passwords entered do not match.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not created. Error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FR1, FR7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user can only access parts of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the site if they are registered and authenticated.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Attempt to access all other pages of the site other than the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login/register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Should be redirected back to the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login/register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Unregistered/Unauthenticated users are redirected back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to the login/register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SE-N17-014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FR7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a user can logout from the system.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Login to the system using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valid registered users details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 Then logout using the logout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directed to the login/register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session is terminated and they can no longer access secure parts of the site.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can access their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page from their profile.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From the profile click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taken to a list of their friends.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is shown a list of their current friends.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is shown a list of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there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current monsters and their stats on the profile page.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profile page a list of monsters is shown. Click/highlight a monster to view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it's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stats.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The monsters stats are shown next to the monster.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Monsters stats are successfully shown the user.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can view a list of notifications.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profile page click the notifications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list of current notifications for battle/breeding/friend requests and fight/breeding results.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List of battle/breeding/friend requests and fight/breeding results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can view a list of </w:t>
            </w:r>
            <w:r w:rsidR="00A600E6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no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notifications.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profile page click the notifications button when the user has no pending notifications.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“no notifications” message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 notifications message shown.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For each type of notification (battle, breeding, friend requests and fight/breeding results) check that the list is displayed correctly when the user has only one of these requests and no others.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profile page click the notifications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list of current notifications for battle/breeding requests and fight/breeding results.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List of battle/breeding requests and fight results shown.</w:t>
            </w:r>
          </w:p>
        </w:tc>
      </w:tr>
      <w:tr w:rsidR="00A600E6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SE-N17-019a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F60106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For each type of notification (battle, breeding, friend requests and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fight/breeding results) check that the list is </w:t>
            </w:r>
            <w:r w:rsidR="00F60106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empty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when </w:t>
            </w:r>
            <w:r w:rsidR="00F56B72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there </w:t>
            </w:r>
            <w:proofErr w:type="gramStart"/>
            <w:r w:rsidR="00F56B72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are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none of said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On the profile page click the notifications button.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none of that notification.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00E6" w:rsidRPr="00AE0485" w:rsidRDefault="00A600E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 notifications there.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SE-N17-020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 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accepting a friend request adds the friend to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friend list.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friend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shown a message telling them that the request has been accepted.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friend added to the friends list.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send a friend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page, click add friend.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Email: 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test@aber.ac.uk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not add a friend that doesn't exist.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Email: 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>noone@aber.ac.uk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user doesn't exist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FR2,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not add a friend with an email address that is not well formed.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Email: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noone</w:t>
            </w:r>
            <w:proofErr w:type="spellEnd"/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email address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accept a battle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battle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taken to battle page and a battle should start.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directed to battle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send a battle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battle request to a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accept a breeding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breeding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700DF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should be taken to breeding page and </w:t>
            </w:r>
            <w:r w:rsidR="00700DFC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starts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directed to breeding page.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user can send a breeding request.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breeding request to a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SE-N17-028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FR4, FR10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battles are executed correctly.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battle request. Users should be redirected to battle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Battle should run. The user can then view the results of the battle.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Notification should also be sent to opponent to view the outcome.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Battle shown correctly. Both users are able to view the stats of the battle.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SE-N17-029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FR4, 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breeding monsters is executed correctly.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breeding request. User should be redirected to breeding results page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Results of breeding should be shown. A notification of the breeding should be sent to friend linking them to the results of the breeding.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Breeding stats shown correctly. Both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player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are able to access the outcomes of breeding. Request sender gets the children and request acceptor gets money prize.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FR3, FR8, FR10 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outcome of a battle can be viewed by the request sender.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After a battle, check that the request sender gets a notification and can view the outcome of the battle.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battle.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battle is viewable by the user.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</w:t>
            </w:r>
          </w:p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outcome of breeding can be viewed by the request sender.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After a breeding event, check that the request sender gets a notification and can view the outcome of the breeding.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breeding.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breeding is viewable by the user.</w:t>
            </w:r>
          </w:p>
        </w:tc>
      </w:tr>
      <w:tr w:rsidR="00E0308A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friend request that has been sent can be </w:t>
            </w:r>
            <w:r w:rsidR="009D2E1C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 w:rsidR="009D2E1C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9D2E1C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Fades out and message is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0F3B" w:rsidRPr="00AE0485" w:rsidRDefault="001A5E66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DE1C85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battle request that has been sent can be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Fades out and message is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DE1C85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9D2E1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breeding request that has been sent can be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Fades out and message is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C85" w:rsidRPr="00AE0485" w:rsidRDefault="00DE1C85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FR11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rich list of the </w:t>
            </w:r>
            <w:r w:rsidR="00343E69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player’s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friends can be viewed.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Go to the </w:t>
            </w:r>
            <w:r w:rsidR="00343E69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friend’s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list of the richest friends should be showed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Rich list is shown and is accurate.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SE-N17-038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 FR6, FR8, FR9,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lastRenderedPageBreak/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Check that accepting a friend request from a friend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on another server adds the friend to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users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friend list.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friend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User should be shown a message telling them that the request has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been accepted.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Message shown and friend added to the friends list.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SE-N17-039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FR6, FR8, FR9,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send a friend request to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page, click add friend.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 xml:space="preserve"> Enter email of friend on another server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FR6, FR8, FR9,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can’t add a friend on another server that doesn't exist.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  <w:r w:rsidRPr="00AE0485">
              <w:rPr>
                <w:rStyle w:val="InternetLink"/>
                <w:rFonts w:ascii="Century Schoolbook" w:hAnsi="Century Schoolbook" w:cs="Lao UI"/>
                <w:color w:val="000000" w:themeColor="text1"/>
                <w:sz w:val="20"/>
                <w:szCs w:val="20"/>
                <w:u w:val="none"/>
              </w:rPr>
              <w:t xml:space="preserve"> Enter email of a friend that does not exist on another server.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user doesn't exist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FR2,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FR6, FR8, FR9,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user can not add a friend with an email address that is not well formed.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On the friends page click add a friend.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Email: </w:t>
            </w:r>
            <w:r w:rsidR="00343E69"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 one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send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that the email address is invalid.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should be shown. List of friend not changed.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accept a battle request from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battle notification by clicking accept.</w:t>
            </w:r>
            <w:bookmarkStart w:id="0" w:name="_GoBack"/>
            <w:bookmarkEnd w:id="0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taken to battle page and a battle should start.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directed to battle page.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user can send a battle request to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battle request to a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user can accept a breeding request from a friend on another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server .</w:t>
            </w:r>
            <w:proofErr w:type="gramEnd"/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Accept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 breeding notification by clicking accept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taken to breeding page and breeding should start.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directed to breeding page.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user can send a breeding request to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On the friends page, click on the button to send a breeding request to a </w:t>
            </w: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friends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monster.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should be notified with a message that a request has been sent.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and request should be pending on server.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FR4, FR10,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battles are executed correctly with a friend on another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server .</w:t>
            </w:r>
            <w:proofErr w:type="gramEnd"/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battle request. Users should be redirected to battle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Battle should run. The user can then view the results of the battle. Notification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should also be sent to opponent to view the outcome.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Battle shown correctly. Both users are able to view the stats of the battle.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SE-N17-047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FR4, FR6, FR8,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breeding monsters is executed correctly with a friend on another server.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Accept a breeding request. User should be redirected to breeding results page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Results of breeding shown. A notification of the breeding should be sent to friend linking them to the results of the breeding.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Breeding stats shown. Both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player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are able to access the outcomes of breeding. Request sender gets the children and request acceptor gets money prize.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FR8, FR10,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FR5 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outcome of a battle with a friend on another server can be viewed by the request sender.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After a battle, check that the request sender gets a notification and can view the outcome of the battle.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battle.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battle is viewable by the user.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SE-N17-049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the outcome of breeding with a friend on another server can be viewed by the request sender.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After a breeding event, check that the request sender gets a notification and can view the outcome of the breeding.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should be viewable and clicking it will show the outcome of the breeding.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Outcome of the breeding is viewable by the user.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 FR9,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friend request that has been sent to a friend on another server can be </w:t>
            </w:r>
            <w:proofErr w:type="spellStart"/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led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SE-N17-051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battle request that has been sent to a friend on another server can be </w:t>
            </w:r>
            <w:proofErr w:type="spellStart"/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led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FR6, FR8,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breeding request that has been sent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to  a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friend on another server can be </w:t>
            </w:r>
            <w:proofErr w:type="spellStart"/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led</w:t>
            </w:r>
            <w:proofErr w:type="spell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Click </w:t>
            </w:r>
            <w:r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decline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on a pending request.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shown that the request has been removed.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removed from the system and no longer displayed to either of the users.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N17-053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FR8,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FR9,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Check that a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friend request from a friend on another server can be rejected.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Click reject on a request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Message shows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that the request has been rejected.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The request should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be removed from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system,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the other user should be informed that their request was rejected.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SE-N17-054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FR8,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Check that a battle request from a friend on another server can be rejected.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reject on a request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 request should be removed from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system,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the other user should be informed that their request was rejected.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FR8,</w:t>
            </w:r>
          </w:p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Check that a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 request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from a friend on another server can be rejected.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 reject on a request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Message shows that the request has been rejected.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The request should be removed from the </w:t>
            </w:r>
            <w:proofErr w:type="gram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system,</w:t>
            </w:r>
            <w:proofErr w:type="gramEnd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 the other user should be informed that their request was rejected.</w:t>
            </w:r>
          </w:p>
        </w:tc>
      </w:tr>
      <w:tr w:rsidR="00976B47" w:rsidRPr="00AE0485" w:rsidTr="00DE010B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Clicking on the help button.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Clicking on the help button takes you the informative help page.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shown the help page.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D85505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Help page shown.</w:t>
            </w:r>
          </w:p>
        </w:tc>
      </w:tr>
      <w:tr w:rsidR="00976B47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monster to be sold</w:t>
            </w:r>
          </w:p>
          <w:p w:rsidR="00976B47" w:rsidRPr="00AE0485" w:rsidRDefault="00976B47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Sell button pressed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Asks for price to be sold for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Asks for price</w:t>
            </w:r>
          </w:p>
        </w:tc>
      </w:tr>
      <w:tr w:rsidR="00976B47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removed from your list of monsters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87764F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bought by another use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87764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removed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87764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removed</w:t>
            </w:r>
          </w:p>
        </w:tc>
      </w:tr>
      <w:tr w:rsidR="00976B47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SE-N17-059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sell monster 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sell price accepted, monster set for sale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Sell price accepted and monster for sale</w:t>
            </w:r>
          </w:p>
        </w:tc>
      </w:tr>
      <w:tr w:rsidR="00976B47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SE-N17-060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Enter invalid sell monster 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proofErr w:type="spellStart"/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rocketship</w:t>
            </w:r>
            <w:proofErr w:type="spellEnd"/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notified that input is invalid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Input invalid, monster not set for sale</w:t>
            </w:r>
          </w:p>
        </w:tc>
      </w:tr>
      <w:tr w:rsidR="00976B47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SE-N17-062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sells for set 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to buy selected by another user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Money increased by sell price of sold monster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Money increased by sell price of sold monster</w:t>
            </w:r>
          </w:p>
        </w:tc>
      </w:tr>
      <w:tr w:rsidR="00976B47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SE-N17-063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Sold monster added to buyer’s list of monsters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previously bought is added to new owner’s list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now in new owner’s list</w:t>
            </w:r>
          </w:p>
        </w:tc>
      </w:tr>
      <w:tr w:rsidR="00976B47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SE-N17-064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 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saying friend request accepted received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accepted by other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Sender receives notification saying request accepted, friend added to list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Request accepted, new friend added to list</w:t>
            </w:r>
          </w:p>
        </w:tc>
      </w:tr>
      <w:tr w:rsidR="00976B47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065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FR4, FR8,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FR10, 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 xml:space="preserve">Notification saying battle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results received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87764F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Battle request accepted by other user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 xml:space="preserve">Sender receives notification and </w:t>
            </w: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results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Notification and results received</w:t>
            </w:r>
          </w:p>
        </w:tc>
      </w:tr>
      <w:tr w:rsidR="00976B47" w:rsidRPr="00AE0485" w:rsidTr="00687BFF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lastRenderedPageBreak/>
              <w:t>SE-N17-066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FR4, FR8, FR5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Notification saying breed request accepted received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request accepted by another user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results received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687BFF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results received</w:t>
            </w:r>
          </w:p>
        </w:tc>
      </w:tr>
      <w:tr w:rsidR="00976B47" w:rsidRPr="00AE0485" w:rsidTr="001D0AC4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1D0AC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SE-N17-067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Set breeding price for a monster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1D0AC4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Price accepted, monster now costs money to breed with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Price accepted</w:t>
            </w:r>
          </w:p>
        </w:tc>
      </w:tr>
      <w:tr w:rsidR="00976B47" w:rsidRPr="00AE0485" w:rsidTr="001D0AC4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1D0AC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SE-N17-068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  <w:lang w:val="de-DE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Enter invalid breeding price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B60B51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THREE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notified that input is invalid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User notified that input is invalid</w:t>
            </w:r>
          </w:p>
        </w:tc>
      </w:tr>
      <w:tr w:rsidR="00976B47" w:rsidRPr="00AE0485" w:rsidTr="001D0AC4">
        <w:tc>
          <w:tcPr>
            <w:tcW w:w="7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1D0AC4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SE-N17-069</w:t>
            </w:r>
          </w:p>
        </w:tc>
        <w:tc>
          <w:tcPr>
            <w:tcW w:w="1134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FR3, FR8</w:t>
            </w:r>
          </w:p>
        </w:tc>
        <w:tc>
          <w:tcPr>
            <w:tcW w:w="170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Correct breeding price paid when monster is selected to breed with</w:t>
            </w:r>
          </w:p>
        </w:tc>
        <w:tc>
          <w:tcPr>
            <w:tcW w:w="255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Monster to breed with selected</w:t>
            </w:r>
          </w:p>
        </w:tc>
        <w:tc>
          <w:tcPr>
            <w:tcW w:w="1843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begins and money paid</w:t>
            </w:r>
          </w:p>
        </w:tc>
        <w:tc>
          <w:tcPr>
            <w:tcW w:w="209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6B47" w:rsidRPr="00AE0485" w:rsidRDefault="00976B47" w:rsidP="004E785C">
            <w:pPr>
              <w:pStyle w:val="TableContents"/>
              <w:spacing w:after="0"/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</w:pPr>
            <w:r w:rsidRPr="00AE0485">
              <w:rPr>
                <w:rFonts w:ascii="Century Schoolbook" w:hAnsi="Century Schoolbook" w:cs="Lao UI"/>
                <w:color w:val="000000" w:themeColor="text1"/>
                <w:sz w:val="20"/>
                <w:szCs w:val="20"/>
              </w:rPr>
              <w:t>Breeding begins and money paid</w:t>
            </w:r>
          </w:p>
        </w:tc>
      </w:tr>
    </w:tbl>
    <w:p w:rsidR="00040F3B" w:rsidRPr="00AE0485" w:rsidRDefault="00040F3B" w:rsidP="00D85505">
      <w:pPr>
        <w:spacing w:after="0"/>
        <w:rPr>
          <w:rFonts w:ascii="Century Schoolbook" w:hAnsi="Century Schoolbook" w:cs="Lao UI"/>
          <w:color w:val="000000" w:themeColor="text1"/>
          <w:sz w:val="20"/>
          <w:szCs w:val="20"/>
        </w:rPr>
      </w:pPr>
    </w:p>
    <w:p w:rsidR="009A0221" w:rsidRPr="00AE0485" w:rsidRDefault="009A0221" w:rsidP="00D85505">
      <w:pPr>
        <w:spacing w:after="0"/>
        <w:rPr>
          <w:rFonts w:ascii="Century Schoolbook" w:hAnsi="Century Schoolbook" w:cs="Lao UI"/>
          <w:color w:val="000000" w:themeColor="text1"/>
          <w:sz w:val="20"/>
          <w:szCs w:val="20"/>
        </w:rPr>
      </w:pPr>
    </w:p>
    <w:sectPr w:rsidR="009A0221" w:rsidRPr="00AE0485" w:rsidSect="00DE010B">
      <w:pgSz w:w="11906" w:h="16838"/>
      <w:pgMar w:top="1134" w:right="1134" w:bottom="1134" w:left="1134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85C" w:rsidRDefault="004E785C" w:rsidP="001847DC">
      <w:pPr>
        <w:spacing w:after="0" w:line="240" w:lineRule="auto"/>
      </w:pPr>
      <w:r>
        <w:separator/>
      </w:r>
    </w:p>
  </w:endnote>
  <w:endnote w:type="continuationSeparator" w:id="0">
    <w:p w:rsidR="004E785C" w:rsidRDefault="004E785C" w:rsidP="0018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85C" w:rsidRDefault="004E785C" w:rsidP="001847DC">
      <w:pPr>
        <w:spacing w:after="0" w:line="240" w:lineRule="auto"/>
      </w:pPr>
      <w:r>
        <w:separator/>
      </w:r>
    </w:p>
  </w:footnote>
  <w:footnote w:type="continuationSeparator" w:id="0">
    <w:p w:rsidR="004E785C" w:rsidRDefault="004E785C" w:rsidP="001847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0F3B"/>
    <w:rsid w:val="00040F3B"/>
    <w:rsid w:val="001723DC"/>
    <w:rsid w:val="001847DC"/>
    <w:rsid w:val="001A5E66"/>
    <w:rsid w:val="001D0AC4"/>
    <w:rsid w:val="00292663"/>
    <w:rsid w:val="00343E69"/>
    <w:rsid w:val="003841E0"/>
    <w:rsid w:val="004C1E31"/>
    <w:rsid w:val="004E785C"/>
    <w:rsid w:val="00645FC3"/>
    <w:rsid w:val="00687BFF"/>
    <w:rsid w:val="00700DFC"/>
    <w:rsid w:val="00745EFF"/>
    <w:rsid w:val="0087764F"/>
    <w:rsid w:val="00976B47"/>
    <w:rsid w:val="009A0221"/>
    <w:rsid w:val="009D2E1C"/>
    <w:rsid w:val="00A600E6"/>
    <w:rsid w:val="00AB404D"/>
    <w:rsid w:val="00AE0485"/>
    <w:rsid w:val="00B04DF9"/>
    <w:rsid w:val="00B60B51"/>
    <w:rsid w:val="00BD727C"/>
    <w:rsid w:val="00BF79B4"/>
    <w:rsid w:val="00CD4AF7"/>
    <w:rsid w:val="00D85505"/>
    <w:rsid w:val="00DE010B"/>
    <w:rsid w:val="00DE1C85"/>
    <w:rsid w:val="00E0308A"/>
    <w:rsid w:val="00E71FA3"/>
    <w:rsid w:val="00F56B72"/>
    <w:rsid w:val="00F60106"/>
    <w:rsid w:val="00F62E9C"/>
    <w:rsid w:val="00F9451E"/>
    <w:rsid w:val="00FA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Lohit Hindi"/>
      <w:color w:val="00000A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847DC"/>
    <w:pPr>
      <w:tabs>
        <w:tab w:val="clear" w:pos="709"/>
        <w:tab w:val="center" w:pos="4513"/>
        <w:tab w:val="right" w:pos="9026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847DC"/>
    <w:rPr>
      <w:rFonts w:ascii="Times New Roman" w:eastAsia="Droid Sans Fallback" w:hAnsi="Times New Roman" w:cs="Mangal"/>
      <w:color w:val="00000A"/>
      <w:sz w:val="24"/>
      <w:szCs w:val="21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1847DC"/>
    <w:pPr>
      <w:tabs>
        <w:tab w:val="clear" w:pos="709"/>
        <w:tab w:val="center" w:pos="4513"/>
        <w:tab w:val="right" w:pos="9026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847DC"/>
    <w:rPr>
      <w:rFonts w:ascii="Times New Roman" w:eastAsia="Droid Sans Fallback" w:hAnsi="Times New Roman" w:cs="Mangal"/>
      <w:color w:val="00000A"/>
      <w:sz w:val="24"/>
      <w:szCs w:val="21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BF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BFF"/>
    <w:rPr>
      <w:rFonts w:ascii="Tahoma" w:eastAsia="Droid Sans Fallback" w:hAnsi="Tahoma" w:cs="Mangal"/>
      <w:color w:val="00000A"/>
      <w:sz w:val="16"/>
      <w:szCs w:val="1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aber.ac.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C7109732.dotm</Template>
  <TotalTime>9704</TotalTime>
  <Pages>9</Pages>
  <Words>2546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17025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Staff and Students at Aber Uni</cp:lastModifiedBy>
  <cp:revision>157</cp:revision>
  <cp:lastPrinted>2013-01-30T10:37:00Z</cp:lastPrinted>
  <dcterms:created xsi:type="dcterms:W3CDTF">2012-11-06T12:18:00Z</dcterms:created>
  <dcterms:modified xsi:type="dcterms:W3CDTF">2013-01-31T14:18:00Z</dcterms:modified>
</cp:coreProperties>
</file>