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BEB" w:rsidRDefault="002E65FB">
      <w:r>
        <w:t>W3C Mark-up Validation:</w:t>
      </w:r>
    </w:p>
    <w:p w:rsidR="002E65FB" w:rsidRDefault="002E65FB">
      <w:r>
        <w:t>These three warnings appeared on every page:</w:t>
      </w:r>
    </w:p>
    <w:p w:rsidR="002E65FB" w:rsidRDefault="002E65FB">
      <w:r>
        <w:t>Warning 1:</w:t>
      </w:r>
    </w:p>
    <w:p w:rsidR="002E65FB" w:rsidRDefault="002E65FB">
      <w:r w:rsidRPr="002E65FB">
        <w:t>The validator checked your document with an experimental feature: HTML5 Conformance Checker. This feature has been made available for your convenience, but be aware that it may be unreliable, or not perfectly up to date with the latest development of some cutting-edge technologies. If you find any issues with this feature, please report them. Thank you.</w:t>
      </w:r>
    </w:p>
    <w:p w:rsidR="002E65FB" w:rsidRDefault="002E65FB">
      <w:r>
        <w:t>Warning 2:</w:t>
      </w:r>
    </w:p>
    <w:p w:rsidR="002E65FB" w:rsidRDefault="002E65FB">
      <w:r w:rsidRPr="002E65FB">
        <w:t xml:space="preserve">None of the standards sources gave any information on the character encoding </w:t>
      </w:r>
      <w:proofErr w:type="spellStart"/>
      <w:r w:rsidRPr="002E65FB">
        <w:t>labeling</w:t>
      </w:r>
      <w:proofErr w:type="spellEnd"/>
      <w:r w:rsidRPr="002E65FB">
        <w:t xml:space="preserve"> for this document. Without encoding information it is impossible to reliably validate the document. As a </w:t>
      </w:r>
      <w:proofErr w:type="spellStart"/>
      <w:r w:rsidRPr="002E65FB">
        <w:t>fallback</w:t>
      </w:r>
      <w:proofErr w:type="spellEnd"/>
      <w:r w:rsidRPr="002E65FB">
        <w:t xml:space="preserve"> solution, the "UTF-8" encoding was used to read the content and attempt to perform the validation, but this is likely to fail for all non-trivial documents.</w:t>
      </w:r>
    </w:p>
    <w:p w:rsidR="002E65FB" w:rsidRDefault="002E65FB">
      <w:r>
        <w:t>Warning 3:</w:t>
      </w:r>
    </w:p>
    <w:p w:rsidR="002E65FB" w:rsidRDefault="00A244BB">
      <w:r>
        <w:rPr>
          <w:rFonts w:ascii="Helvetica" w:hAnsi="Helvetica"/>
          <w:color w:val="1F2126"/>
          <w:shd w:val="clear" w:color="auto" w:fill="FCFCFC"/>
        </w:rPr>
        <w:t>No character encoding information was found within the document, either in an HTML</w:t>
      </w:r>
      <w:r>
        <w:rPr>
          <w:rStyle w:val="apple-converted-space"/>
          <w:rFonts w:ascii="Helvetica" w:hAnsi="Helvetica"/>
          <w:color w:val="1F2126"/>
          <w:shd w:val="clear" w:color="auto" w:fill="FCFCFC"/>
        </w:rPr>
        <w:t> </w:t>
      </w:r>
      <w:proofErr w:type="gramStart"/>
      <w:r>
        <w:rPr>
          <w:rStyle w:val="HTMLCode"/>
          <w:rFonts w:eastAsiaTheme="minorEastAsia"/>
          <w:color w:val="1F2126"/>
          <w:shd w:val="clear" w:color="auto" w:fill="FCFCFC"/>
        </w:rPr>
        <w:t>meta</w:t>
      </w:r>
      <w:proofErr w:type="gramEnd"/>
      <w:r>
        <w:rPr>
          <w:rStyle w:val="apple-converted-space"/>
          <w:rFonts w:ascii="Helvetica" w:hAnsi="Helvetica"/>
          <w:color w:val="1F2126"/>
          <w:shd w:val="clear" w:color="auto" w:fill="FCFCFC"/>
        </w:rPr>
        <w:t> </w:t>
      </w:r>
      <w:r>
        <w:rPr>
          <w:rFonts w:ascii="Helvetica" w:hAnsi="Helvetica"/>
          <w:color w:val="1F2126"/>
          <w:shd w:val="clear" w:color="auto" w:fill="FCFCFC"/>
        </w:rPr>
        <w:t>element or an XML declaration. It is often recommended to declare the character encoding in the document itself, especially if there i</w:t>
      </w:r>
      <w:bookmarkStart w:id="0" w:name="_GoBack"/>
      <w:bookmarkEnd w:id="0"/>
      <w:r>
        <w:rPr>
          <w:rFonts w:ascii="Helvetica" w:hAnsi="Helvetica"/>
          <w:color w:val="1F2126"/>
          <w:shd w:val="clear" w:color="auto" w:fill="FCFCFC"/>
        </w:rPr>
        <w:t>s a chance that the document will be read from or saved to disk, CD, etc.</w:t>
      </w:r>
    </w:p>
    <w:p w:rsidR="002E65FB" w:rsidRDefault="002E65FB">
      <w:r>
        <w:t xml:space="preserve">So when I say there were at least three warnings on each </w:t>
      </w:r>
      <w:proofErr w:type="gramStart"/>
      <w:r>
        <w:t>page, that</w:t>
      </w:r>
      <w:proofErr w:type="gramEnd"/>
      <w:r>
        <w:t xml:space="preserve"> includes these three warnings.</w:t>
      </w:r>
    </w:p>
    <w:p w:rsidR="004722E6" w:rsidRDefault="004722E6">
      <w:r>
        <w:t>Something else to note, is that a lot of the errors popping up on each of the pages are exactly the same, sorry about the repetition of these errors, however, its reasonably fair to say that if these few errors are addressed, these pages will validate no problem.</w:t>
      </w:r>
    </w:p>
    <w:p w:rsidR="004722E6" w:rsidRDefault="004722E6">
      <w:r>
        <w:t>I used Google Chrome to test the pages, as I know Firefox is being a bit of a pain!</w:t>
      </w:r>
    </w:p>
    <w:p w:rsidR="004722E6" w:rsidRDefault="004722E6"/>
    <w:p w:rsidR="004722E6" w:rsidRDefault="004722E6"/>
    <w:p w:rsidR="004722E6" w:rsidRDefault="004722E6"/>
    <w:p w:rsidR="004722E6" w:rsidRDefault="004722E6"/>
    <w:p w:rsidR="004722E6" w:rsidRDefault="004722E6"/>
    <w:p w:rsidR="004722E6" w:rsidRDefault="004722E6"/>
    <w:p w:rsidR="004722E6" w:rsidRDefault="004722E6"/>
    <w:p w:rsidR="004722E6" w:rsidRDefault="004722E6"/>
    <w:p w:rsidR="004722E6" w:rsidRDefault="004722E6"/>
    <w:p w:rsidR="002E65FB" w:rsidRDefault="002E65FB">
      <w:r>
        <w:t>Login Page: 4 Errors, 5 Warnings</w:t>
      </w:r>
    </w:p>
    <w:p w:rsidR="002E65FB" w:rsidRDefault="002E65FB">
      <w:r>
        <w:lastRenderedPageBreak/>
        <w:t>Error 1: Line 2, column 16: ELEMENT HEAD IS MISSINGA REQUIRED INSTANCE OF CHILD ELEMENT TITLE.</w:t>
      </w:r>
    </w:p>
    <w:p w:rsidR="002E65FB" w:rsidRDefault="002E65FB">
      <w:r w:rsidRPr="002E65FB">
        <w:t>&lt;div id="login"&gt;</w:t>
      </w:r>
    </w:p>
    <w:p w:rsidR="002E65FB" w:rsidRDefault="002E65FB" w:rsidP="002E65FB">
      <w:r>
        <w:t>Content model for element head:</w:t>
      </w:r>
    </w:p>
    <w:p w:rsidR="002E65FB" w:rsidRDefault="002E65FB" w:rsidP="002E65FB">
      <w:r>
        <w:t xml:space="preserve">If the document is an </w:t>
      </w:r>
      <w:proofErr w:type="spellStart"/>
      <w:r>
        <w:t>iframe</w:t>
      </w:r>
      <w:proofErr w:type="spellEnd"/>
      <w:r>
        <w:t xml:space="preserve"> </w:t>
      </w:r>
      <w:proofErr w:type="spellStart"/>
      <w:r>
        <w:t>srcdoc</w:t>
      </w:r>
      <w:proofErr w:type="spellEnd"/>
      <w:r>
        <w:t xml:space="preserve"> document or if title information is available from a higher-level protocol: Zero or more elements of metadata content.</w:t>
      </w:r>
    </w:p>
    <w:p w:rsidR="002E65FB" w:rsidRDefault="002E65FB" w:rsidP="002E65FB">
      <w:pPr>
        <w:pBdr>
          <w:bottom w:val="single" w:sz="6" w:space="1" w:color="auto"/>
        </w:pBdr>
      </w:pPr>
      <w:r>
        <w:t>Otherwise: One or more elements of metadata content, of which exactly one is a title element.</w:t>
      </w:r>
    </w:p>
    <w:p w:rsidR="002E65FB" w:rsidRDefault="002E65FB" w:rsidP="002E65FB">
      <w:r>
        <w:t>Error 2: Line 15, Column 30: BAD LOGIN VALUE FORM FOR ATTRIBUTE ID ON ELEMENT FIELDSET: AN ID MUST NOT CONTAIN WHITESPACE</w:t>
      </w:r>
    </w:p>
    <w:p w:rsidR="002E65FB" w:rsidRDefault="002E65FB" w:rsidP="002E65FB">
      <w:r w:rsidRPr="002E65FB">
        <w:t>&lt;</w:t>
      </w:r>
      <w:proofErr w:type="spellStart"/>
      <w:r w:rsidRPr="002E65FB">
        <w:t>fieldset</w:t>
      </w:r>
      <w:proofErr w:type="spellEnd"/>
      <w:r w:rsidRPr="002E65FB">
        <w:t xml:space="preserve"> id="login form"&gt;</w:t>
      </w:r>
    </w:p>
    <w:p w:rsidR="002E65FB" w:rsidRDefault="002E65FB" w:rsidP="002E65FB">
      <w:r>
        <w:t>Syntax of id:</w:t>
      </w:r>
    </w:p>
    <w:p w:rsidR="002E65FB" w:rsidRDefault="002E65FB" w:rsidP="002E65FB">
      <w:r>
        <w:t>An ID consists of at least one character but must not contain any whitespace.</w:t>
      </w:r>
    </w:p>
    <w:p w:rsidR="002E65FB" w:rsidRDefault="002E65FB" w:rsidP="002E65FB">
      <w:r>
        <w:t>Error 3: Line 21, Column 25: DUPLICATE ID LOGIN</w:t>
      </w:r>
    </w:p>
    <w:p w:rsidR="002E65FB" w:rsidRDefault="002E65FB" w:rsidP="002E65FB">
      <w:pPr>
        <w:pBdr>
          <w:bottom w:val="single" w:sz="6" w:space="1" w:color="auto"/>
        </w:pBdr>
      </w:pPr>
      <w:r w:rsidRPr="002E65FB">
        <w:t>&lt;</w:t>
      </w:r>
      <w:proofErr w:type="spellStart"/>
      <w:r w:rsidRPr="002E65FB">
        <w:t>fieldset</w:t>
      </w:r>
      <w:proofErr w:type="spellEnd"/>
      <w:r w:rsidRPr="002E65FB">
        <w:t xml:space="preserve"> id="login"&gt;</w:t>
      </w:r>
    </w:p>
    <w:p w:rsidR="002E65FB" w:rsidRDefault="00755C54" w:rsidP="002E65FB">
      <w:r>
        <w:t>Warning 1</w:t>
      </w:r>
      <w:r w:rsidR="002E65FB">
        <w:t>: Line 2, Column 16: THE FIRST OCCURANCE OF ID LOGIN WAS HERE</w:t>
      </w:r>
    </w:p>
    <w:p w:rsidR="002E65FB" w:rsidRDefault="002E65FB" w:rsidP="002E65FB">
      <w:pPr>
        <w:pBdr>
          <w:bottom w:val="single" w:sz="6" w:space="1" w:color="auto"/>
        </w:pBdr>
      </w:pPr>
      <w:proofErr w:type="gramStart"/>
      <w:r w:rsidRPr="002E65FB">
        <w:t>div</w:t>
      </w:r>
      <w:proofErr w:type="gramEnd"/>
      <w:r w:rsidRPr="002E65FB">
        <w:t xml:space="preserve"> id="login"&gt;</w:t>
      </w:r>
    </w:p>
    <w:p w:rsidR="002E65FB" w:rsidRDefault="002E65FB" w:rsidP="002E65FB">
      <w:r>
        <w:t xml:space="preserve">Error </w:t>
      </w:r>
      <w:r w:rsidR="001D21B6">
        <w:t>3</w:t>
      </w:r>
      <w:r>
        <w:t>: Line 27, Column 33: BAD VALUE REGISTER FORM FOR ATTRIBUTE ID ON ELEMENT FIELDSET: AN ID MUST NOT CONTAIN WHITESPACE</w:t>
      </w:r>
    </w:p>
    <w:p w:rsidR="002E65FB" w:rsidRDefault="002E65FB" w:rsidP="002E65FB">
      <w:proofErr w:type="spellStart"/>
      <w:proofErr w:type="gramStart"/>
      <w:r>
        <w:t>fieldset</w:t>
      </w:r>
      <w:proofErr w:type="spellEnd"/>
      <w:proofErr w:type="gramEnd"/>
      <w:r>
        <w:t xml:space="preserve"> id="register form"&gt;</w:t>
      </w:r>
    </w:p>
    <w:p w:rsidR="002E65FB" w:rsidRDefault="002E65FB" w:rsidP="002E65FB">
      <w:r>
        <w:t>Syntax of id:</w:t>
      </w:r>
    </w:p>
    <w:p w:rsidR="002E65FB" w:rsidRDefault="002E65FB" w:rsidP="002E65FB">
      <w:pPr>
        <w:pBdr>
          <w:bottom w:val="single" w:sz="6" w:space="1" w:color="auto"/>
        </w:pBdr>
      </w:pPr>
      <w:r>
        <w:t>An ID consists of at least one character but must not contain any whitespace.</w:t>
      </w:r>
    </w:p>
    <w:p w:rsidR="002E65FB" w:rsidRDefault="002E65FB" w:rsidP="002E65FB">
      <w:r>
        <w:t>Warning 5:</w:t>
      </w:r>
      <w:r w:rsidRPr="002E65FB">
        <w:t xml:space="preserve"> The character encoding of the document was not declared.</w:t>
      </w:r>
    </w:p>
    <w:p w:rsidR="002E65FB" w:rsidRDefault="002E65FB" w:rsidP="002E65FB"/>
    <w:p w:rsidR="002E65FB" w:rsidRDefault="002E65FB" w:rsidP="002E65FB"/>
    <w:p w:rsidR="002E65FB" w:rsidRDefault="002E65FB" w:rsidP="002E65FB"/>
    <w:p w:rsidR="002E65FB" w:rsidRDefault="002E65FB" w:rsidP="002E65FB"/>
    <w:p w:rsidR="002E65FB" w:rsidRDefault="002E65FB" w:rsidP="002E65FB"/>
    <w:p w:rsidR="002E65FB" w:rsidRDefault="002E65FB" w:rsidP="002E65FB"/>
    <w:p w:rsidR="002E65FB" w:rsidRDefault="002E65FB" w:rsidP="002E65FB"/>
    <w:p w:rsidR="002E65FB" w:rsidRDefault="002E65FB" w:rsidP="002E65FB">
      <w:r>
        <w:lastRenderedPageBreak/>
        <w:t>Profile Page: 2 Errors, 4 Warnings:</w:t>
      </w:r>
    </w:p>
    <w:p w:rsidR="002E65FB" w:rsidRDefault="002E65FB" w:rsidP="002E65FB">
      <w:r>
        <w:t>Error 1:</w:t>
      </w:r>
      <w:r w:rsidR="00B769CA">
        <w:t xml:space="preserve"> Line 9, Column 8:</w:t>
      </w:r>
      <w:r>
        <w:t xml:space="preserve"> </w:t>
      </w:r>
      <w:r w:rsidR="00B769CA">
        <w:t>ELEMENT HEAD IS MISSING A REQUIRED INSTANCE OF CHILD ELEMENT TITLE</w:t>
      </w:r>
    </w:p>
    <w:p w:rsidR="00B769CA" w:rsidRDefault="00B769CA" w:rsidP="00B769CA">
      <w:r>
        <w:t>&lt;/head&gt;</w:t>
      </w:r>
    </w:p>
    <w:p w:rsidR="00B769CA" w:rsidRDefault="00B769CA" w:rsidP="00B769CA">
      <w:r>
        <w:t>Content model for element head:</w:t>
      </w:r>
    </w:p>
    <w:p w:rsidR="00B769CA" w:rsidRDefault="00B769CA" w:rsidP="00B769CA">
      <w:r>
        <w:t xml:space="preserve">If the document is an </w:t>
      </w:r>
      <w:proofErr w:type="spellStart"/>
      <w:r>
        <w:t>iframe</w:t>
      </w:r>
      <w:proofErr w:type="spellEnd"/>
      <w:r>
        <w:t xml:space="preserve"> </w:t>
      </w:r>
      <w:proofErr w:type="spellStart"/>
      <w:r>
        <w:t>srcdoc</w:t>
      </w:r>
      <w:proofErr w:type="spellEnd"/>
      <w:r>
        <w:t xml:space="preserve"> document or if title information is available from a higher-level protocol: Zero or more elements of metadata content.</w:t>
      </w:r>
    </w:p>
    <w:p w:rsidR="00B769CA" w:rsidRDefault="00B769CA" w:rsidP="00B769CA">
      <w:pPr>
        <w:pBdr>
          <w:bottom w:val="single" w:sz="6" w:space="1" w:color="auto"/>
        </w:pBdr>
      </w:pPr>
      <w:r>
        <w:t>Otherwise: One or more elements of metadata content, of which exactly one is a title element.</w:t>
      </w:r>
    </w:p>
    <w:p w:rsidR="00B769CA" w:rsidRDefault="00B769CA" w:rsidP="00B769CA">
      <w:r>
        <w:t>Error 2: Line 21, Column 58: STRAY END TAG INPUT</w:t>
      </w:r>
    </w:p>
    <w:p w:rsidR="00B769CA" w:rsidRDefault="00B769CA" w:rsidP="00B769CA">
      <w:pPr>
        <w:pBdr>
          <w:bottom w:val="single" w:sz="6" w:space="1" w:color="auto"/>
        </w:pBdr>
      </w:pPr>
      <w:r w:rsidRPr="00B769CA">
        <w:t>&lt;input id="logout" type="button" value="Logout"&gt;&lt;/input&gt;</w:t>
      </w:r>
    </w:p>
    <w:p w:rsidR="00B769CA" w:rsidRDefault="00B769CA" w:rsidP="00B769CA">
      <w:r>
        <w:t>Warning 4: The character encoding of the document was not declared</w:t>
      </w:r>
    </w:p>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r>
        <w:t>Friends Page: 2 Errors, 4 Warnings</w:t>
      </w:r>
    </w:p>
    <w:p w:rsidR="00B769CA" w:rsidRDefault="00B769CA" w:rsidP="00B769CA">
      <w:r>
        <w:lastRenderedPageBreak/>
        <w:t>Error 1: Line 9, Column 8: ELEMENT HEAD IS MISSING A REQUIRED INSTANCE OF CHILD ELEMENT TITLE</w:t>
      </w:r>
    </w:p>
    <w:p w:rsidR="00B769CA" w:rsidRDefault="00B769CA" w:rsidP="00B769CA">
      <w:r>
        <w:t>&lt;/head&gt;</w:t>
      </w:r>
    </w:p>
    <w:p w:rsidR="00B769CA" w:rsidRDefault="00B769CA" w:rsidP="00B769CA">
      <w:r>
        <w:t>Content model for element head:</w:t>
      </w:r>
    </w:p>
    <w:p w:rsidR="00B769CA" w:rsidRDefault="00B769CA" w:rsidP="00B769CA">
      <w:r>
        <w:t xml:space="preserve">If the document is an </w:t>
      </w:r>
      <w:proofErr w:type="spellStart"/>
      <w:r>
        <w:t>iframe</w:t>
      </w:r>
      <w:proofErr w:type="spellEnd"/>
      <w:r>
        <w:t xml:space="preserve"> </w:t>
      </w:r>
      <w:proofErr w:type="spellStart"/>
      <w:r>
        <w:t>srcdoc</w:t>
      </w:r>
      <w:proofErr w:type="spellEnd"/>
      <w:r>
        <w:t xml:space="preserve"> document or if title information is available from a higher-level protocol: Zero or more elements of metadata content.</w:t>
      </w:r>
    </w:p>
    <w:p w:rsidR="00B769CA" w:rsidRDefault="00B769CA" w:rsidP="00B769CA">
      <w:pPr>
        <w:pBdr>
          <w:bottom w:val="single" w:sz="6" w:space="1" w:color="auto"/>
        </w:pBdr>
      </w:pPr>
      <w:r>
        <w:t>Otherwise: One or more elements of metadata content, of which exactly one is a title element.</w:t>
      </w:r>
    </w:p>
    <w:p w:rsidR="00B769CA" w:rsidRDefault="00B769CA" w:rsidP="00B769CA">
      <w:r>
        <w:t>Error 2: Line 21, Column 58: STRAY END TAG INPUT</w:t>
      </w:r>
    </w:p>
    <w:p w:rsidR="00B769CA" w:rsidRDefault="00B769CA" w:rsidP="00B769CA">
      <w:pPr>
        <w:pBdr>
          <w:bottom w:val="single" w:sz="6" w:space="1" w:color="auto"/>
        </w:pBdr>
      </w:pPr>
      <w:r>
        <w:t>&lt;input id="logout" type="button" value="Logout"&gt;&lt;/input&gt;</w:t>
      </w:r>
    </w:p>
    <w:p w:rsidR="00B769CA" w:rsidRDefault="00B769CA" w:rsidP="00B769CA">
      <w:r>
        <w:t>Warning 4: The character encoding of the document was not declared</w:t>
      </w:r>
    </w:p>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B769CA" w:rsidP="00B769CA"/>
    <w:p w:rsidR="00B769CA" w:rsidRDefault="004722E6" w:rsidP="00B769CA">
      <w:r>
        <w:t>Notifications Page: 2 Errors, 4 Warnings</w:t>
      </w:r>
    </w:p>
    <w:p w:rsidR="004722E6" w:rsidRDefault="004722E6" w:rsidP="004722E6">
      <w:r>
        <w:lastRenderedPageBreak/>
        <w:t>Error 1: Line 9, Column 8: ELEMENT HEAD IS MISSING A REQUIRED INSTANCE OF CHILD ELEMENT TITLE</w:t>
      </w:r>
    </w:p>
    <w:p w:rsidR="004722E6" w:rsidRDefault="004722E6" w:rsidP="004722E6">
      <w:r>
        <w:t>&lt;/head&gt;</w:t>
      </w:r>
    </w:p>
    <w:p w:rsidR="004722E6" w:rsidRDefault="004722E6" w:rsidP="004722E6">
      <w:r>
        <w:t>Content model for element head:</w:t>
      </w:r>
    </w:p>
    <w:p w:rsidR="004722E6" w:rsidRDefault="004722E6" w:rsidP="004722E6">
      <w:r>
        <w:t xml:space="preserve">If the document is an </w:t>
      </w:r>
      <w:proofErr w:type="spellStart"/>
      <w:r>
        <w:t>iframe</w:t>
      </w:r>
      <w:proofErr w:type="spellEnd"/>
      <w:r>
        <w:t xml:space="preserve"> </w:t>
      </w:r>
      <w:proofErr w:type="spellStart"/>
      <w:r>
        <w:t>srcdoc</w:t>
      </w:r>
      <w:proofErr w:type="spellEnd"/>
      <w:r>
        <w:t xml:space="preserve"> document or if title information is available from a higher-level protocol: Zero or more elements of metadata content.</w:t>
      </w:r>
    </w:p>
    <w:p w:rsidR="004722E6" w:rsidRDefault="004722E6" w:rsidP="004722E6">
      <w:pPr>
        <w:pBdr>
          <w:bottom w:val="single" w:sz="6" w:space="1" w:color="auto"/>
        </w:pBdr>
      </w:pPr>
      <w:r>
        <w:t>Otherwise: One or more elements of metadata content, of which exactly one is a title element.</w:t>
      </w:r>
    </w:p>
    <w:p w:rsidR="004722E6" w:rsidRDefault="004722E6" w:rsidP="004722E6">
      <w:r>
        <w:t>Error 2: Line 21, Column 58: STRAY END TAG INPUT</w:t>
      </w:r>
    </w:p>
    <w:p w:rsidR="004722E6" w:rsidRDefault="004722E6" w:rsidP="004722E6">
      <w:pPr>
        <w:pBdr>
          <w:bottom w:val="single" w:sz="6" w:space="1" w:color="auto"/>
        </w:pBdr>
      </w:pPr>
      <w:r>
        <w:t>&lt;input id="logout" type="button" value="Logout"&gt;&lt;/input&gt;</w:t>
      </w:r>
    </w:p>
    <w:p w:rsidR="004722E6" w:rsidRDefault="004722E6" w:rsidP="004722E6">
      <w:r>
        <w:t>Warning 4: The character encoding of the document was not declared</w:t>
      </w:r>
    </w:p>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4722E6" w:rsidRDefault="004722E6" w:rsidP="004722E6">
      <w:r>
        <w:t>Results Page: 2 Errors, 4 Warnings</w:t>
      </w:r>
    </w:p>
    <w:p w:rsidR="004722E6" w:rsidRDefault="004722E6" w:rsidP="004722E6">
      <w:r>
        <w:lastRenderedPageBreak/>
        <w:t>Error 1: Line 9, Column 8: ELEMENT HEAD IS MISSING A REQUIRED INSTANCE OF CHILD ELEMENT TITLE</w:t>
      </w:r>
    </w:p>
    <w:p w:rsidR="004722E6" w:rsidRDefault="004722E6" w:rsidP="004722E6">
      <w:r>
        <w:t>&lt;/head&gt;</w:t>
      </w:r>
    </w:p>
    <w:p w:rsidR="004722E6" w:rsidRDefault="004722E6" w:rsidP="004722E6">
      <w:r>
        <w:t>Content model for element head:</w:t>
      </w:r>
    </w:p>
    <w:p w:rsidR="004722E6" w:rsidRDefault="004722E6" w:rsidP="004722E6">
      <w:r>
        <w:t xml:space="preserve">If the document is an </w:t>
      </w:r>
      <w:proofErr w:type="spellStart"/>
      <w:r>
        <w:t>iframe</w:t>
      </w:r>
      <w:proofErr w:type="spellEnd"/>
      <w:r>
        <w:t xml:space="preserve"> </w:t>
      </w:r>
      <w:proofErr w:type="spellStart"/>
      <w:r>
        <w:t>srcdoc</w:t>
      </w:r>
      <w:proofErr w:type="spellEnd"/>
      <w:r>
        <w:t xml:space="preserve"> document or if title information is available from a higher-level protocol: Zero or more elements of metadata content.</w:t>
      </w:r>
    </w:p>
    <w:p w:rsidR="004722E6" w:rsidRDefault="004722E6" w:rsidP="004722E6">
      <w:pPr>
        <w:pBdr>
          <w:bottom w:val="single" w:sz="6" w:space="1" w:color="auto"/>
        </w:pBdr>
      </w:pPr>
      <w:r>
        <w:t>Otherwise: One or more elements of metadata content, of which exactly one is a title element.</w:t>
      </w:r>
    </w:p>
    <w:p w:rsidR="004722E6" w:rsidRDefault="004722E6" w:rsidP="004722E6">
      <w:r>
        <w:t>Error 2: Line 21, Column 58: STRAY END TAG INPUT</w:t>
      </w:r>
    </w:p>
    <w:p w:rsidR="004722E6" w:rsidRDefault="004722E6" w:rsidP="004722E6">
      <w:pPr>
        <w:pBdr>
          <w:bottom w:val="single" w:sz="6" w:space="1" w:color="auto"/>
        </w:pBdr>
      </w:pPr>
      <w:r>
        <w:t>&lt;input id="logout" type="button" value="Logout"&gt;&lt;/input&gt;</w:t>
      </w:r>
    </w:p>
    <w:p w:rsidR="004722E6" w:rsidRDefault="004722E6" w:rsidP="004722E6">
      <w:r>
        <w:t>Warning 4: The character encoding of the document was not declared</w:t>
      </w:r>
    </w:p>
    <w:p w:rsidR="004722E6" w:rsidRDefault="004722E6" w:rsidP="004722E6"/>
    <w:p w:rsidR="004722E6" w:rsidRDefault="004722E6" w:rsidP="004722E6"/>
    <w:p w:rsidR="004722E6" w:rsidRDefault="004722E6" w:rsidP="004722E6"/>
    <w:p w:rsidR="004722E6" w:rsidRDefault="004722E6" w:rsidP="004722E6"/>
    <w:p w:rsidR="004722E6" w:rsidRDefault="004722E6" w:rsidP="004722E6"/>
    <w:p w:rsidR="00B769CA" w:rsidRDefault="00B769CA" w:rsidP="00B769CA"/>
    <w:p w:rsidR="00B769CA" w:rsidRDefault="00B769CA" w:rsidP="002E65FB"/>
    <w:p w:rsidR="00B769CA" w:rsidRDefault="00B769CA" w:rsidP="002E65FB"/>
    <w:p w:rsidR="00DB21E1" w:rsidRDefault="00DB21E1" w:rsidP="002E65FB"/>
    <w:p w:rsidR="00DB21E1" w:rsidRDefault="00DB21E1" w:rsidP="002E65FB"/>
    <w:p w:rsidR="00DB21E1" w:rsidRDefault="00DB21E1" w:rsidP="002E65FB"/>
    <w:p w:rsidR="00DB21E1" w:rsidRDefault="00DB21E1" w:rsidP="002E65FB"/>
    <w:p w:rsidR="00DB21E1" w:rsidRDefault="00DB21E1" w:rsidP="002E65FB"/>
    <w:p w:rsidR="00DB21E1" w:rsidRDefault="00DB21E1" w:rsidP="002E65FB"/>
    <w:p w:rsidR="00DB21E1" w:rsidRDefault="00DB21E1" w:rsidP="002E65FB"/>
    <w:p w:rsidR="00DB21E1" w:rsidRDefault="00DB21E1" w:rsidP="002E65FB"/>
    <w:p w:rsidR="00DB21E1" w:rsidRDefault="00DB21E1" w:rsidP="002E65FB"/>
    <w:p w:rsidR="00DB21E1" w:rsidRDefault="004A4A0F" w:rsidP="002E65FB">
      <w:r>
        <w:t>Battle Page: 2 Errors, 4 Warnings</w:t>
      </w:r>
    </w:p>
    <w:p w:rsidR="004A4A0F" w:rsidRDefault="004A4A0F" w:rsidP="004A4A0F">
      <w:r>
        <w:lastRenderedPageBreak/>
        <w:t>Error 1: Line 9, Column 8: ELEMENT HEAD IS MISSING A REQUIRED INSTANCE OF CHILD ELEMENT TITLE</w:t>
      </w:r>
    </w:p>
    <w:p w:rsidR="004A4A0F" w:rsidRDefault="004A4A0F" w:rsidP="004A4A0F">
      <w:r>
        <w:t>&lt;/head&gt;</w:t>
      </w:r>
    </w:p>
    <w:p w:rsidR="004A4A0F" w:rsidRDefault="004A4A0F" w:rsidP="004A4A0F">
      <w:r>
        <w:t>Content model for element head:</w:t>
      </w:r>
    </w:p>
    <w:p w:rsidR="004A4A0F" w:rsidRDefault="004A4A0F" w:rsidP="004A4A0F">
      <w:r>
        <w:t xml:space="preserve">If the document is an </w:t>
      </w:r>
      <w:proofErr w:type="spellStart"/>
      <w:r>
        <w:t>iframe</w:t>
      </w:r>
      <w:proofErr w:type="spellEnd"/>
      <w:r>
        <w:t xml:space="preserve"> </w:t>
      </w:r>
      <w:proofErr w:type="spellStart"/>
      <w:r>
        <w:t>srcdoc</w:t>
      </w:r>
      <w:proofErr w:type="spellEnd"/>
      <w:r>
        <w:t xml:space="preserve"> document or if title information is available from a higher-level protocol: Zero or more elements of metadata content.</w:t>
      </w:r>
    </w:p>
    <w:p w:rsidR="004A4A0F" w:rsidRDefault="004A4A0F" w:rsidP="004A4A0F">
      <w:pPr>
        <w:pBdr>
          <w:bottom w:val="single" w:sz="6" w:space="1" w:color="auto"/>
        </w:pBdr>
      </w:pPr>
      <w:r>
        <w:t>Otherwise: One or more elements of metadata content, of which exactly one is a title element.</w:t>
      </w:r>
    </w:p>
    <w:p w:rsidR="004A4A0F" w:rsidRDefault="004A4A0F" w:rsidP="004A4A0F">
      <w:r>
        <w:t>Error 2: Line 21, Column 58: STRAY END TAG INPUT</w:t>
      </w:r>
    </w:p>
    <w:p w:rsidR="004A4A0F" w:rsidRDefault="004A4A0F" w:rsidP="004A4A0F">
      <w:pPr>
        <w:pBdr>
          <w:bottom w:val="single" w:sz="6" w:space="1" w:color="auto"/>
        </w:pBdr>
      </w:pPr>
      <w:r>
        <w:t>&lt;input id="logout" type="button" value="Logout"&gt;&lt;/input&gt;</w:t>
      </w:r>
    </w:p>
    <w:p w:rsidR="004A4A0F" w:rsidRDefault="004A4A0F" w:rsidP="004A4A0F">
      <w:r>
        <w:t>Warning 4: The character encoding of the document was not declared</w:t>
      </w:r>
    </w:p>
    <w:p w:rsidR="004A4A0F" w:rsidRDefault="004A4A0F" w:rsidP="004A4A0F"/>
    <w:p w:rsidR="004A4A0F" w:rsidRDefault="004A4A0F" w:rsidP="004A4A0F"/>
    <w:p w:rsidR="004A4A0F" w:rsidRDefault="004A4A0F" w:rsidP="004A4A0F"/>
    <w:p w:rsidR="0048136C" w:rsidRDefault="0048136C" w:rsidP="004A4A0F"/>
    <w:p w:rsidR="0048136C" w:rsidRDefault="0048136C" w:rsidP="004A4A0F"/>
    <w:p w:rsidR="0048136C" w:rsidRDefault="0048136C" w:rsidP="004A4A0F"/>
    <w:p w:rsidR="0048136C" w:rsidRDefault="0048136C" w:rsidP="004A4A0F"/>
    <w:p w:rsidR="0048136C" w:rsidRDefault="0048136C" w:rsidP="004A4A0F"/>
    <w:p w:rsidR="0048136C" w:rsidRDefault="0048136C" w:rsidP="004A4A0F"/>
    <w:p w:rsidR="0048136C" w:rsidRDefault="0048136C" w:rsidP="004A4A0F"/>
    <w:p w:rsidR="0048136C" w:rsidRDefault="0048136C" w:rsidP="004A4A0F"/>
    <w:p w:rsidR="0048136C" w:rsidRDefault="0048136C" w:rsidP="004A4A0F"/>
    <w:p w:rsidR="0048136C" w:rsidRDefault="0048136C" w:rsidP="004A4A0F"/>
    <w:p w:rsidR="0048136C" w:rsidRDefault="0048136C" w:rsidP="004A4A0F"/>
    <w:p w:rsidR="0048136C" w:rsidRDefault="0048136C" w:rsidP="004A4A0F"/>
    <w:p w:rsidR="0048136C" w:rsidRDefault="0048136C" w:rsidP="004A4A0F"/>
    <w:p w:rsidR="0048136C" w:rsidRDefault="0048136C" w:rsidP="004A4A0F"/>
    <w:p w:rsidR="0048136C" w:rsidRDefault="0048136C" w:rsidP="004A4A0F">
      <w:r>
        <w:t>Auction Page: 2 Errors, 4 Warnings</w:t>
      </w:r>
    </w:p>
    <w:p w:rsidR="0048136C" w:rsidRDefault="0048136C" w:rsidP="0048136C">
      <w:r>
        <w:lastRenderedPageBreak/>
        <w:t>Error 1: Line 9, Column 8: ELEMENT HEAD IS MISSING A REQUIRED INSTANCE OF CHILD ELEMENT TITLE</w:t>
      </w:r>
    </w:p>
    <w:p w:rsidR="0048136C" w:rsidRDefault="0048136C" w:rsidP="0048136C">
      <w:r>
        <w:t>&lt;/head&gt;</w:t>
      </w:r>
    </w:p>
    <w:p w:rsidR="0048136C" w:rsidRDefault="0048136C" w:rsidP="0048136C">
      <w:r>
        <w:t>Content model for element head:</w:t>
      </w:r>
    </w:p>
    <w:p w:rsidR="0048136C" w:rsidRDefault="0048136C" w:rsidP="0048136C">
      <w:r>
        <w:t xml:space="preserve">If the document is an </w:t>
      </w:r>
      <w:proofErr w:type="spellStart"/>
      <w:r>
        <w:t>iframe</w:t>
      </w:r>
      <w:proofErr w:type="spellEnd"/>
      <w:r>
        <w:t xml:space="preserve"> </w:t>
      </w:r>
      <w:proofErr w:type="spellStart"/>
      <w:r>
        <w:t>srcdoc</w:t>
      </w:r>
      <w:proofErr w:type="spellEnd"/>
      <w:r>
        <w:t xml:space="preserve"> document or if title information is available from a higher-level protocol: Zero or more elements of metadata content.</w:t>
      </w:r>
    </w:p>
    <w:p w:rsidR="0048136C" w:rsidRDefault="0048136C" w:rsidP="0048136C">
      <w:pPr>
        <w:pBdr>
          <w:bottom w:val="single" w:sz="6" w:space="1" w:color="auto"/>
        </w:pBdr>
      </w:pPr>
      <w:r>
        <w:t>Otherwise: One or more elements of metadata content, of which exactly one is a title element.</w:t>
      </w:r>
    </w:p>
    <w:p w:rsidR="0048136C" w:rsidRDefault="0048136C" w:rsidP="0048136C">
      <w:r>
        <w:t>Error 2: Line 21, Column 58: STRAY END TAG INPUT</w:t>
      </w:r>
    </w:p>
    <w:p w:rsidR="0048136C" w:rsidRDefault="0048136C" w:rsidP="0048136C">
      <w:pPr>
        <w:pBdr>
          <w:bottom w:val="single" w:sz="6" w:space="1" w:color="auto"/>
        </w:pBdr>
      </w:pPr>
      <w:r>
        <w:t>&lt;input id="logout" type="button" value="Logout"&gt;&lt;/input&gt;</w:t>
      </w:r>
    </w:p>
    <w:p w:rsidR="0048136C" w:rsidRDefault="0048136C" w:rsidP="0048136C">
      <w:r>
        <w:t>Warning 4: The character encoding of the document was not declared</w:t>
      </w:r>
    </w:p>
    <w:p w:rsidR="0048136C" w:rsidRDefault="0048136C" w:rsidP="0048136C"/>
    <w:p w:rsidR="0048136C" w:rsidRDefault="0048136C" w:rsidP="0048136C"/>
    <w:p w:rsidR="0048136C" w:rsidRDefault="0048136C" w:rsidP="0048136C"/>
    <w:p w:rsidR="0048136C" w:rsidRDefault="0048136C" w:rsidP="0048136C"/>
    <w:p w:rsidR="0048136C" w:rsidRDefault="0048136C" w:rsidP="0048136C"/>
    <w:p w:rsidR="0048136C" w:rsidRDefault="0048136C" w:rsidP="0048136C"/>
    <w:p w:rsidR="0048136C" w:rsidRDefault="0048136C" w:rsidP="0048136C"/>
    <w:p w:rsidR="0048136C" w:rsidRDefault="0048136C" w:rsidP="0048136C"/>
    <w:p w:rsidR="0048136C" w:rsidRDefault="0048136C" w:rsidP="0048136C"/>
    <w:p w:rsidR="0048136C" w:rsidRDefault="0048136C" w:rsidP="0048136C"/>
    <w:p w:rsidR="0048136C" w:rsidRDefault="0048136C" w:rsidP="0048136C"/>
    <w:p w:rsidR="0048136C" w:rsidRDefault="0048136C" w:rsidP="0048136C"/>
    <w:p w:rsidR="0048136C" w:rsidRDefault="0048136C" w:rsidP="0048136C"/>
    <w:p w:rsidR="0048136C" w:rsidRDefault="0048136C" w:rsidP="0048136C"/>
    <w:p w:rsidR="0048136C" w:rsidRDefault="0048136C" w:rsidP="0048136C"/>
    <w:p w:rsidR="0048136C" w:rsidRDefault="0048136C" w:rsidP="0048136C"/>
    <w:p w:rsidR="0048136C" w:rsidRDefault="0048136C" w:rsidP="0048136C"/>
    <w:p w:rsidR="0048136C" w:rsidRDefault="0048136C" w:rsidP="0048136C">
      <w:r>
        <w:t>About Page: 2 Errors, 4 Warnings</w:t>
      </w:r>
    </w:p>
    <w:p w:rsidR="0048136C" w:rsidRDefault="0048136C" w:rsidP="0048136C">
      <w:r>
        <w:lastRenderedPageBreak/>
        <w:t>Error 1: Line 9, Column 8: ELEMENT HEAD IS MISSING A REQUIRED INSTANCE OF CHILD ELEMENT TITLE</w:t>
      </w:r>
    </w:p>
    <w:p w:rsidR="0048136C" w:rsidRDefault="0048136C" w:rsidP="0048136C">
      <w:r>
        <w:t>&lt;/head&gt;</w:t>
      </w:r>
    </w:p>
    <w:p w:rsidR="0048136C" w:rsidRDefault="0048136C" w:rsidP="0048136C">
      <w:r>
        <w:t>Content model for element head:</w:t>
      </w:r>
    </w:p>
    <w:p w:rsidR="0048136C" w:rsidRDefault="0048136C" w:rsidP="0048136C">
      <w:r>
        <w:t xml:space="preserve">If the document is an </w:t>
      </w:r>
      <w:proofErr w:type="spellStart"/>
      <w:r>
        <w:t>iframe</w:t>
      </w:r>
      <w:proofErr w:type="spellEnd"/>
      <w:r>
        <w:t xml:space="preserve"> </w:t>
      </w:r>
      <w:proofErr w:type="spellStart"/>
      <w:r>
        <w:t>srcdoc</w:t>
      </w:r>
      <w:proofErr w:type="spellEnd"/>
      <w:r>
        <w:t xml:space="preserve"> document or if title information is available from a higher-level protocol: Zero or more elements of metadata content.</w:t>
      </w:r>
    </w:p>
    <w:p w:rsidR="0048136C" w:rsidRDefault="0048136C" w:rsidP="0048136C">
      <w:pPr>
        <w:pBdr>
          <w:bottom w:val="single" w:sz="6" w:space="1" w:color="auto"/>
        </w:pBdr>
      </w:pPr>
      <w:r>
        <w:t>Otherwise: One or more elements of metadata content, of which exactly one is a title element.</w:t>
      </w:r>
    </w:p>
    <w:p w:rsidR="0048136C" w:rsidRDefault="0048136C" w:rsidP="0048136C">
      <w:r>
        <w:t>Error 2: Line 21, Column 58: STRAY END TAG INPUT</w:t>
      </w:r>
    </w:p>
    <w:p w:rsidR="0048136C" w:rsidRDefault="0048136C" w:rsidP="0048136C">
      <w:pPr>
        <w:pBdr>
          <w:bottom w:val="single" w:sz="6" w:space="1" w:color="auto"/>
        </w:pBdr>
      </w:pPr>
      <w:r>
        <w:t>&lt;input id="logout" type="button" value="Logout"&gt;&lt;/input&gt;</w:t>
      </w:r>
    </w:p>
    <w:p w:rsidR="0048136C" w:rsidRDefault="0048136C" w:rsidP="0048136C">
      <w:r>
        <w:t>Warning 4: The character encoding of the document was not declared</w:t>
      </w:r>
    </w:p>
    <w:p w:rsidR="00A42802" w:rsidRDefault="00A42802" w:rsidP="0048136C"/>
    <w:p w:rsidR="00A42802" w:rsidRDefault="00A42802" w:rsidP="0048136C"/>
    <w:p w:rsidR="0048136C" w:rsidRDefault="00A42802" w:rsidP="0048136C">
      <w:r>
        <w:t>As I said at the beginning, a LOT of what is cropping up, with the exception of the login page, is exactly the same</w:t>
      </w:r>
      <w:r w:rsidR="00E4361F">
        <w:t xml:space="preserve">. If these couple problems can be addressed on each page, they’ll be fine. </w:t>
      </w:r>
    </w:p>
    <w:sectPr w:rsidR="004813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368" w:rsidRDefault="00E73368" w:rsidP="00324268">
      <w:pPr>
        <w:spacing w:after="0" w:line="240" w:lineRule="auto"/>
      </w:pPr>
      <w:r>
        <w:separator/>
      </w:r>
    </w:p>
  </w:endnote>
  <w:endnote w:type="continuationSeparator" w:id="0">
    <w:p w:rsidR="00E73368" w:rsidRDefault="00E73368" w:rsidP="00324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368" w:rsidRDefault="00E73368" w:rsidP="00324268">
      <w:pPr>
        <w:spacing w:after="0" w:line="240" w:lineRule="auto"/>
      </w:pPr>
      <w:r>
        <w:separator/>
      </w:r>
    </w:p>
  </w:footnote>
  <w:footnote w:type="continuationSeparator" w:id="0">
    <w:p w:rsidR="00E73368" w:rsidRDefault="00E73368" w:rsidP="003242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5FB"/>
    <w:rsid w:val="001D21B6"/>
    <w:rsid w:val="002E65FB"/>
    <w:rsid w:val="00324268"/>
    <w:rsid w:val="004722E6"/>
    <w:rsid w:val="0048136C"/>
    <w:rsid w:val="004A4A0F"/>
    <w:rsid w:val="00642BEB"/>
    <w:rsid w:val="00755C54"/>
    <w:rsid w:val="00A244BB"/>
    <w:rsid w:val="00A42802"/>
    <w:rsid w:val="00B769CA"/>
    <w:rsid w:val="00DB21E1"/>
    <w:rsid w:val="00E4361F"/>
    <w:rsid w:val="00E73368"/>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2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268"/>
  </w:style>
  <w:style w:type="paragraph" w:styleId="Footer">
    <w:name w:val="footer"/>
    <w:basedOn w:val="Normal"/>
    <w:link w:val="FooterChar"/>
    <w:uiPriority w:val="99"/>
    <w:unhideWhenUsed/>
    <w:rsid w:val="003242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268"/>
  </w:style>
  <w:style w:type="character" w:customStyle="1" w:styleId="apple-converted-space">
    <w:name w:val="apple-converted-space"/>
    <w:basedOn w:val="DefaultParagraphFont"/>
    <w:rsid w:val="00A244BB"/>
  </w:style>
  <w:style w:type="character" w:styleId="HTMLCode">
    <w:name w:val="HTML Code"/>
    <w:basedOn w:val="DefaultParagraphFont"/>
    <w:uiPriority w:val="99"/>
    <w:semiHidden/>
    <w:unhideWhenUsed/>
    <w:rsid w:val="00A244B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2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268"/>
  </w:style>
  <w:style w:type="paragraph" w:styleId="Footer">
    <w:name w:val="footer"/>
    <w:basedOn w:val="Normal"/>
    <w:link w:val="FooterChar"/>
    <w:uiPriority w:val="99"/>
    <w:unhideWhenUsed/>
    <w:rsid w:val="003242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268"/>
  </w:style>
  <w:style w:type="character" w:customStyle="1" w:styleId="apple-converted-space">
    <w:name w:val="apple-converted-space"/>
    <w:basedOn w:val="DefaultParagraphFont"/>
    <w:rsid w:val="00A244BB"/>
  </w:style>
  <w:style w:type="character" w:styleId="HTMLCode">
    <w:name w:val="HTML Code"/>
    <w:basedOn w:val="DefaultParagraphFont"/>
    <w:uiPriority w:val="99"/>
    <w:semiHidden/>
    <w:unhideWhenUsed/>
    <w:rsid w:val="00A244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82D5F5A4.dotm</Template>
  <TotalTime>9</TotalTime>
  <Pages>9</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UWA</Company>
  <LinksUpToDate>false</LinksUpToDate>
  <CharactersWithSpaces>7133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and Students at Aber Uni</dc:creator>
  <cp:lastModifiedBy>Staff and Students at Aber Uni</cp:lastModifiedBy>
  <cp:revision>5</cp:revision>
  <dcterms:created xsi:type="dcterms:W3CDTF">2013-01-30T12:57:00Z</dcterms:created>
  <dcterms:modified xsi:type="dcterms:W3CDTF">2013-01-30T13:11:00Z</dcterms:modified>
</cp:coreProperties>
</file>