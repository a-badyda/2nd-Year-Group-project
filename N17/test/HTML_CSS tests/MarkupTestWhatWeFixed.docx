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DA" w:rsidRDefault="00873ADA" w:rsidP="00873ADA">
      <w:pPr>
        <w:pStyle w:val="Heading1"/>
      </w:pPr>
      <w:bookmarkStart w:id="0" w:name="_GoBack"/>
      <w:bookmarkEnd w:id="0"/>
      <w:r w:rsidRPr="00E02B40">
        <w:t>Web testing results</w:t>
      </w:r>
    </w:p>
    <w:p w:rsidR="006A4235" w:rsidRPr="006A4235" w:rsidRDefault="006A4235" w:rsidP="006A4235">
      <w:pPr>
        <w:pStyle w:val="Heading2"/>
      </w:pPr>
      <w:r>
        <w:t>What we fixed and what we didn’t</w:t>
      </w:r>
    </w:p>
    <w:p w:rsidR="00873ADA" w:rsidRPr="00E02B40" w:rsidRDefault="00873ADA" w:rsidP="00873ADA"/>
    <w:p w:rsidR="004E2D64" w:rsidRPr="00E02B40" w:rsidRDefault="004E2D64" w:rsidP="00873ADA">
      <w:pPr>
        <w:pStyle w:val="Heading2"/>
      </w:pPr>
      <w:r w:rsidRPr="00E02B40">
        <w:t xml:space="preserve">Warnings </w:t>
      </w:r>
      <w:r w:rsidR="00873ADA" w:rsidRPr="00E02B40">
        <w:t>that appear</w:t>
      </w:r>
      <w:r w:rsidR="006A4235">
        <w:t>ed</w:t>
      </w:r>
      <w:r w:rsidR="00873ADA" w:rsidRPr="00E02B40">
        <w:t xml:space="preserve"> on</w:t>
      </w:r>
      <w:r w:rsidRPr="00E02B40">
        <w:t xml:space="preserve"> every page</w:t>
      </w:r>
    </w:p>
    <w:p w:rsidR="00873ADA" w:rsidRPr="00E02B40" w:rsidRDefault="00873ADA" w:rsidP="00873ADA"/>
    <w:p w:rsidR="004E2D64" w:rsidRPr="00E02B40" w:rsidRDefault="004E2D64">
      <w:r w:rsidRPr="00E02B40">
        <w:t xml:space="preserve">Warning </w:t>
      </w:r>
      <w:r w:rsidR="006A4235">
        <w:t>1: This was</w:t>
      </w:r>
      <w:r w:rsidRPr="00E02B40">
        <w:t xml:space="preserve"> just explaining that HTML5 is experimental</w:t>
      </w:r>
      <w:r w:rsidR="006A4235">
        <w:t xml:space="preserve"> so may be unreliable</w:t>
      </w:r>
      <w:r w:rsidRPr="00E02B40">
        <w:t xml:space="preserve"> </w:t>
      </w:r>
      <w:r w:rsidR="006A4235">
        <w:t xml:space="preserve">but we knew this </w:t>
      </w:r>
      <w:r w:rsidRPr="00E02B40">
        <w:t xml:space="preserve">so we </w:t>
      </w:r>
      <w:r w:rsidR="006A4235">
        <w:t xml:space="preserve">didn’t </w:t>
      </w:r>
      <w:r w:rsidR="001544D4">
        <w:t xml:space="preserve">need </w:t>
      </w:r>
      <w:r w:rsidR="006A4235">
        <w:t>to worry about this warning.</w:t>
      </w:r>
    </w:p>
    <w:p w:rsidR="001544D4" w:rsidRDefault="004E2D64">
      <w:r w:rsidRPr="00E02B40">
        <w:t xml:space="preserve">Warning2: </w:t>
      </w:r>
      <w:r w:rsidR="001544D4" w:rsidRPr="002E65FB">
        <w:t xml:space="preserve">None of the standards sources gave any information on the character </w:t>
      </w:r>
      <w:r w:rsidR="001544D4" w:rsidRPr="002E65FB">
        <w:t>encoding.</w:t>
      </w:r>
    </w:p>
    <w:p w:rsidR="004E2D64" w:rsidRPr="00E02B40" w:rsidRDefault="00873ADA">
      <w:r w:rsidRPr="00E02B40">
        <w:t>We didn’t give a character encoding because</w:t>
      </w:r>
      <w:r w:rsidR="001544D4">
        <w:t xml:space="preserve"> we had to prioritise what needed to be fixed and this seemed irreverent to the other errors.</w:t>
      </w:r>
    </w:p>
    <w:p w:rsidR="00873ADA" w:rsidRDefault="00873ADA">
      <w:pPr>
        <w:rPr>
          <w:rFonts w:ascii="Helvetica" w:hAnsi="Helvetica"/>
          <w:color w:val="1F2126"/>
          <w:shd w:val="clear" w:color="auto" w:fill="FCFCFC"/>
        </w:rPr>
      </w:pPr>
      <w:r w:rsidRPr="00E02B40">
        <w:t>Wa</w:t>
      </w:r>
      <w:r w:rsidR="00E02B40">
        <w:t xml:space="preserve">rning 3: </w:t>
      </w:r>
      <w:r w:rsidR="006A4235">
        <w:rPr>
          <w:rFonts w:ascii="Helvetica" w:hAnsi="Helvetica"/>
          <w:color w:val="1F2126"/>
          <w:shd w:val="clear" w:color="auto" w:fill="FCFCFC"/>
        </w:rPr>
        <w:t>No character encoding information was found within the document</w:t>
      </w:r>
      <w:r w:rsidR="001544D4">
        <w:rPr>
          <w:rFonts w:ascii="Helvetica" w:hAnsi="Helvetica"/>
          <w:color w:val="1F2126"/>
          <w:shd w:val="clear" w:color="auto" w:fill="FCFCFC"/>
        </w:rPr>
        <w:t>.</w:t>
      </w:r>
    </w:p>
    <w:p w:rsidR="00873ADA" w:rsidRPr="00E02B40" w:rsidRDefault="001544D4">
      <w:proofErr w:type="gramStart"/>
      <w:r>
        <w:rPr>
          <w:rFonts w:ascii="Helvetica" w:hAnsi="Helvetica"/>
          <w:color w:val="1F2126"/>
          <w:shd w:val="clear" w:color="auto" w:fill="FCFCFC"/>
        </w:rPr>
        <w:t>Similar and same reason for warning 2.</w:t>
      </w:r>
      <w:proofErr w:type="gramEnd"/>
    </w:p>
    <w:p w:rsidR="00873ADA" w:rsidRPr="00E02B40" w:rsidRDefault="00873ADA" w:rsidP="00873ADA"/>
    <w:p w:rsidR="001544D4" w:rsidRDefault="00873ADA" w:rsidP="00873ADA">
      <w:r w:rsidRPr="00E02B40">
        <w:t>Error 1</w:t>
      </w:r>
      <w:r w:rsidR="00E02B40">
        <w:t xml:space="preserve"> on all pages</w:t>
      </w:r>
      <w:r w:rsidRPr="00E02B40">
        <w:t xml:space="preserve">: </w:t>
      </w:r>
      <w:r w:rsidR="00E02B40">
        <w:t>Element head is missing</w:t>
      </w:r>
      <w:r w:rsidR="001544D4">
        <w:t>.</w:t>
      </w:r>
    </w:p>
    <w:p w:rsidR="00873ADA" w:rsidRDefault="001544D4" w:rsidP="00873ADA">
      <w:r>
        <w:t>This is</w:t>
      </w:r>
      <w:r w:rsidR="00E02B40">
        <w:t xml:space="preserve"> because </w:t>
      </w:r>
      <w:r>
        <w:t xml:space="preserve">the response </w:t>
      </w:r>
      <w:r w:rsidR="00E02B40">
        <w:t>come</w:t>
      </w:r>
      <w:r>
        <w:t>s</w:t>
      </w:r>
      <w:r w:rsidR="00E02B40">
        <w:t xml:space="preserve"> from JavaScript and there wasn’t enough time to fix it.</w:t>
      </w:r>
    </w:p>
    <w:p w:rsidR="001544D4" w:rsidRDefault="00EC077B" w:rsidP="00873ADA">
      <w:r>
        <w:t>Error 2 on all pages</w:t>
      </w:r>
      <w:r w:rsidR="006074EA">
        <w:t xml:space="preserve"> except login page</w:t>
      </w:r>
      <w:r w:rsidR="001544D4">
        <w:t>: Stray end tag.</w:t>
      </w:r>
    </w:p>
    <w:p w:rsidR="00EC077B" w:rsidRDefault="00EC077B" w:rsidP="00873ADA">
      <w:r>
        <w:t xml:space="preserve"> </w:t>
      </w:r>
      <w:r w:rsidR="001544D4">
        <w:t xml:space="preserve">This needed to be here so log out would </w:t>
      </w:r>
      <w:r w:rsidR="0081341E">
        <w:t>work.</w:t>
      </w:r>
    </w:p>
    <w:p w:rsidR="00E02B40" w:rsidRPr="00E02B40" w:rsidRDefault="00E02B40" w:rsidP="00E02B40">
      <w:pPr>
        <w:pStyle w:val="Heading2"/>
      </w:pPr>
      <w:r w:rsidRPr="00E02B40">
        <w:t>Login page</w:t>
      </w:r>
    </w:p>
    <w:p w:rsidR="00E02B40" w:rsidRPr="00E02B40" w:rsidRDefault="00E02B40" w:rsidP="00873ADA"/>
    <w:p w:rsidR="00873ADA" w:rsidRPr="00E02B40" w:rsidRDefault="00873ADA" w:rsidP="00873ADA">
      <w:r w:rsidRPr="00E02B40">
        <w:t>Error2:</w:t>
      </w:r>
      <w:r w:rsidR="00EC077B">
        <w:t xml:space="preserve"> Fixed</w:t>
      </w:r>
    </w:p>
    <w:p w:rsidR="004E2D64" w:rsidRPr="00E02B40" w:rsidRDefault="00873ADA">
      <w:r w:rsidRPr="00E02B40">
        <w:t>Error 3:</w:t>
      </w:r>
      <w:r w:rsidR="00EC077B">
        <w:t xml:space="preserve"> Fixed</w:t>
      </w:r>
    </w:p>
    <w:sectPr w:rsidR="004E2D64" w:rsidRPr="00E0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64"/>
    <w:rsid w:val="001544D4"/>
    <w:rsid w:val="00312EE1"/>
    <w:rsid w:val="00333FEA"/>
    <w:rsid w:val="004D1BFA"/>
    <w:rsid w:val="004E2D64"/>
    <w:rsid w:val="006074EA"/>
    <w:rsid w:val="006A4235"/>
    <w:rsid w:val="0081341E"/>
    <w:rsid w:val="00873ADA"/>
    <w:rsid w:val="00E02B40"/>
    <w:rsid w:val="00EC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A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3A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A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3A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82D5F5A4.dotm</Template>
  <TotalTime>69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4</cp:revision>
  <dcterms:created xsi:type="dcterms:W3CDTF">2013-01-30T12:49:00Z</dcterms:created>
  <dcterms:modified xsi:type="dcterms:W3CDTF">2013-01-30T14:10:00Z</dcterms:modified>
</cp:coreProperties>
</file>