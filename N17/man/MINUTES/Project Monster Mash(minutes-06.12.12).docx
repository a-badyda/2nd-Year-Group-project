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74F" w:rsidRDefault="009A074F">
      <w:r>
        <w:t>Project Monster Mash</w:t>
      </w:r>
    </w:p>
    <w:p w:rsidR="009A074F" w:rsidRDefault="008F6C26">
      <w:r>
        <w:t xml:space="preserve">Minutes from meeting, </w:t>
      </w:r>
      <w:r w:rsidR="00C54967">
        <w:t>Thursday</w:t>
      </w:r>
      <w:r>
        <w:t xml:space="preserve">, </w:t>
      </w:r>
      <w:r w:rsidR="00C54967">
        <w:t>06</w:t>
      </w:r>
      <w:r w:rsidR="0051189F">
        <w:t xml:space="preserve"> </w:t>
      </w:r>
      <w:r w:rsidR="00C54967">
        <w:t>December</w:t>
      </w:r>
      <w:r w:rsidR="009A074F">
        <w:t xml:space="preserve"> 2012 (Author: dac26)</w:t>
      </w:r>
    </w:p>
    <w:p w:rsidR="009A074F" w:rsidRDefault="009A074F">
      <w:r>
        <w:t>Meeting Purpose:</w:t>
      </w:r>
      <w:r w:rsidR="002154C8">
        <w:t xml:space="preserve"> To </w:t>
      </w:r>
      <w:r w:rsidR="00C54967">
        <w:t>view first draft of design spec</w:t>
      </w:r>
    </w:p>
    <w:p w:rsidR="009A074F" w:rsidRDefault="009A074F">
      <w:r>
        <w:t xml:space="preserve">Present: </w:t>
      </w:r>
      <w:r w:rsidR="008F6C26">
        <w:t>Tux</w:t>
      </w:r>
      <w:r w:rsidR="0051189F">
        <w:t xml:space="preserve"> </w:t>
      </w:r>
      <w:r w:rsidR="008F6C26">
        <w:t>was absent</w:t>
      </w:r>
    </w:p>
    <w:p w:rsidR="009A074F" w:rsidRDefault="009A074F">
      <w:r>
        <w:t>Circulation: all</w:t>
      </w:r>
    </w:p>
    <w:p w:rsidR="009A074F" w:rsidRDefault="009A074F">
      <w:r>
        <w:t>Minutes Produced</w:t>
      </w:r>
      <w:r w:rsidR="002154C8">
        <w:t>:</w:t>
      </w:r>
      <w:r w:rsidR="008F6C26">
        <w:t xml:space="preserve"> </w:t>
      </w:r>
      <w:r w:rsidR="0051189F">
        <w:t>0</w:t>
      </w:r>
      <w:r w:rsidR="00C54967">
        <w:t>6</w:t>
      </w:r>
      <w:r>
        <w:t>/</w:t>
      </w:r>
      <w:r w:rsidR="0051189F">
        <w:t>12</w:t>
      </w:r>
      <w:r>
        <w:t>/12</w:t>
      </w:r>
    </w:p>
    <w:p w:rsidR="009A074F" w:rsidRDefault="009A074F">
      <w:r>
        <w:t>Version 1.0</w:t>
      </w:r>
    </w:p>
    <w:p w:rsidR="009A074F" w:rsidRDefault="009A074F">
      <w:r>
        <w:t>Matters Arising</w:t>
      </w:r>
      <w:r w:rsidR="00996C7A">
        <w:t>/New business</w:t>
      </w:r>
      <w:r>
        <w:t>:</w:t>
      </w:r>
    </w:p>
    <w:p w:rsidR="0051189F" w:rsidRDefault="0051189F" w:rsidP="00C54967">
      <w:pPr>
        <w:pStyle w:val="ListParagraph"/>
        <w:numPr>
          <w:ilvl w:val="0"/>
          <w:numId w:val="1"/>
        </w:numPr>
      </w:pPr>
      <w:r>
        <w:t xml:space="preserve">Design Spec Doc is due </w:t>
      </w:r>
      <w:r w:rsidR="00C7548B">
        <w:t>tomorrow</w:t>
      </w:r>
    </w:p>
    <w:p w:rsidR="00C7548B" w:rsidRDefault="00C7548B" w:rsidP="00C7548B">
      <w:pPr>
        <w:pStyle w:val="ListParagraph"/>
        <w:numPr>
          <w:ilvl w:val="0"/>
          <w:numId w:val="1"/>
        </w:numPr>
      </w:pPr>
      <w:r>
        <w:t xml:space="preserve">Everyone needs to read over </w:t>
      </w:r>
      <w:r>
        <w:t xml:space="preserve">the </w:t>
      </w:r>
      <w:r>
        <w:t>design spec</w:t>
      </w:r>
      <w:r>
        <w:t>(located on Git)</w:t>
      </w:r>
    </w:p>
    <w:p w:rsidR="00C7548B" w:rsidRDefault="00C7548B" w:rsidP="00C7548B">
      <w:pPr>
        <w:pStyle w:val="ListParagraph"/>
        <w:numPr>
          <w:ilvl w:val="0"/>
          <w:numId w:val="1"/>
        </w:numPr>
      </w:pPr>
      <w:r>
        <w:t>Make sure everything is up to date in the design folder in Git.</w:t>
      </w:r>
      <w:r>
        <w:t xml:space="preserve"> So the latest files can be added to the design doc</w:t>
      </w:r>
      <w:bookmarkStart w:id="0" w:name="_GoBack"/>
      <w:bookmarkEnd w:id="0"/>
    </w:p>
    <w:p w:rsidR="00C7548B" w:rsidRDefault="00C7548B" w:rsidP="00C7548B">
      <w:pPr>
        <w:pStyle w:val="ListParagraph"/>
        <w:numPr>
          <w:ilvl w:val="0"/>
          <w:numId w:val="1"/>
        </w:numPr>
      </w:pPr>
      <w:r>
        <w:t xml:space="preserve">Anything </w:t>
      </w:r>
      <w:r>
        <w:t>that needs to be changed, post to</w:t>
      </w:r>
      <w:r>
        <w:t xml:space="preserve"> </w:t>
      </w:r>
      <w:r>
        <w:t>Facebook</w:t>
      </w:r>
    </w:p>
    <w:p w:rsidR="00C54967" w:rsidRDefault="00C54967" w:rsidP="00C54967">
      <w:pPr>
        <w:pStyle w:val="ListParagraph"/>
        <w:numPr>
          <w:ilvl w:val="0"/>
          <w:numId w:val="1"/>
        </w:numPr>
      </w:pPr>
      <w:r>
        <w:t>Coders or anyone else who wants</w:t>
      </w:r>
      <w:r w:rsidR="00C7548B">
        <w:t xml:space="preserve"> to meet to do coding, meet at R</w:t>
      </w:r>
      <w:r>
        <w:t>osser lounge on Saturday 8</w:t>
      </w:r>
      <w:r w:rsidRPr="00C54967">
        <w:rPr>
          <w:vertAlign w:val="superscript"/>
        </w:rPr>
        <w:t>th</w:t>
      </w:r>
      <w:r>
        <w:t xml:space="preserve"> December at 10:00am</w:t>
      </w:r>
    </w:p>
    <w:p w:rsidR="00C54967" w:rsidRDefault="00C54967" w:rsidP="00C54967">
      <w:pPr>
        <w:pStyle w:val="ListParagraph"/>
        <w:numPr>
          <w:ilvl w:val="0"/>
          <w:numId w:val="1"/>
        </w:numPr>
      </w:pPr>
      <w:r>
        <w:t>Update timesheets today</w:t>
      </w:r>
    </w:p>
    <w:p w:rsidR="00C54967" w:rsidRDefault="00C54967" w:rsidP="00C54967">
      <w:pPr>
        <w:pStyle w:val="ListParagraph"/>
        <w:numPr>
          <w:ilvl w:val="0"/>
          <w:numId w:val="1"/>
        </w:numPr>
      </w:pPr>
      <w:r>
        <w:t>David is not here tomorrow, I send my apologies</w:t>
      </w:r>
    </w:p>
    <w:sectPr w:rsidR="00C54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937B9F"/>
    <w:multiLevelType w:val="hybridMultilevel"/>
    <w:tmpl w:val="0212B3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74F"/>
    <w:rsid w:val="00124CE1"/>
    <w:rsid w:val="002154C8"/>
    <w:rsid w:val="00266CBF"/>
    <w:rsid w:val="00333FEA"/>
    <w:rsid w:val="004252CA"/>
    <w:rsid w:val="0051189F"/>
    <w:rsid w:val="008716B3"/>
    <w:rsid w:val="008F6C26"/>
    <w:rsid w:val="00996C7A"/>
    <w:rsid w:val="009A074F"/>
    <w:rsid w:val="00C05D29"/>
    <w:rsid w:val="00C54967"/>
    <w:rsid w:val="00C7548B"/>
    <w:rsid w:val="00E02A4D"/>
    <w:rsid w:val="00F4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7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7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6FD15C49.dotm</Template>
  <TotalTime>5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UWA</Company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 and Students at Aber Uni</dc:creator>
  <cp:lastModifiedBy>Staff and Students at Aber Uni</cp:lastModifiedBy>
  <cp:revision>4</cp:revision>
  <dcterms:created xsi:type="dcterms:W3CDTF">2012-12-06T13:24:00Z</dcterms:created>
  <dcterms:modified xsi:type="dcterms:W3CDTF">2012-12-06T13:29:00Z</dcterms:modified>
</cp:coreProperties>
</file>