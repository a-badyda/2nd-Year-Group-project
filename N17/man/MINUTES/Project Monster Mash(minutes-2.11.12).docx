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74F" w:rsidRDefault="009A074F">
      <w:r>
        <w:t>Project Monster Mash</w:t>
      </w:r>
    </w:p>
    <w:p w:rsidR="009A074F" w:rsidRDefault="009A074F">
      <w:r>
        <w:t>Minutes from meeting, Friday, 02 November 2012 (Author: dac26)</w:t>
      </w:r>
    </w:p>
    <w:p w:rsidR="009A074F" w:rsidRDefault="009A074F">
      <w:r>
        <w:t>Meeting Purpose:</w:t>
      </w:r>
      <w:r w:rsidR="002154C8">
        <w:t xml:space="preserve"> To check and ask questions about the design plan</w:t>
      </w:r>
    </w:p>
    <w:p w:rsidR="009A074F" w:rsidRDefault="009A074F">
      <w:r>
        <w:t>Present: Alex was missing</w:t>
      </w:r>
      <w:r w:rsidR="002154C8">
        <w:t xml:space="preserve"> due to food poisoning</w:t>
      </w:r>
    </w:p>
    <w:p w:rsidR="009A074F" w:rsidRDefault="009A074F">
      <w:r>
        <w:t>Circulation: all</w:t>
      </w:r>
    </w:p>
    <w:p w:rsidR="009A074F" w:rsidRDefault="009A074F">
      <w:r>
        <w:t>Minutes Produced</w:t>
      </w:r>
      <w:r w:rsidR="002154C8">
        <w:t>:</w:t>
      </w:r>
      <w:r>
        <w:t xml:space="preserve"> 2/11/12</w:t>
      </w:r>
    </w:p>
    <w:p w:rsidR="009A074F" w:rsidRDefault="009A074F">
      <w:r>
        <w:t>Version 1.0</w:t>
      </w:r>
    </w:p>
    <w:p w:rsidR="009A074F" w:rsidRDefault="009A074F">
      <w:r>
        <w:t>Matters Arising</w:t>
      </w:r>
      <w:r w:rsidR="00996C7A">
        <w:t>/New business</w:t>
      </w:r>
      <w:r>
        <w:t>:</w:t>
      </w:r>
    </w:p>
    <w:p w:rsidR="009A074F" w:rsidRDefault="009A074F" w:rsidP="009A074F">
      <w:pPr>
        <w:pStyle w:val="ListParagraph"/>
        <w:numPr>
          <w:ilvl w:val="0"/>
          <w:numId w:val="1"/>
        </w:numPr>
      </w:pPr>
      <w:r>
        <w:t xml:space="preserve">QA Manager Tom </w:t>
      </w:r>
      <w:r w:rsidR="002154C8">
        <w:t>will be in</w:t>
      </w:r>
      <w:r>
        <w:t xml:space="preserve"> charge of the test doc</w:t>
      </w:r>
    </w:p>
    <w:p w:rsidR="009A074F" w:rsidRDefault="009A074F" w:rsidP="009A074F">
      <w:pPr>
        <w:pStyle w:val="ListParagraph"/>
        <w:numPr>
          <w:ilvl w:val="0"/>
          <w:numId w:val="1"/>
        </w:numPr>
      </w:pPr>
      <w:r>
        <w:t xml:space="preserve">Need to do test code before code. How will </w:t>
      </w:r>
      <w:r w:rsidR="002154C8">
        <w:t xml:space="preserve">we </w:t>
      </w:r>
      <w:r w:rsidR="00E02A4D">
        <w:t>be testing e.g. will be using JU</w:t>
      </w:r>
      <w:r>
        <w:t xml:space="preserve">nit to test which will be done by the coders. </w:t>
      </w:r>
      <w:r w:rsidR="00E02A4D">
        <w:t>E.g.</w:t>
      </w:r>
      <w:r>
        <w:t xml:space="preserve"> Test </w:t>
      </w:r>
      <w:r w:rsidR="002154C8">
        <w:t>login:</w:t>
      </w:r>
      <w:r>
        <w:t xml:space="preserve"> valid login, incorrect, what</w:t>
      </w:r>
      <w:r w:rsidR="002154C8">
        <w:t xml:space="preserve"> would</w:t>
      </w:r>
      <w:r>
        <w:t xml:space="preserve"> </w:t>
      </w:r>
      <w:r w:rsidR="002154C8">
        <w:t>happen</w:t>
      </w:r>
      <w:r>
        <w:t xml:space="preserve"> if someone types 1000 </w:t>
      </w:r>
      <w:r w:rsidR="002154C8">
        <w:t>characters?</w:t>
      </w:r>
    </w:p>
    <w:p w:rsidR="009A074F" w:rsidRDefault="009A074F" w:rsidP="009A074F">
      <w:pPr>
        <w:pStyle w:val="ListParagraph"/>
        <w:numPr>
          <w:ilvl w:val="0"/>
          <w:numId w:val="1"/>
        </w:numPr>
      </w:pPr>
      <w:r>
        <w:t xml:space="preserve">Change title of </w:t>
      </w:r>
      <w:r w:rsidR="002154C8">
        <w:t xml:space="preserve">and headers of </w:t>
      </w:r>
      <w:r>
        <w:t>document to project plan</w:t>
      </w:r>
    </w:p>
    <w:p w:rsidR="009A074F" w:rsidRDefault="002154C8" w:rsidP="009A074F">
      <w:pPr>
        <w:pStyle w:val="ListParagraph"/>
        <w:numPr>
          <w:ilvl w:val="0"/>
          <w:numId w:val="1"/>
        </w:numPr>
      </w:pPr>
      <w:r>
        <w:t>Change methodology-Although the structure of the hand in documents leads us to waterfall, we can do incremental within this.</w:t>
      </w:r>
    </w:p>
    <w:p w:rsidR="002154C8" w:rsidRDefault="002154C8" w:rsidP="009A074F">
      <w:pPr>
        <w:pStyle w:val="ListParagraph"/>
        <w:numPr>
          <w:ilvl w:val="0"/>
          <w:numId w:val="1"/>
        </w:numPr>
      </w:pPr>
      <w:r>
        <w:t>Hand in before 23:59:00 GMT on the 4/11/12</w:t>
      </w:r>
    </w:p>
    <w:p w:rsidR="002154C8" w:rsidRDefault="002154C8" w:rsidP="009A074F">
      <w:pPr>
        <w:pStyle w:val="ListParagraph"/>
        <w:numPr>
          <w:ilvl w:val="0"/>
          <w:numId w:val="1"/>
        </w:numPr>
      </w:pPr>
      <w:r>
        <w:t xml:space="preserve">Post a link to the </w:t>
      </w:r>
      <w:r w:rsidR="00F44C62">
        <w:t>Gantt</w:t>
      </w:r>
      <w:r>
        <w:t xml:space="preserve"> chart online</w:t>
      </w:r>
    </w:p>
    <w:p w:rsidR="002154C8" w:rsidRDefault="002154C8" w:rsidP="009A074F">
      <w:pPr>
        <w:pStyle w:val="ListParagraph"/>
        <w:numPr>
          <w:ilvl w:val="0"/>
          <w:numId w:val="1"/>
        </w:numPr>
      </w:pPr>
      <w:r>
        <w:t>Fix risk assessment</w:t>
      </w:r>
    </w:p>
    <w:p w:rsidR="002154C8" w:rsidRDefault="002154C8" w:rsidP="009A074F">
      <w:pPr>
        <w:pStyle w:val="ListParagraph"/>
        <w:numPr>
          <w:ilvl w:val="0"/>
          <w:numId w:val="1"/>
        </w:numPr>
      </w:pPr>
      <w:r>
        <w:t>Call the server side information deployment</w:t>
      </w:r>
    </w:p>
    <w:p w:rsidR="002154C8" w:rsidRDefault="002154C8" w:rsidP="009A074F">
      <w:pPr>
        <w:pStyle w:val="ListParagraph"/>
        <w:numPr>
          <w:ilvl w:val="0"/>
          <w:numId w:val="1"/>
        </w:numPr>
      </w:pPr>
      <w:r>
        <w:t xml:space="preserve">Should aim for a rough draft for the test doc next </w:t>
      </w:r>
      <w:r w:rsidR="004252CA">
        <w:t>Friday</w:t>
      </w:r>
    </w:p>
    <w:p w:rsidR="002154C8" w:rsidRDefault="002154C8" w:rsidP="009A074F">
      <w:pPr>
        <w:pStyle w:val="ListParagraph"/>
        <w:numPr>
          <w:ilvl w:val="0"/>
          <w:numId w:val="1"/>
        </w:numPr>
      </w:pPr>
      <w:r>
        <w:t>Have done 1</w:t>
      </w:r>
      <w:r w:rsidRPr="002154C8">
        <w:rPr>
          <w:vertAlign w:val="superscript"/>
        </w:rPr>
        <w:t>st</w:t>
      </w:r>
      <w:r>
        <w:t xml:space="preserve"> draft of database design</w:t>
      </w:r>
    </w:p>
    <w:p w:rsidR="002154C8" w:rsidRDefault="002154C8" w:rsidP="009A074F">
      <w:pPr>
        <w:pStyle w:val="ListParagraph"/>
        <w:numPr>
          <w:ilvl w:val="0"/>
          <w:numId w:val="1"/>
        </w:numPr>
      </w:pPr>
      <w:r>
        <w:t>Chris will implement changes to the latex doc]</w:t>
      </w:r>
    </w:p>
    <w:p w:rsidR="002154C8" w:rsidRDefault="002154C8" w:rsidP="00996C7A">
      <w:pPr>
        <w:pStyle w:val="ListParagraph"/>
        <w:numPr>
          <w:ilvl w:val="0"/>
          <w:numId w:val="1"/>
        </w:numPr>
      </w:pPr>
      <w:r>
        <w:t>Start coding now!</w:t>
      </w:r>
    </w:p>
    <w:p w:rsidR="00996C7A" w:rsidRDefault="00996C7A" w:rsidP="00996C7A">
      <w:pPr>
        <w:pStyle w:val="ListParagraph"/>
      </w:pPr>
    </w:p>
    <w:p w:rsidR="00996C7A" w:rsidRDefault="00996C7A" w:rsidP="00996C7A">
      <w:r>
        <w:t>IIAM: Sam doesn’t like using a nipple</w:t>
      </w:r>
      <w:bookmarkStart w:id="0" w:name="_GoBack"/>
      <w:bookmarkEnd w:id="0"/>
    </w:p>
    <w:sectPr w:rsidR="00996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937B9F"/>
    <w:multiLevelType w:val="hybridMultilevel"/>
    <w:tmpl w:val="0212B3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74F"/>
    <w:rsid w:val="002154C8"/>
    <w:rsid w:val="00333FEA"/>
    <w:rsid w:val="004252CA"/>
    <w:rsid w:val="00996C7A"/>
    <w:rsid w:val="009A074F"/>
    <w:rsid w:val="00E02A4D"/>
    <w:rsid w:val="00F4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7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67C6C354.dotm</Template>
  <TotalTime>26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 and Students at Aber Uni</dc:creator>
  <cp:lastModifiedBy>Staff and Students at Aber Uni</cp:lastModifiedBy>
  <cp:revision>4</cp:revision>
  <dcterms:created xsi:type="dcterms:W3CDTF">2012-11-02T12:48:00Z</dcterms:created>
  <dcterms:modified xsi:type="dcterms:W3CDTF">2012-11-02T13:14:00Z</dcterms:modified>
</cp:coreProperties>
</file>