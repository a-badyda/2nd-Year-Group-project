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t>Small Paragraph Explaining JSON</w:t>
      </w:r>
    </w:p>
    <w:p>
      <w:pPr>
        <w:pStyle w:val="style0"/>
      </w:pPr>
      <w:r>
        <w:rPr/>
      </w:r>
    </w:p>
    <w:p>
      <w:pPr>
        <w:pStyle w:val="style0"/>
      </w:pPr>
      <w:r>
        <w:rPr/>
        <w:t>JSON (also known as JavaScript Object Notation) is a form of data interchange that is designed to be "human readable". Derived from the JavaScript scripting language, it shows simple data structures and associative arrays, which they call "objects". This table shows us the various data interchanges that take place within the design of our project.  JSON is used as an alternative to XML.</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auto"/>
      <w:sz w:val="22"/>
      <w:szCs w:val="22"/>
      <w:lang w:bidi="ta-IN" w:eastAsia="zh-CN" w:val="en-GB"/>
    </w:rPr>
  </w:style>
  <w:style w:styleId="style15" w:type="character">
    <w:name w:val="Default Paragraph Font"/>
    <w:next w:val="style15"/>
    <w:rPr/>
  </w:style>
  <w:style w:styleId="style16" w:type="character">
    <w:name w:val="ListLabel 1"/>
    <w:next w:val="style16"/>
    <w:rPr>
      <w:sz w:val="20"/>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40237786.dotm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2012-12-07T14:56:00.00Z</dcterms:created>
  <dc:creator>Staff and Students at Aber Uni</dc:creator>
  <cp:lastModifiedBy>Staff and Students at Aber Uni</cp:lastModifiedBy>
  <dcterms:modified xsi:type="dcterms:W3CDTF">2012-12-07T14:58:00.00Z</dcterms:modified>
  <cp:revision>1</cp:revision>
</cp:coreProperties>
</file>