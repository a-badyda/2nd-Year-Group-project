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C6" w:rsidRPr="00A53E1F" w:rsidRDefault="00DE2C13" w:rsidP="00DE2C13">
      <w:pPr>
        <w:pStyle w:val="Heading1"/>
      </w:pPr>
      <w:r w:rsidRPr="00A53E1F">
        <w:t>Personal Reflective Report</w:t>
      </w:r>
    </w:p>
    <w:p w:rsidR="00DE2C13" w:rsidRPr="00A53E1F" w:rsidRDefault="00DE2C13" w:rsidP="00DE2C13"/>
    <w:p w:rsidR="00FA5137" w:rsidRDefault="00633880" w:rsidP="00DE2C13">
      <w:r w:rsidRPr="00A53E1F">
        <w:t>My initial thoughts when we</w:t>
      </w:r>
      <w:r w:rsidR="00A53E1F">
        <w:t xml:space="preserve"> were</w:t>
      </w:r>
      <w:r w:rsidRPr="00A53E1F">
        <w:t xml:space="preserve"> first told w</w:t>
      </w:r>
      <w:r w:rsidR="00A53E1F">
        <w:t>e had to develop a project with</w:t>
      </w:r>
      <w:r w:rsidRPr="00A53E1F">
        <w:t xml:space="preserve">in a group of 9 </w:t>
      </w:r>
      <w:r w:rsidR="00A53E1F" w:rsidRPr="00A53E1F">
        <w:t>people;</w:t>
      </w:r>
      <w:r w:rsidRPr="00A53E1F">
        <w:t xml:space="preserve"> it seemed </w:t>
      </w:r>
      <w:r w:rsidR="0000661F">
        <w:t xml:space="preserve">rather </w:t>
      </w:r>
      <w:r w:rsidRPr="00A53E1F">
        <w:t>a daunting task</w:t>
      </w:r>
      <w:r w:rsidR="00A53E1F">
        <w:t>, a</w:t>
      </w:r>
      <w:r w:rsidRPr="00A53E1F">
        <w:t xml:space="preserve">s I didn’t know who I would be working with or if </w:t>
      </w:r>
      <w:r w:rsidR="00A53E1F">
        <w:t>the group</w:t>
      </w:r>
      <w:r w:rsidRPr="00A53E1F">
        <w:t xml:space="preserve"> would get </w:t>
      </w:r>
      <w:r w:rsidR="0060285A">
        <w:t xml:space="preserve">along </w:t>
      </w:r>
      <w:r w:rsidR="00A53E1F">
        <w:t>as a whole</w:t>
      </w:r>
      <w:r w:rsidRPr="00A53E1F">
        <w:t xml:space="preserve">. </w:t>
      </w:r>
      <w:r w:rsidR="00A53E1F">
        <w:t>The</w:t>
      </w:r>
      <w:r w:rsidRPr="00A53E1F">
        <w:t xml:space="preserve"> project being a </w:t>
      </w:r>
      <w:r w:rsidR="00A53E1F">
        <w:t>monster mash game seemed interesting</w:t>
      </w:r>
      <w:r w:rsidRPr="00A53E1F">
        <w:t xml:space="preserve"> enough</w:t>
      </w:r>
      <w:r w:rsidR="00A53E1F">
        <w:t xml:space="preserve"> and I thought it seemed a good project to work on</w:t>
      </w:r>
      <w:r w:rsidR="00A53E1F" w:rsidRPr="00A53E1F">
        <w:t>.</w:t>
      </w:r>
      <w:r w:rsidR="00A53E1F">
        <w:t xml:space="preserve"> I also hoped that there would be people in my group who would be keen and eager to get started on the project. </w:t>
      </w:r>
    </w:p>
    <w:p w:rsidR="00633880" w:rsidRPr="00A53E1F" w:rsidRDefault="00633880" w:rsidP="00DE2C13">
      <w:r w:rsidRPr="00A53E1F">
        <w:t>My first memory of</w:t>
      </w:r>
      <w:r w:rsidR="003A0E4D">
        <w:t xml:space="preserve"> the project was meeting up in AberV</w:t>
      </w:r>
      <w:r w:rsidRPr="00A53E1F">
        <w:t xml:space="preserve">aults to meet my fellow group members </w:t>
      </w:r>
      <w:r w:rsidR="00A53E1F">
        <w:t xml:space="preserve">as arranged by a </w:t>
      </w:r>
      <w:r w:rsidR="003A0E4D">
        <w:t>Facebook</w:t>
      </w:r>
      <w:r w:rsidR="00A53E1F">
        <w:t xml:space="preserve"> group set up to announce meetings and general news to the group as </w:t>
      </w:r>
      <w:r w:rsidR="003A0E4D">
        <w:t>most people have Facebook</w:t>
      </w:r>
      <w:r w:rsidR="00A53E1F">
        <w:t xml:space="preserve">. </w:t>
      </w:r>
      <w:r w:rsidR="0060285A">
        <w:t>Here we discussed ideas, designs and</w:t>
      </w:r>
      <w:r w:rsidR="003A0E4D">
        <w:t xml:space="preserve"> </w:t>
      </w:r>
      <w:r w:rsidR="0060285A">
        <w:t>functionality; we also used the time to ge</w:t>
      </w:r>
      <w:r w:rsidR="0000661F">
        <w:t>t to know each other</w:t>
      </w:r>
      <w:r w:rsidR="003A0E4D">
        <w:t>.</w:t>
      </w:r>
    </w:p>
    <w:p w:rsidR="00633880" w:rsidRPr="00A53E1F" w:rsidRDefault="00633880" w:rsidP="00DE2C13">
      <w:r w:rsidRPr="00A53E1F">
        <w:t>The best thing about the project I thought was meeting new people I might not have talked to otherwise and improving relations</w:t>
      </w:r>
      <w:r w:rsidR="003A0E4D">
        <w:t xml:space="preserve"> with fellow </w:t>
      </w:r>
      <w:r w:rsidR="0060285A">
        <w:t>students</w:t>
      </w:r>
      <w:r w:rsidR="003A0E4D">
        <w:t xml:space="preserve"> who do the same module.</w:t>
      </w:r>
      <w:r w:rsidR="0000661F">
        <w:t xml:space="preserve"> It also made you think about working more as a bigger group and how you had to </w:t>
      </w:r>
      <w:r w:rsidR="00B44591">
        <w:t>co</w:t>
      </w:r>
      <w:r w:rsidR="00FA5137">
        <w:t>-</w:t>
      </w:r>
      <w:r w:rsidR="00B44591">
        <w:t>operate</w:t>
      </w:r>
      <w:r w:rsidR="0000661F">
        <w:t xml:space="preserve"> together to get tasks done.</w:t>
      </w:r>
    </w:p>
    <w:p w:rsidR="00F03195" w:rsidRDefault="00633880" w:rsidP="00DE2C13">
      <w:r w:rsidRPr="00A53E1F">
        <w:t>My final</w:t>
      </w:r>
      <w:r w:rsidR="002409D0">
        <w:t xml:space="preserve"> impression of the project was</w:t>
      </w:r>
      <w:r w:rsidR="00B44591">
        <w:t>;</w:t>
      </w:r>
      <w:r w:rsidR="002409D0">
        <w:t xml:space="preserve"> </w:t>
      </w:r>
      <w:r w:rsidR="00F03195">
        <w:t>I felt that we had done a good job at implementing the game, as we only had 2 functional requirements missing</w:t>
      </w:r>
      <w:r w:rsidR="004A47DF">
        <w:t>.</w:t>
      </w:r>
      <w:r w:rsidR="00E715F0">
        <w:t xml:space="preserve"> We worked well as a group and always seemed to get on with each other.</w:t>
      </w:r>
    </w:p>
    <w:p w:rsidR="00DE2C13" w:rsidRPr="00A53E1F" w:rsidRDefault="00E715F0">
      <w:r>
        <w:t xml:space="preserve">In summary I thought it was </w:t>
      </w:r>
      <w:r w:rsidR="00F03195">
        <w:t xml:space="preserve">a worth-while thing to do. I </w:t>
      </w:r>
      <w:r>
        <w:t>learnt</w:t>
      </w:r>
      <w:r w:rsidR="00F03195">
        <w:t xml:space="preserve"> </w:t>
      </w:r>
      <w:r>
        <w:t>a lot</w:t>
      </w:r>
      <w:r w:rsidR="00F03195">
        <w:t xml:space="preserve"> about how to work as part of a group of people to develop </w:t>
      </w:r>
      <w:r>
        <w:t>a game.</w:t>
      </w:r>
      <w:r w:rsidR="00F03195">
        <w:t xml:space="preserve"> </w:t>
      </w:r>
      <w:r>
        <w:t>This</w:t>
      </w:r>
      <w:r w:rsidR="00F03195">
        <w:t xml:space="preserve"> was a change to working on my own or in a smaller group. It gave me an insight into how you need</w:t>
      </w:r>
      <w:r>
        <w:t>ed</w:t>
      </w:r>
      <w:r w:rsidR="00F03195">
        <w:t xml:space="preserve"> to do things differently when working as a group and how </w:t>
      </w:r>
      <w:r>
        <w:t>it helped to have such</w:t>
      </w:r>
      <w:r w:rsidR="00F03195">
        <w:t xml:space="preserve"> software such as version control and control</w:t>
      </w:r>
      <w:r>
        <w:t xml:space="preserve"> forms to keep on top of things and to help manage a project more successfully.</w:t>
      </w:r>
      <w:bookmarkStart w:id="0" w:name="_GoBack"/>
      <w:bookmarkEnd w:id="0"/>
    </w:p>
    <w:p w:rsidR="00105DB9" w:rsidRPr="00A53E1F" w:rsidRDefault="00105DB9"/>
    <w:sectPr w:rsidR="00105DB9" w:rsidRPr="00A53E1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C13" w:rsidRDefault="00DE2C13" w:rsidP="00DE2C13">
      <w:pPr>
        <w:spacing w:after="0" w:line="240" w:lineRule="auto"/>
      </w:pPr>
      <w:r>
        <w:separator/>
      </w:r>
    </w:p>
  </w:endnote>
  <w:endnote w:type="continuationSeparator" w:id="0">
    <w:p w:rsidR="00DE2C13" w:rsidRDefault="00DE2C13" w:rsidP="00DE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C13" w:rsidRDefault="00DE2C13">
    <w:pPr>
      <w:pStyle w:val="Footer"/>
    </w:pPr>
    <w:r>
      <w:t>David Clark</w:t>
    </w:r>
  </w:p>
  <w:p w:rsidR="00DE2C13" w:rsidRDefault="00DE2C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C13" w:rsidRDefault="00DE2C13" w:rsidP="00DE2C13">
      <w:pPr>
        <w:spacing w:after="0" w:line="240" w:lineRule="auto"/>
      </w:pPr>
      <w:r>
        <w:separator/>
      </w:r>
    </w:p>
  </w:footnote>
  <w:footnote w:type="continuationSeparator" w:id="0">
    <w:p w:rsidR="00DE2C13" w:rsidRDefault="00DE2C13" w:rsidP="00DE2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13"/>
    <w:rsid w:val="0000661F"/>
    <w:rsid w:val="000E71C6"/>
    <w:rsid w:val="00105DB9"/>
    <w:rsid w:val="00114E54"/>
    <w:rsid w:val="00126A09"/>
    <w:rsid w:val="002409D0"/>
    <w:rsid w:val="003A0E4D"/>
    <w:rsid w:val="004A47DF"/>
    <w:rsid w:val="005B68BC"/>
    <w:rsid w:val="0060285A"/>
    <w:rsid w:val="00633880"/>
    <w:rsid w:val="00A5272E"/>
    <w:rsid w:val="00A53E1F"/>
    <w:rsid w:val="00B44591"/>
    <w:rsid w:val="00B67253"/>
    <w:rsid w:val="00B90AA8"/>
    <w:rsid w:val="00D06FE2"/>
    <w:rsid w:val="00D86AFC"/>
    <w:rsid w:val="00DE2C13"/>
    <w:rsid w:val="00DE5A9C"/>
    <w:rsid w:val="00E715F0"/>
    <w:rsid w:val="00F03195"/>
    <w:rsid w:val="00F900AC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E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13"/>
  </w:style>
  <w:style w:type="paragraph" w:styleId="Footer">
    <w:name w:val="footer"/>
    <w:basedOn w:val="Normal"/>
    <w:link w:val="FooterChar"/>
    <w:uiPriority w:val="99"/>
    <w:unhideWhenUsed/>
    <w:rsid w:val="00DE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13"/>
  </w:style>
  <w:style w:type="paragraph" w:styleId="BalloonText">
    <w:name w:val="Balloon Text"/>
    <w:basedOn w:val="Normal"/>
    <w:link w:val="BalloonTextChar"/>
    <w:uiPriority w:val="99"/>
    <w:semiHidden/>
    <w:unhideWhenUsed/>
    <w:rsid w:val="00DE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E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13"/>
  </w:style>
  <w:style w:type="paragraph" w:styleId="Footer">
    <w:name w:val="footer"/>
    <w:basedOn w:val="Normal"/>
    <w:link w:val="FooterChar"/>
    <w:uiPriority w:val="99"/>
    <w:unhideWhenUsed/>
    <w:rsid w:val="00DE2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13"/>
  </w:style>
  <w:style w:type="paragraph" w:styleId="BalloonText">
    <w:name w:val="Balloon Text"/>
    <w:basedOn w:val="Normal"/>
    <w:link w:val="BalloonTextChar"/>
    <w:uiPriority w:val="99"/>
    <w:semiHidden/>
    <w:unhideWhenUsed/>
    <w:rsid w:val="00DE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F4540-967E-409B-816F-725AC5E9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EAF54A9A.dotm</Template>
  <TotalTime>177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Staff and Students at Aber Uni</cp:lastModifiedBy>
  <cp:revision>14</cp:revision>
  <dcterms:created xsi:type="dcterms:W3CDTF">2013-02-05T16:40:00Z</dcterms:created>
  <dcterms:modified xsi:type="dcterms:W3CDTF">2013-02-07T11:41:00Z</dcterms:modified>
</cp:coreProperties>
</file>