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6D4" w:rsidRDefault="0020650B">
      <w:r>
        <w:t>Tests Carried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E7B34" w:rsidTr="002E7B34">
        <w:tc>
          <w:tcPr>
            <w:tcW w:w="3080" w:type="dxa"/>
          </w:tcPr>
          <w:p w:rsidR="002E7B34" w:rsidRDefault="002E7B34">
            <w:r>
              <w:t>Test Carried Out</w:t>
            </w:r>
          </w:p>
        </w:tc>
        <w:tc>
          <w:tcPr>
            <w:tcW w:w="3081" w:type="dxa"/>
            <w:shd w:val="clear" w:color="auto" w:fill="auto"/>
          </w:tcPr>
          <w:p w:rsidR="002E7B34" w:rsidRDefault="00781FB1">
            <w:r>
              <w:t>Test Passed (Y/N)</w:t>
            </w:r>
          </w:p>
        </w:tc>
        <w:tc>
          <w:tcPr>
            <w:tcW w:w="3081" w:type="dxa"/>
            <w:shd w:val="clear" w:color="auto" w:fill="auto"/>
          </w:tcPr>
          <w:p w:rsidR="002E7B34" w:rsidRDefault="002E7B34">
            <w:r>
              <w:t>Error</w:t>
            </w:r>
          </w:p>
        </w:tc>
      </w:tr>
      <w:tr w:rsidR="002E7B34" w:rsidTr="00DB616B">
        <w:tc>
          <w:tcPr>
            <w:tcW w:w="3080" w:type="dxa"/>
            <w:shd w:val="clear" w:color="auto" w:fill="00B050"/>
          </w:tcPr>
          <w:p w:rsidR="002E7B34" w:rsidRDefault="0020650B">
            <w:r>
              <w:t>Log IN</w:t>
            </w:r>
          </w:p>
        </w:tc>
        <w:tc>
          <w:tcPr>
            <w:tcW w:w="3081" w:type="dxa"/>
            <w:shd w:val="clear" w:color="auto" w:fill="00B050"/>
          </w:tcPr>
          <w:p w:rsidR="002E7B34" w:rsidRDefault="0020650B">
            <w:r>
              <w:t>Y</w:t>
            </w:r>
          </w:p>
        </w:tc>
        <w:tc>
          <w:tcPr>
            <w:tcW w:w="3081" w:type="dxa"/>
            <w:shd w:val="clear" w:color="auto" w:fill="00B050"/>
          </w:tcPr>
          <w:p w:rsidR="002E7B34" w:rsidRDefault="0020650B">
            <w:r>
              <w:t>None</w:t>
            </w:r>
          </w:p>
        </w:tc>
      </w:tr>
      <w:tr w:rsidR="002E7B34" w:rsidTr="005C675E">
        <w:tc>
          <w:tcPr>
            <w:tcW w:w="3080" w:type="dxa"/>
            <w:shd w:val="clear" w:color="auto" w:fill="00B050"/>
          </w:tcPr>
          <w:p w:rsidR="002E7B34" w:rsidRDefault="0020650B">
            <w:r>
              <w:t>Change Monster Name</w:t>
            </w:r>
          </w:p>
        </w:tc>
        <w:tc>
          <w:tcPr>
            <w:tcW w:w="3081" w:type="dxa"/>
            <w:shd w:val="clear" w:color="auto" w:fill="00B050"/>
          </w:tcPr>
          <w:p w:rsidR="002E7B34" w:rsidRDefault="00640647">
            <w:r>
              <w:t>Y</w:t>
            </w:r>
          </w:p>
        </w:tc>
        <w:tc>
          <w:tcPr>
            <w:tcW w:w="3081" w:type="dxa"/>
            <w:shd w:val="clear" w:color="auto" w:fill="00B050"/>
          </w:tcPr>
          <w:p w:rsidR="002E7B34" w:rsidRDefault="00640647">
            <w:r>
              <w:t>None</w:t>
            </w:r>
          </w:p>
        </w:tc>
      </w:tr>
      <w:tr w:rsidR="002E7B34" w:rsidTr="00DB616B">
        <w:tc>
          <w:tcPr>
            <w:tcW w:w="3080" w:type="dxa"/>
            <w:shd w:val="clear" w:color="auto" w:fill="00B050"/>
          </w:tcPr>
          <w:p w:rsidR="002E7B34" w:rsidRDefault="0020650B">
            <w:r>
              <w:t>Log Out</w:t>
            </w:r>
          </w:p>
        </w:tc>
        <w:tc>
          <w:tcPr>
            <w:tcW w:w="3081" w:type="dxa"/>
            <w:shd w:val="clear" w:color="auto" w:fill="00B050"/>
          </w:tcPr>
          <w:p w:rsidR="002E7B34" w:rsidRDefault="0020650B">
            <w:r>
              <w:t>Y</w:t>
            </w:r>
          </w:p>
        </w:tc>
        <w:tc>
          <w:tcPr>
            <w:tcW w:w="3081" w:type="dxa"/>
            <w:shd w:val="clear" w:color="auto" w:fill="00B050"/>
          </w:tcPr>
          <w:p w:rsidR="002E7B34" w:rsidRDefault="0020650B">
            <w:r>
              <w:t>None</w:t>
            </w:r>
          </w:p>
        </w:tc>
      </w:tr>
      <w:tr w:rsidR="002E7B34" w:rsidTr="00DB616B">
        <w:tc>
          <w:tcPr>
            <w:tcW w:w="3080" w:type="dxa"/>
            <w:shd w:val="clear" w:color="auto" w:fill="00B050"/>
          </w:tcPr>
          <w:p w:rsidR="002E7B34" w:rsidRDefault="0020650B">
            <w:r>
              <w:t>Create New user</w:t>
            </w:r>
          </w:p>
        </w:tc>
        <w:tc>
          <w:tcPr>
            <w:tcW w:w="3081" w:type="dxa"/>
            <w:shd w:val="clear" w:color="auto" w:fill="00B050"/>
          </w:tcPr>
          <w:p w:rsidR="002E7B34" w:rsidRDefault="0020650B">
            <w:r>
              <w:t>Y</w:t>
            </w:r>
          </w:p>
        </w:tc>
        <w:tc>
          <w:tcPr>
            <w:tcW w:w="3081" w:type="dxa"/>
            <w:shd w:val="clear" w:color="auto" w:fill="00B050"/>
          </w:tcPr>
          <w:p w:rsidR="002E7B34" w:rsidRDefault="0020650B">
            <w:r>
              <w:t>None</w:t>
            </w:r>
          </w:p>
        </w:tc>
      </w:tr>
      <w:tr w:rsidR="002E7B34" w:rsidTr="00DB616B">
        <w:tc>
          <w:tcPr>
            <w:tcW w:w="3080" w:type="dxa"/>
            <w:shd w:val="clear" w:color="auto" w:fill="00B050"/>
          </w:tcPr>
          <w:p w:rsidR="002E7B34" w:rsidRDefault="0020650B">
            <w:r>
              <w:t>Log in as new user</w:t>
            </w:r>
          </w:p>
        </w:tc>
        <w:tc>
          <w:tcPr>
            <w:tcW w:w="3081" w:type="dxa"/>
            <w:shd w:val="clear" w:color="auto" w:fill="00B050"/>
          </w:tcPr>
          <w:p w:rsidR="002E7B34" w:rsidRDefault="0020650B">
            <w:r>
              <w:t>Y</w:t>
            </w:r>
          </w:p>
        </w:tc>
        <w:tc>
          <w:tcPr>
            <w:tcW w:w="3081" w:type="dxa"/>
            <w:shd w:val="clear" w:color="auto" w:fill="00B050"/>
          </w:tcPr>
          <w:p w:rsidR="002E7B34" w:rsidRDefault="0020650B">
            <w:r>
              <w:t>None</w:t>
            </w:r>
          </w:p>
        </w:tc>
      </w:tr>
      <w:tr w:rsidR="002E7B34" w:rsidTr="00DB616B">
        <w:tc>
          <w:tcPr>
            <w:tcW w:w="3080" w:type="dxa"/>
            <w:shd w:val="clear" w:color="auto" w:fill="00B050"/>
          </w:tcPr>
          <w:p w:rsidR="002E7B34" w:rsidRDefault="0020650B">
            <w:r>
              <w:t>Send Friend Request</w:t>
            </w:r>
          </w:p>
        </w:tc>
        <w:tc>
          <w:tcPr>
            <w:tcW w:w="3081" w:type="dxa"/>
            <w:shd w:val="clear" w:color="auto" w:fill="00B050"/>
          </w:tcPr>
          <w:p w:rsidR="002E7B34" w:rsidRDefault="0020650B">
            <w:r>
              <w:t>Y</w:t>
            </w:r>
          </w:p>
        </w:tc>
        <w:tc>
          <w:tcPr>
            <w:tcW w:w="3081" w:type="dxa"/>
            <w:shd w:val="clear" w:color="auto" w:fill="00B050"/>
          </w:tcPr>
          <w:p w:rsidR="002E7B34" w:rsidRDefault="0020650B">
            <w:r>
              <w:t>None</w:t>
            </w:r>
          </w:p>
        </w:tc>
      </w:tr>
      <w:tr w:rsidR="002E7B34" w:rsidTr="00DB616B">
        <w:tc>
          <w:tcPr>
            <w:tcW w:w="3080" w:type="dxa"/>
            <w:shd w:val="clear" w:color="auto" w:fill="00B050"/>
          </w:tcPr>
          <w:p w:rsidR="002E7B34" w:rsidRDefault="0020650B">
            <w:r>
              <w:t>Receive Friend Request</w:t>
            </w:r>
          </w:p>
        </w:tc>
        <w:tc>
          <w:tcPr>
            <w:tcW w:w="3081" w:type="dxa"/>
            <w:shd w:val="clear" w:color="auto" w:fill="00B050"/>
          </w:tcPr>
          <w:p w:rsidR="002E7B34" w:rsidRDefault="0020650B">
            <w:r>
              <w:t>Y</w:t>
            </w:r>
          </w:p>
        </w:tc>
        <w:tc>
          <w:tcPr>
            <w:tcW w:w="3081" w:type="dxa"/>
            <w:shd w:val="clear" w:color="auto" w:fill="00B050"/>
          </w:tcPr>
          <w:p w:rsidR="002E7B34" w:rsidRDefault="0020650B">
            <w:r>
              <w:t>None</w:t>
            </w:r>
          </w:p>
        </w:tc>
      </w:tr>
      <w:tr w:rsidR="002E7B34" w:rsidTr="005C675E">
        <w:tc>
          <w:tcPr>
            <w:tcW w:w="3080" w:type="dxa"/>
            <w:shd w:val="clear" w:color="auto" w:fill="00B050"/>
          </w:tcPr>
          <w:p w:rsidR="002E7B34" w:rsidRDefault="0020650B">
            <w:r>
              <w:t>See Friends</w:t>
            </w:r>
          </w:p>
        </w:tc>
        <w:tc>
          <w:tcPr>
            <w:tcW w:w="3081" w:type="dxa"/>
            <w:shd w:val="clear" w:color="auto" w:fill="00B050"/>
          </w:tcPr>
          <w:p w:rsidR="002E7B34" w:rsidRDefault="00640647">
            <w:r>
              <w:t>Y</w:t>
            </w:r>
          </w:p>
        </w:tc>
        <w:tc>
          <w:tcPr>
            <w:tcW w:w="3081" w:type="dxa"/>
            <w:shd w:val="clear" w:color="auto" w:fill="00B050"/>
          </w:tcPr>
          <w:p w:rsidR="002E7B34" w:rsidRDefault="005C675E">
            <w:r>
              <w:t>None</w:t>
            </w:r>
          </w:p>
        </w:tc>
      </w:tr>
      <w:tr w:rsidR="002E7B34" w:rsidTr="00DB616B">
        <w:tc>
          <w:tcPr>
            <w:tcW w:w="3080" w:type="dxa"/>
            <w:shd w:val="clear" w:color="auto" w:fill="00B050"/>
          </w:tcPr>
          <w:p w:rsidR="002E7B34" w:rsidRDefault="0020650B">
            <w:r>
              <w:t>View Notifications</w:t>
            </w:r>
          </w:p>
        </w:tc>
        <w:tc>
          <w:tcPr>
            <w:tcW w:w="3081" w:type="dxa"/>
            <w:shd w:val="clear" w:color="auto" w:fill="00B050"/>
          </w:tcPr>
          <w:p w:rsidR="002E7B34" w:rsidRDefault="0020650B">
            <w:r>
              <w:t>Y</w:t>
            </w:r>
          </w:p>
        </w:tc>
        <w:tc>
          <w:tcPr>
            <w:tcW w:w="3081" w:type="dxa"/>
            <w:shd w:val="clear" w:color="auto" w:fill="00B050"/>
          </w:tcPr>
          <w:p w:rsidR="002E7B34" w:rsidRDefault="0020650B">
            <w:r>
              <w:t>None</w:t>
            </w:r>
          </w:p>
        </w:tc>
      </w:tr>
      <w:tr w:rsidR="002E7B34" w:rsidTr="00DB616B">
        <w:tc>
          <w:tcPr>
            <w:tcW w:w="3080" w:type="dxa"/>
            <w:shd w:val="clear" w:color="auto" w:fill="00B050"/>
          </w:tcPr>
          <w:p w:rsidR="002E7B34" w:rsidRDefault="00357D36">
            <w:r>
              <w:t>No Notifications</w:t>
            </w:r>
          </w:p>
        </w:tc>
        <w:tc>
          <w:tcPr>
            <w:tcW w:w="3081" w:type="dxa"/>
            <w:shd w:val="clear" w:color="auto" w:fill="00B050"/>
          </w:tcPr>
          <w:p w:rsidR="002E7B34" w:rsidRDefault="00357D36">
            <w:r>
              <w:t>Y</w:t>
            </w:r>
          </w:p>
        </w:tc>
        <w:tc>
          <w:tcPr>
            <w:tcW w:w="3081" w:type="dxa"/>
            <w:shd w:val="clear" w:color="auto" w:fill="00B050"/>
          </w:tcPr>
          <w:p w:rsidR="002E7B34" w:rsidRDefault="00357D36">
            <w:r>
              <w:t>None</w:t>
            </w:r>
          </w:p>
        </w:tc>
      </w:tr>
      <w:tr w:rsidR="002E7B34" w:rsidTr="005C675E">
        <w:tc>
          <w:tcPr>
            <w:tcW w:w="3080" w:type="dxa"/>
            <w:shd w:val="clear" w:color="auto" w:fill="FFC000"/>
          </w:tcPr>
          <w:p w:rsidR="002E7B34" w:rsidRDefault="00357D36">
            <w:r>
              <w:t>Adding someone twice</w:t>
            </w:r>
          </w:p>
        </w:tc>
        <w:tc>
          <w:tcPr>
            <w:tcW w:w="3081" w:type="dxa"/>
            <w:shd w:val="clear" w:color="auto" w:fill="FFC000"/>
          </w:tcPr>
          <w:p w:rsidR="002E7B34" w:rsidRDefault="00357D36">
            <w:r>
              <w:t>N</w:t>
            </w:r>
          </w:p>
        </w:tc>
        <w:tc>
          <w:tcPr>
            <w:tcW w:w="3081" w:type="dxa"/>
            <w:shd w:val="clear" w:color="auto" w:fill="FFC000"/>
          </w:tcPr>
          <w:p w:rsidR="002E7B34" w:rsidRDefault="00357D36">
            <w:r>
              <w:t>User is added twice and user data doubles up</w:t>
            </w:r>
          </w:p>
        </w:tc>
      </w:tr>
      <w:tr w:rsidR="002E7B34" w:rsidTr="00357D36">
        <w:tc>
          <w:tcPr>
            <w:tcW w:w="3080" w:type="dxa"/>
            <w:shd w:val="clear" w:color="auto" w:fill="FF0000"/>
          </w:tcPr>
          <w:p w:rsidR="002E7B34" w:rsidRDefault="00357D36">
            <w:r>
              <w:t>Monsters Aggression</w:t>
            </w:r>
            <w:r w:rsidR="007D5652">
              <w:t xml:space="preserve"> Undefined</w:t>
            </w:r>
            <w:r w:rsidR="00EA0109">
              <w:t xml:space="preserve"> For Friends Monsters on Battle Page</w:t>
            </w:r>
          </w:p>
        </w:tc>
        <w:tc>
          <w:tcPr>
            <w:tcW w:w="3081" w:type="dxa"/>
            <w:shd w:val="clear" w:color="auto" w:fill="FF0000"/>
          </w:tcPr>
          <w:p w:rsidR="002E7B34" w:rsidRDefault="00357D36">
            <w:r>
              <w:t>N</w:t>
            </w:r>
          </w:p>
        </w:tc>
        <w:tc>
          <w:tcPr>
            <w:tcW w:w="3081" w:type="dxa"/>
            <w:shd w:val="clear" w:color="auto" w:fill="FF0000"/>
          </w:tcPr>
          <w:p w:rsidR="002E7B34" w:rsidRDefault="00357D36">
            <w:r>
              <w:t>Undefined</w:t>
            </w:r>
          </w:p>
        </w:tc>
      </w:tr>
      <w:tr w:rsidR="002E7B34" w:rsidTr="00357D36">
        <w:tc>
          <w:tcPr>
            <w:tcW w:w="3080" w:type="dxa"/>
            <w:shd w:val="clear" w:color="auto" w:fill="FF0000"/>
          </w:tcPr>
          <w:p w:rsidR="002E7B34" w:rsidRDefault="00357D36">
            <w:r>
              <w:t>Monsters Defence</w:t>
            </w:r>
            <w:r w:rsidR="007D5652">
              <w:t xml:space="preserve"> Undefined</w:t>
            </w:r>
            <w:r w:rsidR="00EA0109">
              <w:t xml:space="preserve"> For Friends Monsters on Battle Page</w:t>
            </w:r>
          </w:p>
        </w:tc>
        <w:tc>
          <w:tcPr>
            <w:tcW w:w="3081" w:type="dxa"/>
            <w:shd w:val="clear" w:color="auto" w:fill="FF0000"/>
          </w:tcPr>
          <w:p w:rsidR="002E7B34" w:rsidRDefault="00357D36">
            <w:r>
              <w:t>N</w:t>
            </w:r>
          </w:p>
        </w:tc>
        <w:tc>
          <w:tcPr>
            <w:tcW w:w="3081" w:type="dxa"/>
            <w:shd w:val="clear" w:color="auto" w:fill="FF0000"/>
          </w:tcPr>
          <w:p w:rsidR="002E7B34" w:rsidRDefault="00357D36">
            <w:r>
              <w:t>Undefined</w:t>
            </w:r>
          </w:p>
        </w:tc>
      </w:tr>
      <w:tr w:rsidR="002E7B34" w:rsidTr="005C675E">
        <w:tc>
          <w:tcPr>
            <w:tcW w:w="3080" w:type="dxa"/>
            <w:shd w:val="clear" w:color="auto" w:fill="00B050"/>
          </w:tcPr>
          <w:p w:rsidR="002E7B34" w:rsidRDefault="007D5652">
            <w:r>
              <w:t>Battle requests not being sent or received</w:t>
            </w:r>
          </w:p>
        </w:tc>
        <w:tc>
          <w:tcPr>
            <w:tcW w:w="3081" w:type="dxa"/>
            <w:shd w:val="clear" w:color="auto" w:fill="00B050"/>
          </w:tcPr>
          <w:p w:rsidR="002E7B34" w:rsidRDefault="005C675E">
            <w:r>
              <w:t>Y</w:t>
            </w:r>
          </w:p>
        </w:tc>
        <w:tc>
          <w:tcPr>
            <w:tcW w:w="3081" w:type="dxa"/>
            <w:shd w:val="clear" w:color="auto" w:fill="00B050"/>
          </w:tcPr>
          <w:p w:rsidR="002E7B34" w:rsidRDefault="005C675E">
            <w:r>
              <w:t>None</w:t>
            </w:r>
          </w:p>
        </w:tc>
      </w:tr>
      <w:tr w:rsidR="002E7B34" w:rsidTr="00F15AB8">
        <w:tc>
          <w:tcPr>
            <w:tcW w:w="3080" w:type="dxa"/>
            <w:shd w:val="clear" w:color="auto" w:fill="FF0000"/>
          </w:tcPr>
          <w:p w:rsidR="002E7B34" w:rsidRDefault="00F15AB8">
            <w:r>
              <w:t>Auction Page</w:t>
            </w:r>
          </w:p>
        </w:tc>
        <w:tc>
          <w:tcPr>
            <w:tcW w:w="3081" w:type="dxa"/>
            <w:shd w:val="clear" w:color="auto" w:fill="FF0000"/>
          </w:tcPr>
          <w:p w:rsidR="002E7B34" w:rsidRDefault="00F15AB8">
            <w:r>
              <w:t>N</w:t>
            </w:r>
          </w:p>
        </w:tc>
        <w:tc>
          <w:tcPr>
            <w:tcW w:w="3081" w:type="dxa"/>
            <w:shd w:val="clear" w:color="auto" w:fill="FF0000"/>
          </w:tcPr>
          <w:p w:rsidR="002E7B34" w:rsidRDefault="00F15AB8">
            <w:r>
              <w:t>No friends displayed</w:t>
            </w:r>
          </w:p>
        </w:tc>
      </w:tr>
      <w:tr w:rsidR="002E7B34" w:rsidTr="00DB616B">
        <w:tc>
          <w:tcPr>
            <w:tcW w:w="3080" w:type="dxa"/>
            <w:shd w:val="clear" w:color="auto" w:fill="00B050"/>
          </w:tcPr>
          <w:p w:rsidR="002E7B34" w:rsidRDefault="003E76E8">
            <w:r>
              <w:t>About Page Working</w:t>
            </w:r>
          </w:p>
        </w:tc>
        <w:tc>
          <w:tcPr>
            <w:tcW w:w="3081" w:type="dxa"/>
            <w:shd w:val="clear" w:color="auto" w:fill="00B050"/>
          </w:tcPr>
          <w:p w:rsidR="002E7B34" w:rsidRDefault="003E76E8">
            <w:r>
              <w:t>Y</w:t>
            </w:r>
          </w:p>
        </w:tc>
        <w:tc>
          <w:tcPr>
            <w:tcW w:w="3081" w:type="dxa"/>
            <w:shd w:val="clear" w:color="auto" w:fill="00B050"/>
          </w:tcPr>
          <w:p w:rsidR="002E7B34" w:rsidRDefault="003E76E8">
            <w:r>
              <w:t>None</w:t>
            </w:r>
          </w:p>
        </w:tc>
      </w:tr>
      <w:tr w:rsidR="002E7B34" w:rsidTr="005C675E">
        <w:tc>
          <w:tcPr>
            <w:tcW w:w="3080" w:type="dxa"/>
            <w:shd w:val="clear" w:color="auto" w:fill="00B050"/>
          </w:tcPr>
          <w:p w:rsidR="002E7B34" w:rsidRDefault="003E76E8">
            <w:r>
              <w:t xml:space="preserve">Results Page </w:t>
            </w:r>
          </w:p>
        </w:tc>
        <w:tc>
          <w:tcPr>
            <w:tcW w:w="3081" w:type="dxa"/>
            <w:shd w:val="clear" w:color="auto" w:fill="00B050"/>
          </w:tcPr>
          <w:p w:rsidR="002E7B34" w:rsidRDefault="005C675E">
            <w:r>
              <w:t>Y</w:t>
            </w:r>
          </w:p>
        </w:tc>
        <w:tc>
          <w:tcPr>
            <w:tcW w:w="3081" w:type="dxa"/>
            <w:shd w:val="clear" w:color="auto" w:fill="00B050"/>
          </w:tcPr>
          <w:p w:rsidR="002E7B34" w:rsidRDefault="005C675E">
            <w:r>
              <w:t>None</w:t>
            </w:r>
          </w:p>
        </w:tc>
      </w:tr>
      <w:tr w:rsidR="002E7B34" w:rsidTr="00DB616B">
        <w:tc>
          <w:tcPr>
            <w:tcW w:w="3080" w:type="dxa"/>
            <w:shd w:val="clear" w:color="auto" w:fill="FFC000"/>
          </w:tcPr>
          <w:p w:rsidR="002E7B34" w:rsidRDefault="00F67298">
            <w:r>
              <w:t>Creating a new user using an account that already exists</w:t>
            </w:r>
          </w:p>
        </w:tc>
        <w:tc>
          <w:tcPr>
            <w:tcW w:w="3081" w:type="dxa"/>
            <w:shd w:val="clear" w:color="auto" w:fill="FFC000"/>
          </w:tcPr>
          <w:p w:rsidR="002E7B34" w:rsidRDefault="00F67298">
            <w:r>
              <w:t>Y/N</w:t>
            </w:r>
          </w:p>
        </w:tc>
        <w:tc>
          <w:tcPr>
            <w:tcW w:w="3081" w:type="dxa"/>
            <w:shd w:val="clear" w:color="auto" w:fill="FFC000"/>
          </w:tcPr>
          <w:p w:rsidR="002E7B34" w:rsidRDefault="00F67298">
            <w:r>
              <w:t>Didn’t allow me to write over the user, but gave me another starting monster “my first monster”.</w:t>
            </w:r>
          </w:p>
        </w:tc>
      </w:tr>
      <w:tr w:rsidR="002E7B34" w:rsidTr="00DB616B">
        <w:tc>
          <w:tcPr>
            <w:tcW w:w="3080" w:type="dxa"/>
            <w:shd w:val="clear" w:color="auto" w:fill="FFC000"/>
          </w:tcPr>
          <w:p w:rsidR="002E7B34" w:rsidRDefault="004A074F">
            <w:r>
              <w:t>Invalid login</w:t>
            </w:r>
          </w:p>
        </w:tc>
        <w:tc>
          <w:tcPr>
            <w:tcW w:w="3081" w:type="dxa"/>
            <w:shd w:val="clear" w:color="auto" w:fill="FFC000"/>
          </w:tcPr>
          <w:p w:rsidR="002E7B34" w:rsidRDefault="004A074F">
            <w:r>
              <w:t>Y/N</w:t>
            </w:r>
          </w:p>
        </w:tc>
        <w:tc>
          <w:tcPr>
            <w:tcW w:w="3081" w:type="dxa"/>
            <w:shd w:val="clear" w:color="auto" w:fill="FFC000"/>
          </w:tcPr>
          <w:p w:rsidR="002E7B34" w:rsidRDefault="004A074F">
            <w:r>
              <w:t>Would not let me login but gave no error message informing me that I have entered an invalid login.</w:t>
            </w:r>
          </w:p>
        </w:tc>
      </w:tr>
      <w:tr w:rsidR="002E7B34" w:rsidTr="00DB616B">
        <w:tc>
          <w:tcPr>
            <w:tcW w:w="3080" w:type="dxa"/>
            <w:shd w:val="clear" w:color="auto" w:fill="FFC000"/>
          </w:tcPr>
          <w:p w:rsidR="002E7B34" w:rsidRDefault="004A074F">
            <w:r>
              <w:t>Invalid Password</w:t>
            </w:r>
          </w:p>
        </w:tc>
        <w:tc>
          <w:tcPr>
            <w:tcW w:w="3081" w:type="dxa"/>
            <w:shd w:val="clear" w:color="auto" w:fill="FFC000"/>
          </w:tcPr>
          <w:p w:rsidR="002E7B34" w:rsidRDefault="004A074F">
            <w:r>
              <w:t>Y/N</w:t>
            </w:r>
          </w:p>
        </w:tc>
        <w:tc>
          <w:tcPr>
            <w:tcW w:w="3081" w:type="dxa"/>
            <w:shd w:val="clear" w:color="auto" w:fill="FFC000"/>
          </w:tcPr>
          <w:p w:rsidR="002E7B34" w:rsidRDefault="004A074F">
            <w:r>
              <w:t>Would not let me login with an invalid password but gave no message informing me that my password may have been wrong.</w:t>
            </w:r>
          </w:p>
        </w:tc>
      </w:tr>
      <w:tr w:rsidR="002E7B34" w:rsidTr="00DB616B">
        <w:tc>
          <w:tcPr>
            <w:tcW w:w="3080" w:type="dxa"/>
            <w:shd w:val="clear" w:color="auto" w:fill="00B050"/>
          </w:tcPr>
          <w:p w:rsidR="002E7B34" w:rsidRDefault="006B612C">
            <w:r>
              <w:t>Creating new user with invalid email address</w:t>
            </w:r>
          </w:p>
        </w:tc>
        <w:tc>
          <w:tcPr>
            <w:tcW w:w="3081" w:type="dxa"/>
            <w:shd w:val="clear" w:color="auto" w:fill="00B050"/>
          </w:tcPr>
          <w:p w:rsidR="002E7B34" w:rsidRDefault="006B612C">
            <w:r>
              <w:t>Y</w:t>
            </w:r>
          </w:p>
        </w:tc>
        <w:tc>
          <w:tcPr>
            <w:tcW w:w="3081" w:type="dxa"/>
            <w:shd w:val="clear" w:color="auto" w:fill="00B050"/>
          </w:tcPr>
          <w:p w:rsidR="002E7B34" w:rsidRDefault="006B612C">
            <w:r>
              <w:t>Would not let me create new user and informed me that the email address was invalid.</w:t>
            </w:r>
          </w:p>
        </w:tc>
      </w:tr>
      <w:tr w:rsidR="002E7B34" w:rsidTr="00DB616B">
        <w:tc>
          <w:tcPr>
            <w:tcW w:w="3080" w:type="dxa"/>
            <w:shd w:val="clear" w:color="auto" w:fill="00B050"/>
          </w:tcPr>
          <w:p w:rsidR="002E7B34" w:rsidRDefault="006B612C">
            <w:r>
              <w:t>Creating new user with invalid password</w:t>
            </w:r>
          </w:p>
        </w:tc>
        <w:tc>
          <w:tcPr>
            <w:tcW w:w="3081" w:type="dxa"/>
            <w:shd w:val="clear" w:color="auto" w:fill="00B050"/>
          </w:tcPr>
          <w:p w:rsidR="002E7B34" w:rsidRDefault="006B612C">
            <w:r>
              <w:t>Y</w:t>
            </w:r>
          </w:p>
        </w:tc>
        <w:tc>
          <w:tcPr>
            <w:tcW w:w="3081" w:type="dxa"/>
            <w:shd w:val="clear" w:color="auto" w:fill="00B050"/>
          </w:tcPr>
          <w:p w:rsidR="002E7B34" w:rsidRDefault="006B612C" w:rsidP="006B612C">
            <w:r>
              <w:t>Would not let me create new user and informed me that the password entered was invalid.</w:t>
            </w:r>
          </w:p>
        </w:tc>
      </w:tr>
      <w:tr w:rsidR="002E7B34" w:rsidTr="00DB616B">
        <w:tc>
          <w:tcPr>
            <w:tcW w:w="3080" w:type="dxa"/>
            <w:shd w:val="clear" w:color="auto" w:fill="FFC000"/>
          </w:tcPr>
          <w:p w:rsidR="002E7B34" w:rsidRDefault="00407855">
            <w:r>
              <w:t>Creating new user with both invalid email address and password</w:t>
            </w:r>
          </w:p>
        </w:tc>
        <w:tc>
          <w:tcPr>
            <w:tcW w:w="3081" w:type="dxa"/>
            <w:shd w:val="clear" w:color="auto" w:fill="FFC000"/>
          </w:tcPr>
          <w:p w:rsidR="002E7B34" w:rsidRDefault="00407855">
            <w:r>
              <w:t>Y/N</w:t>
            </w:r>
          </w:p>
        </w:tc>
        <w:tc>
          <w:tcPr>
            <w:tcW w:w="3081" w:type="dxa"/>
            <w:shd w:val="clear" w:color="auto" w:fill="FFC000"/>
          </w:tcPr>
          <w:p w:rsidR="002E7B34" w:rsidRDefault="00407855">
            <w:r>
              <w:t>Would not let me create a new user but only informed me that the email address was invalid.</w:t>
            </w:r>
          </w:p>
        </w:tc>
      </w:tr>
      <w:tr w:rsidR="002E7B34" w:rsidTr="005C675E">
        <w:tc>
          <w:tcPr>
            <w:tcW w:w="3080" w:type="dxa"/>
            <w:shd w:val="clear" w:color="auto" w:fill="FFC000"/>
          </w:tcPr>
          <w:p w:rsidR="002E7B34" w:rsidRDefault="00925558">
            <w:r>
              <w:t>Forgot Password</w:t>
            </w:r>
          </w:p>
        </w:tc>
        <w:tc>
          <w:tcPr>
            <w:tcW w:w="3081" w:type="dxa"/>
            <w:shd w:val="clear" w:color="auto" w:fill="FFC000"/>
          </w:tcPr>
          <w:p w:rsidR="002E7B34" w:rsidRDefault="00925558">
            <w:r>
              <w:t>N</w:t>
            </w:r>
          </w:p>
        </w:tc>
        <w:tc>
          <w:tcPr>
            <w:tcW w:w="3081" w:type="dxa"/>
            <w:shd w:val="clear" w:color="auto" w:fill="FFC000"/>
          </w:tcPr>
          <w:p w:rsidR="002E7B34" w:rsidRDefault="00925558">
            <w:r>
              <w:t>Not needed</w:t>
            </w:r>
          </w:p>
        </w:tc>
      </w:tr>
      <w:tr w:rsidR="002E7B34" w:rsidTr="005C675E">
        <w:tc>
          <w:tcPr>
            <w:tcW w:w="3080" w:type="dxa"/>
            <w:shd w:val="clear" w:color="auto" w:fill="FFC000"/>
          </w:tcPr>
          <w:p w:rsidR="002E7B34" w:rsidRDefault="00065364">
            <w:r>
              <w:t>Add Yourself as a Fri</w:t>
            </w:r>
            <w:r w:rsidR="00781FB1">
              <w:t>end</w:t>
            </w:r>
          </w:p>
        </w:tc>
        <w:tc>
          <w:tcPr>
            <w:tcW w:w="3081" w:type="dxa"/>
            <w:shd w:val="clear" w:color="auto" w:fill="FFC000"/>
          </w:tcPr>
          <w:p w:rsidR="002E7B34" w:rsidRDefault="00065364">
            <w:r>
              <w:t>N</w:t>
            </w:r>
          </w:p>
        </w:tc>
        <w:tc>
          <w:tcPr>
            <w:tcW w:w="3081" w:type="dxa"/>
            <w:shd w:val="clear" w:color="auto" w:fill="FFC000"/>
          </w:tcPr>
          <w:p w:rsidR="002E7B34" w:rsidRDefault="00065364">
            <w:r>
              <w:t xml:space="preserve">I was able </w:t>
            </w:r>
            <w:r w:rsidR="00D21704">
              <w:t xml:space="preserve">to send myself a friend request and then accept </w:t>
            </w:r>
            <w:r w:rsidR="00D21704">
              <w:lastRenderedPageBreak/>
              <w:t>it allowing me to be friends with myself.</w:t>
            </w:r>
          </w:p>
        </w:tc>
      </w:tr>
      <w:tr w:rsidR="002E7B34" w:rsidTr="00AB29EB">
        <w:tc>
          <w:tcPr>
            <w:tcW w:w="3080" w:type="dxa"/>
            <w:shd w:val="clear" w:color="auto" w:fill="FFC000"/>
          </w:tcPr>
          <w:p w:rsidR="002E7B34" w:rsidRDefault="00CF1E90">
            <w:r>
              <w:lastRenderedPageBreak/>
              <w:t>Battle Page Friends Monsters</w:t>
            </w:r>
          </w:p>
        </w:tc>
        <w:tc>
          <w:tcPr>
            <w:tcW w:w="3081" w:type="dxa"/>
            <w:shd w:val="clear" w:color="auto" w:fill="FFC000"/>
          </w:tcPr>
          <w:p w:rsidR="002E7B34" w:rsidRDefault="00A9098A">
            <w:r>
              <w:t>Y/N</w:t>
            </w:r>
          </w:p>
        </w:tc>
        <w:tc>
          <w:tcPr>
            <w:tcW w:w="3081" w:type="dxa"/>
            <w:shd w:val="clear" w:color="auto" w:fill="FFC000"/>
          </w:tcPr>
          <w:p w:rsidR="002E7B34" w:rsidRDefault="00A9098A">
            <w:r>
              <w:t>If users are only added once friends and monsters are only displayed once. If added twice they are displayed twice.</w:t>
            </w:r>
          </w:p>
        </w:tc>
      </w:tr>
      <w:tr w:rsidR="002E7B34" w:rsidTr="00A9098A">
        <w:tc>
          <w:tcPr>
            <w:tcW w:w="3080" w:type="dxa"/>
            <w:shd w:val="clear" w:color="auto" w:fill="00B050"/>
          </w:tcPr>
          <w:p w:rsidR="002E7B34" w:rsidRDefault="00A9098A">
            <w:r>
              <w:t>Tabs</w:t>
            </w:r>
          </w:p>
        </w:tc>
        <w:tc>
          <w:tcPr>
            <w:tcW w:w="3081" w:type="dxa"/>
            <w:shd w:val="clear" w:color="auto" w:fill="00B050"/>
          </w:tcPr>
          <w:p w:rsidR="002E7B34" w:rsidRDefault="00A9098A">
            <w:r>
              <w:t>Y</w:t>
            </w:r>
          </w:p>
        </w:tc>
        <w:tc>
          <w:tcPr>
            <w:tcW w:w="3081" w:type="dxa"/>
            <w:shd w:val="clear" w:color="auto" w:fill="00B050"/>
          </w:tcPr>
          <w:p w:rsidR="002E7B34" w:rsidRDefault="00A9098A">
            <w:r>
              <w:t>None</w:t>
            </w:r>
          </w:p>
        </w:tc>
      </w:tr>
      <w:tr w:rsidR="002E7B34" w:rsidTr="00A9098A">
        <w:tc>
          <w:tcPr>
            <w:tcW w:w="3080" w:type="dxa"/>
            <w:shd w:val="clear" w:color="auto" w:fill="00B050"/>
          </w:tcPr>
          <w:p w:rsidR="002E7B34" w:rsidRDefault="00A9098A">
            <w:r>
              <w:t>Username Displayed on Profile Page</w:t>
            </w:r>
          </w:p>
        </w:tc>
        <w:tc>
          <w:tcPr>
            <w:tcW w:w="3081" w:type="dxa"/>
            <w:shd w:val="clear" w:color="auto" w:fill="00B050"/>
          </w:tcPr>
          <w:p w:rsidR="002E7B34" w:rsidRDefault="00A9098A">
            <w:r>
              <w:t>Y</w:t>
            </w:r>
          </w:p>
        </w:tc>
        <w:tc>
          <w:tcPr>
            <w:tcW w:w="3081" w:type="dxa"/>
            <w:shd w:val="clear" w:color="auto" w:fill="00B050"/>
          </w:tcPr>
          <w:p w:rsidR="002E7B34" w:rsidRDefault="00A9098A">
            <w:r>
              <w:t>None</w:t>
            </w:r>
          </w:p>
        </w:tc>
      </w:tr>
      <w:tr w:rsidR="002E7B34" w:rsidTr="00A9098A">
        <w:tc>
          <w:tcPr>
            <w:tcW w:w="3080" w:type="dxa"/>
            <w:shd w:val="clear" w:color="auto" w:fill="00B050"/>
          </w:tcPr>
          <w:p w:rsidR="002E7B34" w:rsidRDefault="00A9098A">
            <w:r>
              <w:t>Monsters Displayed on Profile Page</w:t>
            </w:r>
          </w:p>
        </w:tc>
        <w:tc>
          <w:tcPr>
            <w:tcW w:w="3081" w:type="dxa"/>
            <w:shd w:val="clear" w:color="auto" w:fill="00B050"/>
          </w:tcPr>
          <w:p w:rsidR="002E7B34" w:rsidRDefault="00A9098A">
            <w:r>
              <w:t>Y</w:t>
            </w:r>
          </w:p>
        </w:tc>
        <w:tc>
          <w:tcPr>
            <w:tcW w:w="3081" w:type="dxa"/>
            <w:shd w:val="clear" w:color="auto" w:fill="00B050"/>
          </w:tcPr>
          <w:p w:rsidR="002E7B34" w:rsidRDefault="00A9098A">
            <w:r>
              <w:t>None</w:t>
            </w:r>
          </w:p>
        </w:tc>
      </w:tr>
      <w:tr w:rsidR="002E7B34" w:rsidTr="005C675E">
        <w:tc>
          <w:tcPr>
            <w:tcW w:w="3080" w:type="dxa"/>
            <w:shd w:val="clear" w:color="auto" w:fill="FF0000"/>
          </w:tcPr>
          <w:p w:rsidR="002E7B34" w:rsidRDefault="005C675E">
            <w:r>
              <w:t>Breeding Page</w:t>
            </w:r>
          </w:p>
        </w:tc>
        <w:tc>
          <w:tcPr>
            <w:tcW w:w="3081" w:type="dxa"/>
            <w:shd w:val="clear" w:color="auto" w:fill="FF0000"/>
          </w:tcPr>
          <w:p w:rsidR="002E7B34" w:rsidRDefault="005C675E">
            <w:r>
              <w:t>N</w:t>
            </w:r>
          </w:p>
        </w:tc>
        <w:tc>
          <w:tcPr>
            <w:tcW w:w="3081" w:type="dxa"/>
            <w:shd w:val="clear" w:color="auto" w:fill="FF0000"/>
          </w:tcPr>
          <w:p w:rsidR="002E7B34" w:rsidRDefault="005C675E">
            <w:r>
              <w:t>Does nothing</w:t>
            </w:r>
          </w:p>
        </w:tc>
      </w:tr>
      <w:tr w:rsidR="002E7B34" w:rsidTr="005C675E">
        <w:tc>
          <w:tcPr>
            <w:tcW w:w="3080" w:type="dxa"/>
            <w:shd w:val="clear" w:color="auto" w:fill="FF0000"/>
          </w:tcPr>
          <w:p w:rsidR="002E7B34" w:rsidRDefault="005C675E">
            <w:r>
              <w:t>Auto Refresh</w:t>
            </w:r>
          </w:p>
        </w:tc>
        <w:tc>
          <w:tcPr>
            <w:tcW w:w="3081" w:type="dxa"/>
            <w:shd w:val="clear" w:color="auto" w:fill="FF0000"/>
          </w:tcPr>
          <w:p w:rsidR="002E7B34" w:rsidRDefault="005C675E">
            <w:r>
              <w:t>N</w:t>
            </w:r>
          </w:p>
        </w:tc>
        <w:tc>
          <w:tcPr>
            <w:tcW w:w="3081" w:type="dxa"/>
            <w:shd w:val="clear" w:color="auto" w:fill="FF0000"/>
          </w:tcPr>
          <w:p w:rsidR="002E7B34" w:rsidRDefault="005C675E">
            <w:r>
              <w:t>Results page does not auto refresh</w:t>
            </w:r>
            <w:r w:rsidR="00841813">
              <w:t xml:space="preserve"> and change monsters name does not </w:t>
            </w:r>
            <w:bookmarkStart w:id="0" w:name="_GoBack"/>
            <w:bookmarkEnd w:id="0"/>
          </w:p>
        </w:tc>
      </w:tr>
      <w:tr w:rsidR="002E7B34" w:rsidTr="002E7B34">
        <w:tc>
          <w:tcPr>
            <w:tcW w:w="3080" w:type="dxa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</w:tr>
      <w:tr w:rsidR="002E7B34" w:rsidTr="002E7B34">
        <w:tc>
          <w:tcPr>
            <w:tcW w:w="3080" w:type="dxa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</w:tr>
      <w:tr w:rsidR="002E7B34" w:rsidTr="002E7B34">
        <w:tc>
          <w:tcPr>
            <w:tcW w:w="3080" w:type="dxa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</w:tr>
      <w:tr w:rsidR="002E7B34" w:rsidTr="002E7B34">
        <w:tc>
          <w:tcPr>
            <w:tcW w:w="3080" w:type="dxa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</w:tr>
      <w:tr w:rsidR="002E7B34" w:rsidTr="002E7B34">
        <w:tc>
          <w:tcPr>
            <w:tcW w:w="3080" w:type="dxa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</w:tr>
      <w:tr w:rsidR="002E7B34" w:rsidTr="002E7B34">
        <w:tc>
          <w:tcPr>
            <w:tcW w:w="3080" w:type="dxa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</w:tr>
      <w:tr w:rsidR="002E7B34" w:rsidTr="002E7B34">
        <w:tc>
          <w:tcPr>
            <w:tcW w:w="3080" w:type="dxa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</w:tr>
      <w:tr w:rsidR="002E7B34" w:rsidTr="002E7B34">
        <w:tc>
          <w:tcPr>
            <w:tcW w:w="3080" w:type="dxa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</w:tr>
      <w:tr w:rsidR="002E7B34" w:rsidTr="002E7B34">
        <w:tc>
          <w:tcPr>
            <w:tcW w:w="3080" w:type="dxa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</w:tr>
      <w:tr w:rsidR="002E7B34" w:rsidTr="002E7B34">
        <w:tc>
          <w:tcPr>
            <w:tcW w:w="3080" w:type="dxa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</w:tr>
      <w:tr w:rsidR="002E7B34" w:rsidTr="002E7B34">
        <w:tc>
          <w:tcPr>
            <w:tcW w:w="3080" w:type="dxa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</w:tr>
      <w:tr w:rsidR="002E7B34" w:rsidTr="002E7B34">
        <w:tc>
          <w:tcPr>
            <w:tcW w:w="3080" w:type="dxa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</w:tr>
      <w:tr w:rsidR="002E7B34" w:rsidTr="002E7B34">
        <w:tc>
          <w:tcPr>
            <w:tcW w:w="3080" w:type="dxa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</w:tr>
      <w:tr w:rsidR="002E7B34" w:rsidTr="002E7B34">
        <w:tc>
          <w:tcPr>
            <w:tcW w:w="3080" w:type="dxa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</w:tr>
      <w:tr w:rsidR="002E7B34" w:rsidTr="002E7B34">
        <w:tc>
          <w:tcPr>
            <w:tcW w:w="3080" w:type="dxa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</w:tr>
      <w:tr w:rsidR="002E7B34" w:rsidTr="002E7B34">
        <w:tc>
          <w:tcPr>
            <w:tcW w:w="3080" w:type="dxa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</w:tr>
      <w:tr w:rsidR="002E7B34" w:rsidTr="002E7B34">
        <w:tc>
          <w:tcPr>
            <w:tcW w:w="3080" w:type="dxa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</w:tr>
      <w:tr w:rsidR="002E7B34" w:rsidTr="002E7B34">
        <w:tc>
          <w:tcPr>
            <w:tcW w:w="3080" w:type="dxa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</w:tr>
      <w:tr w:rsidR="002E7B34" w:rsidTr="002E7B34">
        <w:tc>
          <w:tcPr>
            <w:tcW w:w="3080" w:type="dxa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</w:tr>
      <w:tr w:rsidR="002E7B34" w:rsidTr="002E7B34">
        <w:tc>
          <w:tcPr>
            <w:tcW w:w="3080" w:type="dxa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</w:tr>
      <w:tr w:rsidR="002E7B34" w:rsidTr="002E7B34">
        <w:tc>
          <w:tcPr>
            <w:tcW w:w="3080" w:type="dxa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</w:tr>
      <w:tr w:rsidR="002E7B34" w:rsidTr="002E7B34">
        <w:tc>
          <w:tcPr>
            <w:tcW w:w="3080" w:type="dxa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</w:tr>
      <w:tr w:rsidR="002E7B34" w:rsidTr="002E7B34">
        <w:tc>
          <w:tcPr>
            <w:tcW w:w="3080" w:type="dxa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</w:tr>
      <w:tr w:rsidR="002E7B34" w:rsidTr="002E7B34">
        <w:tc>
          <w:tcPr>
            <w:tcW w:w="3080" w:type="dxa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</w:tr>
      <w:tr w:rsidR="002E7B34" w:rsidTr="002E7B34">
        <w:tc>
          <w:tcPr>
            <w:tcW w:w="3080" w:type="dxa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  <w:tc>
          <w:tcPr>
            <w:tcW w:w="3081" w:type="dxa"/>
            <w:shd w:val="clear" w:color="auto" w:fill="auto"/>
          </w:tcPr>
          <w:p w:rsidR="002E7B34" w:rsidRDefault="002E7B34"/>
        </w:tc>
      </w:tr>
    </w:tbl>
    <w:p w:rsidR="008C7B50" w:rsidRDefault="008C7B50"/>
    <w:sectPr w:rsidR="008C7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B50"/>
    <w:rsid w:val="00065364"/>
    <w:rsid w:val="0020650B"/>
    <w:rsid w:val="0027792A"/>
    <w:rsid w:val="002E7B34"/>
    <w:rsid w:val="00357D36"/>
    <w:rsid w:val="003E76E8"/>
    <w:rsid w:val="00407855"/>
    <w:rsid w:val="004A074F"/>
    <w:rsid w:val="005C675E"/>
    <w:rsid w:val="00640647"/>
    <w:rsid w:val="006B612C"/>
    <w:rsid w:val="007026D4"/>
    <w:rsid w:val="00781FB1"/>
    <w:rsid w:val="007D5652"/>
    <w:rsid w:val="00841813"/>
    <w:rsid w:val="008C7B50"/>
    <w:rsid w:val="00925558"/>
    <w:rsid w:val="00A9098A"/>
    <w:rsid w:val="00AB29EB"/>
    <w:rsid w:val="00CF1E90"/>
    <w:rsid w:val="00D21704"/>
    <w:rsid w:val="00D6315F"/>
    <w:rsid w:val="00DB616B"/>
    <w:rsid w:val="00E17606"/>
    <w:rsid w:val="00EA0109"/>
    <w:rsid w:val="00F15AB8"/>
    <w:rsid w:val="00F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7B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7B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511D70A1.dotm</Template>
  <TotalTime>0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and Students at Aber Uni</dc:creator>
  <cp:lastModifiedBy>Staff and Students at Aber Uni</cp:lastModifiedBy>
  <cp:revision>2</cp:revision>
  <dcterms:created xsi:type="dcterms:W3CDTF">2013-01-30T16:31:00Z</dcterms:created>
  <dcterms:modified xsi:type="dcterms:W3CDTF">2013-01-30T16:31:00Z</dcterms:modified>
</cp:coreProperties>
</file>