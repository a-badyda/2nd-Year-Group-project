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BD32CD">
              <w:rPr>
                <w:rFonts w:asciiTheme="minorHAnsi" w:hAnsiTheme="minorHAnsi" w:cstheme="minorHAnsi"/>
                <w:sz w:val="20"/>
                <w:szCs w:val="20"/>
              </w:rPr>
              <w:t>26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BD32CD">
              <w:rPr>
                <w:rFonts w:asciiTheme="minorHAnsi" w:hAnsiTheme="minorHAnsi" w:cstheme="minorHAnsi"/>
                <w:sz w:val="20"/>
                <w:szCs w:val="20"/>
              </w:rPr>
              <w:t>SE-N17-026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57D29"/>
    <w:rsid w:val="003B750D"/>
    <w:rsid w:val="00417DE4"/>
    <w:rsid w:val="00517C18"/>
    <w:rsid w:val="00544C9D"/>
    <w:rsid w:val="005A1147"/>
    <w:rsid w:val="006641BE"/>
    <w:rsid w:val="006D7A0B"/>
    <w:rsid w:val="007153B5"/>
    <w:rsid w:val="0075358D"/>
    <w:rsid w:val="007913DB"/>
    <w:rsid w:val="008B692B"/>
    <w:rsid w:val="008D6A34"/>
    <w:rsid w:val="00955867"/>
    <w:rsid w:val="009A40AC"/>
    <w:rsid w:val="009C1E63"/>
    <w:rsid w:val="00A25B68"/>
    <w:rsid w:val="00B01983"/>
    <w:rsid w:val="00BD32CD"/>
    <w:rsid w:val="00C65EB0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2013-01-29T11:33:00Z</dcterms:created>
  <dcterms:modified xsi:type="dcterms:W3CDTF">2013-01-29T11:33:00Z</dcterms:modified>
</cp:coreProperties>
</file>