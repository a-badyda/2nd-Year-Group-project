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SE-N17-015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B01983">
              <w:rPr>
                <w:rFonts w:asciiTheme="minorHAnsi" w:hAnsiTheme="minorHAnsi" w:cstheme="minorHAnsi"/>
                <w:sz w:val="20"/>
                <w:szCs w:val="20"/>
              </w:rPr>
              <w:t>Mike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Test Passed? (Y/N):</w:t>
            </w:r>
            <w:r w:rsidR="00AE1D2B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bookmarkStart w:id="0" w:name="_GoBack"/>
            <w:bookmarkEnd w:id="0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Passed Testing 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[ </w:t>
            </w:r>
            <w:r w:rsidR="00AE1D2B">
              <w:rPr>
                <w:rFonts w:asciiTheme="minorHAnsi" w:hAnsiTheme="minorHAnsi" w:cstheme="minorHAnsi"/>
                <w:sz w:val="20"/>
                <w:szCs w:val="20"/>
              </w:rPr>
              <w:t>y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AE1D2B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Clicked the friends tab – was taken straight to the page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AE1D2B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F0B5C0" wp14:editId="778450A0">
                  <wp:extent cx="5943600" cy="47548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Comments: 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27FC2"/>
    <w:rsid w:val="00130A65"/>
    <w:rsid w:val="0015082F"/>
    <w:rsid w:val="00152B90"/>
    <w:rsid w:val="002A5469"/>
    <w:rsid w:val="002C3A43"/>
    <w:rsid w:val="003B750D"/>
    <w:rsid w:val="00417DE4"/>
    <w:rsid w:val="00517C18"/>
    <w:rsid w:val="005A1147"/>
    <w:rsid w:val="006641BE"/>
    <w:rsid w:val="006D7A0B"/>
    <w:rsid w:val="008B692B"/>
    <w:rsid w:val="008D6A34"/>
    <w:rsid w:val="00955867"/>
    <w:rsid w:val="009A40AC"/>
    <w:rsid w:val="00AE1D2B"/>
    <w:rsid w:val="00B01983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F8A3D8C8.dotm</Template>
  <TotalTime>193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3</cp:revision>
  <dcterms:created xsi:type="dcterms:W3CDTF">2013-01-29T11:31:00Z</dcterms:created>
  <dcterms:modified xsi:type="dcterms:W3CDTF">2013-01-31T13:40:00Z</dcterms:modified>
</cp:coreProperties>
</file>