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357D29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357D29">
              <w:rPr>
                <w:rFonts w:asciiTheme="minorHAnsi" w:hAnsiTheme="minorHAnsi" w:cstheme="minorHAnsi"/>
                <w:sz w:val="20"/>
                <w:szCs w:val="20"/>
              </w:rPr>
              <w:t>SE-N17-025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B9162C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[ </w:t>
            </w:r>
            <w:r w:rsidR="00B9162C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2027C9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Clicked the battle button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on the battle page, request sent message appeared at the top of the page, other user received the </w:t>
            </w:r>
            <w:r w:rsidR="00C9447A">
              <w:rPr>
                <w:rFonts w:asciiTheme="minorHAnsi" w:hAnsiTheme="minorHAnsi" w:cstheme="minorHAnsi"/>
                <w:sz w:val="20"/>
                <w:szCs w:val="20"/>
              </w:rPr>
              <w:t>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quest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2027C9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09B53A" wp14:editId="05FE47A2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027C9"/>
    <w:rsid w:val="002A5469"/>
    <w:rsid w:val="002C3A43"/>
    <w:rsid w:val="00357D29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8B692B"/>
    <w:rsid w:val="008D6A34"/>
    <w:rsid w:val="00955867"/>
    <w:rsid w:val="009A40AC"/>
    <w:rsid w:val="009C1E63"/>
    <w:rsid w:val="00A25B68"/>
    <w:rsid w:val="00B01983"/>
    <w:rsid w:val="00B9162C"/>
    <w:rsid w:val="00C65EB0"/>
    <w:rsid w:val="00C9447A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C5CA5CF7.dotm</Template>
  <TotalTime>137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4</cp:revision>
  <dcterms:created xsi:type="dcterms:W3CDTF">2013-01-29T11:33:00Z</dcterms:created>
  <dcterms:modified xsi:type="dcterms:W3CDTF">2013-01-31T12:44:00Z</dcterms:modified>
</cp:coreProperties>
</file>