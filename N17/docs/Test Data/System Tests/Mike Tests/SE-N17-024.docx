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EF5104">
              <w:rPr>
                <w:rFonts w:asciiTheme="minorHAnsi" w:hAnsiTheme="minorHAnsi" w:cstheme="minorHAnsi"/>
                <w:sz w:val="20"/>
                <w:szCs w:val="20"/>
              </w:rPr>
              <w:t>24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EF5104">
              <w:rPr>
                <w:rFonts w:asciiTheme="minorHAnsi" w:hAnsiTheme="minorHAnsi" w:cstheme="minorHAnsi"/>
                <w:sz w:val="20"/>
                <w:szCs w:val="20"/>
              </w:rPr>
              <w:t>SE-N17-024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B01983">
              <w:rPr>
                <w:rFonts w:asciiTheme="minorHAnsi" w:hAnsiTheme="minorHAnsi" w:cstheme="minorHAnsi"/>
                <w:sz w:val="20"/>
                <w:szCs w:val="20"/>
              </w:rPr>
              <w:t>Mike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  <w:r w:rsidR="003713B3">
              <w:rPr>
                <w:rFonts w:asciiTheme="minorHAnsi" w:hAnsiTheme="minorHAnsi" w:cstheme="minorHAnsi"/>
                <w:sz w:val="20"/>
                <w:szCs w:val="20"/>
              </w:rPr>
              <w:t>y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Passed Testing 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r w:rsidR="003713B3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3713B3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Notification received and can be accepted</w:t>
            </w:r>
            <w:bookmarkStart w:id="0" w:name="_GoBack"/>
            <w:bookmarkEnd w:id="0"/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3713B3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6C74FF" wp14:editId="64F84CE3">
                  <wp:extent cx="5943600" cy="47548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Comments: 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2A5469"/>
    <w:rsid w:val="002C3A43"/>
    <w:rsid w:val="003713B3"/>
    <w:rsid w:val="003B750D"/>
    <w:rsid w:val="00417DE4"/>
    <w:rsid w:val="00517C18"/>
    <w:rsid w:val="00544C9D"/>
    <w:rsid w:val="005A1147"/>
    <w:rsid w:val="006641BE"/>
    <w:rsid w:val="006D7A0B"/>
    <w:rsid w:val="007153B5"/>
    <w:rsid w:val="0075358D"/>
    <w:rsid w:val="007913DB"/>
    <w:rsid w:val="008B692B"/>
    <w:rsid w:val="008D6A34"/>
    <w:rsid w:val="00955867"/>
    <w:rsid w:val="009A40AC"/>
    <w:rsid w:val="009C1E63"/>
    <w:rsid w:val="00A25B68"/>
    <w:rsid w:val="00B01983"/>
    <w:rsid w:val="00C65EB0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1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3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1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3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7605C5E.dotm</Template>
  <TotalTime>139</TotalTime>
  <Pages>3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3</cp:revision>
  <dcterms:created xsi:type="dcterms:W3CDTF">2013-01-29T11:33:00Z</dcterms:created>
  <dcterms:modified xsi:type="dcterms:W3CDTF">2013-01-31T12:46:00Z</dcterms:modified>
</cp:coreProperties>
</file>