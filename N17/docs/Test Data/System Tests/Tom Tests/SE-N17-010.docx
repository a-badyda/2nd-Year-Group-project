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8D6A34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8D6A34">
              <w:rPr>
                <w:rFonts w:asciiTheme="minorHAnsi" w:hAnsiTheme="minorHAnsi" w:cstheme="minorHAnsi"/>
                <w:sz w:val="20"/>
                <w:szCs w:val="20"/>
              </w:rPr>
              <w:t>SE-N17-010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152B90">
              <w:rPr>
                <w:rFonts w:asciiTheme="minorHAnsi" w:hAnsiTheme="minorHAnsi" w:cstheme="minorHAnsi"/>
                <w:sz w:val="20"/>
                <w:szCs w:val="20"/>
              </w:rPr>
              <w:t>Tom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27FC2"/>
    <w:rsid w:val="00130A65"/>
    <w:rsid w:val="0015082F"/>
    <w:rsid w:val="00152B90"/>
    <w:rsid w:val="002C3A43"/>
    <w:rsid w:val="003B750D"/>
    <w:rsid w:val="00417DE4"/>
    <w:rsid w:val="00517C18"/>
    <w:rsid w:val="005A1147"/>
    <w:rsid w:val="008B692B"/>
    <w:rsid w:val="008D6A34"/>
    <w:rsid w:val="009A40AC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2013-01-29T11:30:00Z</dcterms:created>
  <dcterms:modified xsi:type="dcterms:W3CDTF">2013-01-29T11:30:00Z</dcterms:modified>
</cp:coreProperties>
</file>