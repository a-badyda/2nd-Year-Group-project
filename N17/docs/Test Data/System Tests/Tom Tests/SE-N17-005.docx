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8B692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8B692B">
              <w:rPr>
                <w:rFonts w:asciiTheme="minorHAnsi" w:hAnsiTheme="minorHAnsi" w:cstheme="minorHAnsi"/>
                <w:sz w:val="20"/>
                <w:szCs w:val="20"/>
              </w:rPr>
              <w:t>SE-N17-005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5082F"/>
    <w:rsid w:val="00152B90"/>
    <w:rsid w:val="002C3A43"/>
    <w:rsid w:val="003B750D"/>
    <w:rsid w:val="00417DE4"/>
    <w:rsid w:val="005A1147"/>
    <w:rsid w:val="008B692B"/>
    <w:rsid w:val="009A40AC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2013-01-29T11:29:00Z</dcterms:created>
  <dcterms:modified xsi:type="dcterms:W3CDTF">2013-01-29T11:29:00Z</dcterms:modified>
</cp:coreProperties>
</file>