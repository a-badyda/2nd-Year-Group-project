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F84B1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F84B1A">
              <w:rPr>
                <w:rFonts w:asciiTheme="minorHAnsi" w:hAnsiTheme="minorHAnsi" w:cstheme="minorHAnsi"/>
                <w:sz w:val="20"/>
                <w:szCs w:val="20"/>
              </w:rPr>
              <w:t>SE-N17-009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27FC2"/>
    <w:rsid w:val="00130A65"/>
    <w:rsid w:val="0015082F"/>
    <w:rsid w:val="00152B90"/>
    <w:rsid w:val="002C3A43"/>
    <w:rsid w:val="003B750D"/>
    <w:rsid w:val="00417DE4"/>
    <w:rsid w:val="00517C18"/>
    <w:rsid w:val="005A1147"/>
    <w:rsid w:val="008B692B"/>
    <w:rsid w:val="009A40AC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2013-01-29T11:30:00Z</dcterms:created>
  <dcterms:modified xsi:type="dcterms:W3CDTF">2013-01-29T11:30:00Z</dcterms:modified>
</cp:coreProperties>
</file>