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58"/>
        <w:gridCol w:w="6280"/>
      </w:tblGrid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b/>
                <w:sz w:val="20"/>
                <w:szCs w:val="20"/>
              </w:rPr>
              <w:t>TEST LOG FORM</w:t>
            </w:r>
          </w:p>
        </w:tc>
        <w:tc>
          <w:tcPr>
            <w:tcW w:w="6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15082F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Log No: </w:t>
            </w:r>
            <w:r w:rsidR="002A5469">
              <w:rPr>
                <w:rFonts w:asciiTheme="minorHAnsi" w:hAnsiTheme="minorHAnsi" w:cstheme="minorHAnsi"/>
                <w:sz w:val="20"/>
                <w:szCs w:val="20"/>
              </w:rPr>
              <w:t>14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ID: </w:t>
            </w:r>
            <w:r w:rsidR="002A5469">
              <w:rPr>
                <w:rFonts w:asciiTheme="minorHAnsi" w:hAnsiTheme="minorHAnsi" w:cstheme="minorHAnsi"/>
                <w:sz w:val="20"/>
                <w:szCs w:val="20"/>
              </w:rPr>
              <w:t>SE-N17-014</w:t>
            </w:r>
            <w:bookmarkStart w:id="0" w:name="_GoBack"/>
            <w:bookmarkEnd w:id="0"/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Date: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30/01/2013</w:t>
            </w:r>
          </w:p>
        </w:tc>
      </w:tr>
      <w:tr w:rsidR="00F764A8" w:rsidRPr="005A1147" w:rsidTr="005A1147">
        <w:tblPrEx>
          <w:tblCellMar>
            <w:top w:w="0" w:type="dxa"/>
            <w:bottom w:w="0" w:type="dxa"/>
          </w:tblCellMar>
        </w:tblPrEx>
        <w:tc>
          <w:tcPr>
            <w:tcW w:w="335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Tester: </w:t>
            </w:r>
            <w:r w:rsidR="00152B90">
              <w:rPr>
                <w:rFonts w:asciiTheme="minorHAnsi" w:hAnsiTheme="minorHAnsi" w:cstheme="minorHAnsi"/>
                <w:sz w:val="20"/>
                <w:szCs w:val="20"/>
              </w:rPr>
              <w:t>Tom</w:t>
            </w:r>
          </w:p>
        </w:tc>
        <w:tc>
          <w:tcPr>
            <w:tcW w:w="62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Group: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17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Version When Tested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764A8" w:rsidRPr="005A1147" w:rsidRDefault="0015082F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Test Passed? (Y/N): 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Passed Testing </w:t>
            </w:r>
            <w:proofErr w:type="gramStart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st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</w:t>
            </w:r>
            <w:proofErr w:type="gramEnd"/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],2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nd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],3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rd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],4</w:t>
            </w:r>
            <w:r w:rsidRPr="005A1147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[ ] time.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Other…………</w:t>
            </w:r>
          </w:p>
        </w:tc>
      </w:tr>
      <w:tr w:rsidR="00F764A8" w:rsidRPr="005A1147">
        <w:tblPrEx>
          <w:tblCellMar>
            <w:top w:w="0" w:type="dxa"/>
            <w:bottom w:w="0" w:type="dxa"/>
          </w:tblCellMar>
        </w:tblPrEx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Description of test:</w:t>
            </w: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F764A8" w:rsidRPr="005A1147" w:rsidRDefault="005A1147" w:rsidP="005A1147">
            <w:pPr>
              <w:pStyle w:val="Default"/>
              <w:snapToGrid w:val="0"/>
              <w:spacing w:before="113" w:after="113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9A40AC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Proof of testing:</w:t>
            </w: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9A40AC" w:rsidRPr="005A1147" w:rsidRDefault="009A40AC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A1147" w:rsidRPr="005A1147">
        <w:tblPrEx>
          <w:tblCellMar>
            <w:top w:w="0" w:type="dxa"/>
            <w:bottom w:w="0" w:type="dxa"/>
          </w:tblCellMar>
        </w:tblPrEx>
        <w:trPr>
          <w:trHeight w:val="2875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 xml:space="preserve">Comments: 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color w:val="FF0000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color w:val="FF0000"/>
                <w:sz w:val="20"/>
                <w:szCs w:val="20"/>
              </w:rPr>
              <w:t>The following section only applies if the test failed and changes needed to be made. If change need to be made a change control form needs to be completed documenting this. The details of that form also need to be highlighted below.</w:t>
            </w:r>
          </w:p>
        </w:tc>
      </w:tr>
      <w:tr w:rsidR="005A1147" w:rsidRPr="005A1147" w:rsidTr="005A1147">
        <w:tblPrEx>
          <w:tblCellMar>
            <w:top w:w="0" w:type="dxa"/>
            <w:bottom w:w="0" w:type="dxa"/>
          </w:tblCellMar>
        </w:tblPrEx>
        <w:trPr>
          <w:trHeight w:val="518"/>
        </w:trPr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t>Change Control Number: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  <w:r w:rsidRPr="005A1147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Description of changes made:</w:t>
            </w: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5A1147" w:rsidRPr="005A1147" w:rsidRDefault="005A1147" w:rsidP="005A1147">
            <w:pPr>
              <w:pStyle w:val="Default"/>
              <w:snapToGrid w:val="0"/>
              <w:spacing w:line="240" w:lineRule="auto"/>
              <w:jc w:val="both"/>
              <w:textAlignment w:val="top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F764A8" w:rsidRPr="005A1147" w:rsidRDefault="00F764A8" w:rsidP="005A1147">
      <w:pPr>
        <w:pStyle w:val="Default"/>
        <w:spacing w:line="240" w:lineRule="auto"/>
        <w:rPr>
          <w:rFonts w:asciiTheme="minorHAnsi" w:hAnsiTheme="minorHAnsi" w:cstheme="minorHAnsi"/>
          <w:sz w:val="20"/>
          <w:szCs w:val="20"/>
        </w:rPr>
      </w:pPr>
    </w:p>
    <w:sectPr w:rsidR="00F764A8" w:rsidRPr="005A1147">
      <w:pgSz w:w="11906" w:h="16838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A8"/>
    <w:rsid w:val="00127FC2"/>
    <w:rsid w:val="00130A65"/>
    <w:rsid w:val="0015082F"/>
    <w:rsid w:val="00152B90"/>
    <w:rsid w:val="002A5469"/>
    <w:rsid w:val="002C3A43"/>
    <w:rsid w:val="003B750D"/>
    <w:rsid w:val="00417DE4"/>
    <w:rsid w:val="00517C18"/>
    <w:rsid w:val="005A1147"/>
    <w:rsid w:val="006641BE"/>
    <w:rsid w:val="006D7A0B"/>
    <w:rsid w:val="008B692B"/>
    <w:rsid w:val="008D6A34"/>
    <w:rsid w:val="00955867"/>
    <w:rsid w:val="009A40AC"/>
    <w:rsid w:val="00F764A8"/>
    <w:rsid w:val="00F8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tabs>
        <w:tab w:val="left" w:pos="709"/>
      </w:tabs>
      <w:suppressAutoHyphens/>
    </w:pPr>
    <w:rPr>
      <w:rFonts w:ascii="Times New Roman" w:eastAsia="DejaVu Sans" w:hAnsi="Times New Roman" w:cs="DejaVu Sans"/>
      <w:sz w:val="24"/>
      <w:szCs w:val="24"/>
      <w:lang w:bidi="hi-IN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Default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"/>
    <w:pPr>
      <w:suppressLineNumbers/>
    </w:pPr>
  </w:style>
  <w:style w:type="paragraph" w:customStyle="1" w:styleId="TableContents">
    <w:name w:val="Table Contents"/>
    <w:basedOn w:val="Default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8D587324.dotm</Template>
  <TotalTime>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 Hardy</dc:creator>
  <cp:lastModifiedBy>Staff and Students at Aber Uni</cp:lastModifiedBy>
  <cp:revision>2</cp:revision>
  <dcterms:created xsi:type="dcterms:W3CDTF">2013-01-29T11:31:00Z</dcterms:created>
  <dcterms:modified xsi:type="dcterms:W3CDTF">2013-01-29T11:31:00Z</dcterms:modified>
</cp:coreProperties>
</file>