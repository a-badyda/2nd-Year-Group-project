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D5DD0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D5DD0">
              <w:rPr>
                <w:rFonts w:asciiTheme="minorHAnsi" w:hAnsiTheme="minorHAnsi" w:cstheme="minorHAnsi"/>
                <w:sz w:val="20"/>
                <w:szCs w:val="20"/>
              </w:rPr>
              <w:t>SE-N17-047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374B3F" w:rsidRPr="00374B3F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D5DD0"/>
    <w:rsid w:val="002F0349"/>
    <w:rsid w:val="00357D29"/>
    <w:rsid w:val="00374B3F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64B8487C.dotm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2013-02-14T12:28:00Z</dcterms:created>
  <dcterms:modified xsi:type="dcterms:W3CDTF">2013-02-14T12:28:00Z</dcterms:modified>
</cp:coreProperties>
</file>