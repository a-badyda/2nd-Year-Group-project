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B02F2E">
              <w:rPr>
                <w:rFonts w:asciiTheme="minorHAnsi" w:hAnsiTheme="minorHAnsi" w:cstheme="minorHAnsi"/>
                <w:sz w:val="20"/>
                <w:szCs w:val="20"/>
              </w:rPr>
              <w:t>50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B02F2E">
              <w:rPr>
                <w:rFonts w:asciiTheme="minorHAnsi" w:hAnsiTheme="minorHAnsi" w:cstheme="minorHAnsi"/>
                <w:sz w:val="20"/>
                <w:szCs w:val="20"/>
              </w:rPr>
              <w:t>SE-N17-050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AF317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AF317F">
              <w:rPr>
                <w:rFonts w:asciiTheme="minorHAnsi" w:hAnsiTheme="minorHAnsi" w:cstheme="minorHAnsi"/>
                <w:sz w:val="20"/>
                <w:szCs w:val="20"/>
              </w:rPr>
              <w:t>Matt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  <w:r w:rsidR="004F17C9" w:rsidRPr="004F17C9">
              <w:rPr>
                <w:rFonts w:asciiTheme="minorHAnsi" w:hAnsiTheme="minorHAnsi" w:cstheme="minorHAnsi"/>
                <w:sz w:val="20"/>
                <w:szCs w:val="20"/>
              </w:rPr>
              <w:t>Due to the fact we did not attempt to complete the server to server requirements, there was nothing to test, so it must be regarded as a fail. This is due to time constraints and the lack of another group also being unable to achieve this task.</w:t>
            </w:r>
            <w:bookmarkStart w:id="0" w:name="_GoBack"/>
            <w:bookmarkEnd w:id="0"/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578BA"/>
    <w:rsid w:val="0016337B"/>
    <w:rsid w:val="00255B2D"/>
    <w:rsid w:val="00295E60"/>
    <w:rsid w:val="002A5469"/>
    <w:rsid w:val="002C3A43"/>
    <w:rsid w:val="002D5DD0"/>
    <w:rsid w:val="002F0349"/>
    <w:rsid w:val="00357D29"/>
    <w:rsid w:val="00375040"/>
    <w:rsid w:val="003B750D"/>
    <w:rsid w:val="003E3CC1"/>
    <w:rsid w:val="00417DE4"/>
    <w:rsid w:val="004864BF"/>
    <w:rsid w:val="004F17C9"/>
    <w:rsid w:val="00517C18"/>
    <w:rsid w:val="00544C9D"/>
    <w:rsid w:val="005A1147"/>
    <w:rsid w:val="006641BE"/>
    <w:rsid w:val="006B69E6"/>
    <w:rsid w:val="006D7A0B"/>
    <w:rsid w:val="007153B5"/>
    <w:rsid w:val="00743C2B"/>
    <w:rsid w:val="0075358D"/>
    <w:rsid w:val="007913DB"/>
    <w:rsid w:val="007B330A"/>
    <w:rsid w:val="008B692B"/>
    <w:rsid w:val="008C6C79"/>
    <w:rsid w:val="008D6A34"/>
    <w:rsid w:val="00955867"/>
    <w:rsid w:val="00957FFB"/>
    <w:rsid w:val="00960BBC"/>
    <w:rsid w:val="00997E9E"/>
    <w:rsid w:val="009A2164"/>
    <w:rsid w:val="009A40AC"/>
    <w:rsid w:val="009C1E63"/>
    <w:rsid w:val="00A25B68"/>
    <w:rsid w:val="00AC3018"/>
    <w:rsid w:val="00AF317F"/>
    <w:rsid w:val="00B01983"/>
    <w:rsid w:val="00B02F2E"/>
    <w:rsid w:val="00BD32CD"/>
    <w:rsid w:val="00C22FB1"/>
    <w:rsid w:val="00C65EB0"/>
    <w:rsid w:val="00CA0C66"/>
    <w:rsid w:val="00D23C75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78012C89.dotm</Template>
  <TotalTime>0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2013-02-14T12:27:00Z</dcterms:created>
  <dcterms:modified xsi:type="dcterms:W3CDTF">2013-02-14T12:27:00Z</dcterms:modified>
</cp:coreProperties>
</file>