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16337B">
              <w:rPr>
                <w:rFonts w:asciiTheme="minorHAnsi" w:hAnsiTheme="minorHAnsi" w:cstheme="minorHAnsi"/>
                <w:sz w:val="20"/>
                <w:szCs w:val="20"/>
              </w:rPr>
              <w:t>34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16337B">
              <w:rPr>
                <w:rFonts w:asciiTheme="minorHAnsi" w:hAnsiTheme="minorHAnsi" w:cstheme="minorHAnsi"/>
                <w:sz w:val="20"/>
                <w:szCs w:val="20"/>
              </w:rPr>
              <w:t>SE-N17-034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 w:rsidR="00647BCC">
              <w:rPr>
                <w:rFonts w:asciiTheme="minorHAnsi" w:hAnsiTheme="minorHAnsi" w:cstheme="minorHAnsi"/>
                <w:sz w:val="20"/>
                <w:szCs w:val="20"/>
              </w:rPr>
              <w:t>06/02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  <w:r w:rsidR="00647BCC">
              <w:rPr>
                <w:rFonts w:asciiTheme="minorHAnsi" w:hAnsiTheme="minorHAnsi" w:cstheme="minorHAnsi"/>
                <w:sz w:val="20"/>
                <w:szCs w:val="20"/>
              </w:rPr>
              <w:t>Y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Start"/>
            <w:r w:rsidR="00647BCC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bookmarkEnd w:id="0"/>
          </w:p>
          <w:p w:rsidR="005A1147" w:rsidRPr="005A1147" w:rsidRDefault="00647BCC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Checking that you can’t set an invalid breed cost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647BCC" w:rsidRDefault="00647BC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noProof/>
                <w:lang w:eastAsia="en-GB" w:bidi="ar-SA"/>
              </w:rPr>
            </w:pPr>
          </w:p>
          <w:p w:rsidR="009A40AC" w:rsidRDefault="00647BC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195A6246" wp14:editId="08683417">
                  <wp:extent cx="4396740" cy="2438192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57692" b="28608"/>
                          <a:stretch/>
                        </pic:blipFill>
                        <pic:spPr bwMode="auto">
                          <a:xfrm>
                            <a:off x="0" y="0"/>
                            <a:ext cx="4396740" cy="2438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57D29"/>
    <w:rsid w:val="003B750D"/>
    <w:rsid w:val="003E3CC1"/>
    <w:rsid w:val="00417DE4"/>
    <w:rsid w:val="00517C18"/>
    <w:rsid w:val="00544C9D"/>
    <w:rsid w:val="005A1147"/>
    <w:rsid w:val="00647BCC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B01983"/>
    <w:rsid w:val="00BD32CD"/>
    <w:rsid w:val="00C22FB1"/>
    <w:rsid w:val="00C65EB0"/>
    <w:rsid w:val="00DD40FC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David</cp:lastModifiedBy>
  <cp:revision>3</cp:revision>
  <dcterms:created xsi:type="dcterms:W3CDTF">2013-01-29T11:35:00Z</dcterms:created>
  <dcterms:modified xsi:type="dcterms:W3CDTF">2013-02-06T13:05:00Z</dcterms:modified>
</cp:coreProperties>
</file>