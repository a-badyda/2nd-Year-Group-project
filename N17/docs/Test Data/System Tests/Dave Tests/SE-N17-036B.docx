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36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ED664D">
              <w:rPr>
                <w:rFonts w:asciiTheme="minorHAnsi" w:hAnsiTheme="minorHAnsi" w:cstheme="minorHAnsi"/>
                <w:sz w:val="20"/>
                <w:szCs w:val="20"/>
              </w:rPr>
              <w:t>SE-N17-036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7B330A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7B330A">
              <w:rPr>
                <w:rFonts w:asciiTheme="minorHAnsi" w:hAnsiTheme="minorHAnsi" w:cstheme="minorHAnsi"/>
                <w:sz w:val="20"/>
                <w:szCs w:val="20"/>
              </w:rPr>
              <w:t>Dave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148BC"/>
    <w:rsid w:val="00127FC2"/>
    <w:rsid w:val="00130A65"/>
    <w:rsid w:val="0015082F"/>
    <w:rsid w:val="00152B90"/>
    <w:rsid w:val="0016337B"/>
    <w:rsid w:val="002A5469"/>
    <w:rsid w:val="002C3A43"/>
    <w:rsid w:val="002F0349"/>
    <w:rsid w:val="00357D29"/>
    <w:rsid w:val="003B750D"/>
    <w:rsid w:val="003E3CC1"/>
    <w:rsid w:val="00417DE4"/>
    <w:rsid w:val="00517C18"/>
    <w:rsid w:val="00544C9D"/>
    <w:rsid w:val="005A1147"/>
    <w:rsid w:val="006641BE"/>
    <w:rsid w:val="006D7A0B"/>
    <w:rsid w:val="007153B5"/>
    <w:rsid w:val="0075358D"/>
    <w:rsid w:val="007913DB"/>
    <w:rsid w:val="007B330A"/>
    <w:rsid w:val="008B692B"/>
    <w:rsid w:val="008C6C79"/>
    <w:rsid w:val="008D6A34"/>
    <w:rsid w:val="00955867"/>
    <w:rsid w:val="00960BBC"/>
    <w:rsid w:val="009A40AC"/>
    <w:rsid w:val="009C1E63"/>
    <w:rsid w:val="00A25B68"/>
    <w:rsid w:val="00AC3018"/>
    <w:rsid w:val="00B01983"/>
    <w:rsid w:val="00BD32CD"/>
    <w:rsid w:val="00C22FB1"/>
    <w:rsid w:val="00C65EB0"/>
    <w:rsid w:val="00DD40FC"/>
    <w:rsid w:val="00ED664D"/>
    <w:rsid w:val="00EF5104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2013-01-29T11:35:00Z</dcterms:created>
  <dcterms:modified xsi:type="dcterms:W3CDTF">2013-01-29T11:35:00Z</dcterms:modified>
</cp:coreProperties>
</file>