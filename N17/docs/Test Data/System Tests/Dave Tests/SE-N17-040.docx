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55B2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55B2D">
              <w:rPr>
                <w:rFonts w:asciiTheme="minorHAnsi" w:hAnsiTheme="minorHAnsi" w:cstheme="minorHAnsi"/>
                <w:sz w:val="20"/>
                <w:szCs w:val="20"/>
              </w:rPr>
              <w:t>SE-N17-040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CE407A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CE407A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CE407A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a user can’t add a friend on another server that doesn’t exist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  <w:p w:rsidR="00CE407A" w:rsidRPr="005A1147" w:rsidRDefault="00CE407A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implmented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CE407A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2013-01-29T11:36:00Z</dcterms:created>
  <dcterms:modified xsi:type="dcterms:W3CDTF">2013-02-06T13:20:00Z</dcterms:modified>
</cp:coreProperties>
</file>