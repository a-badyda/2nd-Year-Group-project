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DD40FC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DD40FC">
              <w:rPr>
                <w:rFonts w:asciiTheme="minorHAnsi" w:hAnsiTheme="minorHAnsi" w:cstheme="minorHAnsi"/>
                <w:sz w:val="20"/>
                <w:szCs w:val="20"/>
              </w:rPr>
              <w:t>SE-N17-031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B01983"/>
    <w:rsid w:val="00BD32CD"/>
    <w:rsid w:val="00C65EB0"/>
    <w:rsid w:val="00DD40FC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2013-01-29T11:34:00Z</dcterms:created>
  <dcterms:modified xsi:type="dcterms:W3CDTF">2013-01-29T11:34:00Z</dcterms:modified>
</cp:coreProperties>
</file>