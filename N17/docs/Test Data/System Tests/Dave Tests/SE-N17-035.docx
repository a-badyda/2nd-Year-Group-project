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C3018">
              <w:rPr>
                <w:rFonts w:asciiTheme="minorHAnsi" w:hAnsiTheme="minorHAnsi" w:cstheme="minorHAnsi"/>
                <w:sz w:val="20"/>
                <w:szCs w:val="20"/>
              </w:rPr>
              <w:t>35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C3018">
              <w:rPr>
                <w:rFonts w:asciiTheme="minorHAnsi" w:hAnsiTheme="minorHAnsi" w:cstheme="minorHAnsi"/>
                <w:sz w:val="20"/>
                <w:szCs w:val="20"/>
              </w:rPr>
              <w:t>SE-N17-035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B8070B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Start"/>
            <w:r w:rsidR="00B8070B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5A1147" w:rsidRPr="005A1147" w:rsidRDefault="00B8070B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 set a valid breed cost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8070B" w:rsidRDefault="00B8070B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noProof/>
                <w:lang w:eastAsia="en-GB" w:bidi="ar-SA"/>
              </w:rPr>
            </w:pPr>
          </w:p>
          <w:p w:rsidR="009A40AC" w:rsidRDefault="00B8070B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1FB1372A" wp14:editId="048DFA40">
                  <wp:extent cx="4229100" cy="232084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7949" b="29779"/>
                          <a:stretch/>
                        </pic:blipFill>
                        <pic:spPr bwMode="auto">
                          <a:xfrm>
                            <a:off x="0" y="0"/>
                            <a:ext cx="4229100" cy="2320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8070B"/>
    <w:rsid w:val="00BD32CD"/>
    <w:rsid w:val="00C22FB1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2013-01-29T11:35:00Z</dcterms:created>
  <dcterms:modified xsi:type="dcterms:W3CDTF">2013-02-06T13:06:00Z</dcterms:modified>
</cp:coreProperties>
</file>