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8"/>
        <w:gridCol w:w="6280"/>
      </w:tblGrid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b/>
                <w:sz w:val="20"/>
                <w:szCs w:val="20"/>
              </w:rPr>
              <w:t>TEST LOG FORM</w:t>
            </w:r>
          </w:p>
        </w:tc>
        <w:tc>
          <w:tcPr>
            <w:tcW w:w="6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15082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Log No: </w:t>
            </w:r>
            <w:r w:rsidR="007B330A">
              <w:rPr>
                <w:rFonts w:asciiTheme="minorHAnsi" w:hAnsiTheme="minorHAnsi" w:cstheme="minorHAnsi"/>
                <w:sz w:val="20"/>
                <w:szCs w:val="20"/>
              </w:rPr>
              <w:t>29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ID: </w:t>
            </w:r>
            <w:r w:rsidR="007B330A">
              <w:rPr>
                <w:rFonts w:asciiTheme="minorHAnsi" w:hAnsiTheme="minorHAnsi" w:cstheme="minorHAnsi"/>
                <w:sz w:val="20"/>
                <w:szCs w:val="20"/>
              </w:rPr>
              <w:t>SE-N17-029</w:t>
            </w:r>
            <w:bookmarkStart w:id="0" w:name="_GoBack"/>
            <w:bookmarkEnd w:id="0"/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Date: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30/01/2013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7B330A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Tester: </w:t>
            </w:r>
            <w:r w:rsidR="007B330A">
              <w:rPr>
                <w:rFonts w:asciiTheme="minorHAnsi" w:hAnsiTheme="minorHAnsi" w:cstheme="minorHAnsi"/>
                <w:sz w:val="20"/>
                <w:szCs w:val="20"/>
              </w:rPr>
              <w:t>Dave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Group: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Version When Tested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Passed? (Y/N): 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Passed Testing </w:t>
            </w:r>
            <w:proofErr w:type="gramStart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gramEnd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],2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],3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],4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 time.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Other…………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test: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40AC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Proof of testing:</w:t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Pr="005A114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1147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Comments: 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following section only applies if the test failed and changes needed to be made. If change need to be made a change control form needs to be completed documenting this. The details of that form also need to be highlighted below.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Change Control Number: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Description of changes made: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764A8" w:rsidRPr="005A1147" w:rsidRDefault="00F764A8" w:rsidP="005A1147">
      <w:pPr>
        <w:pStyle w:val="Default"/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F764A8" w:rsidRPr="005A1147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A8"/>
    <w:rsid w:val="001148BC"/>
    <w:rsid w:val="00127FC2"/>
    <w:rsid w:val="00130A65"/>
    <w:rsid w:val="0015082F"/>
    <w:rsid w:val="00152B90"/>
    <w:rsid w:val="002A5469"/>
    <w:rsid w:val="002C3A43"/>
    <w:rsid w:val="00357D29"/>
    <w:rsid w:val="003B750D"/>
    <w:rsid w:val="003E3CC1"/>
    <w:rsid w:val="00417DE4"/>
    <w:rsid w:val="00517C18"/>
    <w:rsid w:val="00544C9D"/>
    <w:rsid w:val="005A1147"/>
    <w:rsid w:val="006641BE"/>
    <w:rsid w:val="006D7A0B"/>
    <w:rsid w:val="007153B5"/>
    <w:rsid w:val="0075358D"/>
    <w:rsid w:val="007913DB"/>
    <w:rsid w:val="007B330A"/>
    <w:rsid w:val="008B692B"/>
    <w:rsid w:val="008D6A34"/>
    <w:rsid w:val="00955867"/>
    <w:rsid w:val="00960BBC"/>
    <w:rsid w:val="009A40AC"/>
    <w:rsid w:val="009C1E63"/>
    <w:rsid w:val="00A25B68"/>
    <w:rsid w:val="00B01983"/>
    <w:rsid w:val="00BD32CD"/>
    <w:rsid w:val="00C65EB0"/>
    <w:rsid w:val="00EF5104"/>
    <w:rsid w:val="00F764A8"/>
    <w:rsid w:val="00F8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8D587324.dotm</Template>
  <TotalTime>0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2</cp:revision>
  <dcterms:created xsi:type="dcterms:W3CDTF">2013-01-29T11:34:00Z</dcterms:created>
  <dcterms:modified xsi:type="dcterms:W3CDTF">2013-01-29T11:34:00Z</dcterms:modified>
</cp:coreProperties>
</file>