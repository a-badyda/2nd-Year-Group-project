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D4" w:rsidRDefault="008C7B50">
      <w:r>
        <w:t>Tests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C7B50" w:rsidTr="008C7B50">
        <w:tc>
          <w:tcPr>
            <w:tcW w:w="3080" w:type="dxa"/>
          </w:tcPr>
          <w:p w:rsidR="008C7B50" w:rsidRDefault="008C7B50">
            <w:r>
              <w:t>Test Number</w:t>
            </w:r>
          </w:p>
        </w:tc>
        <w:tc>
          <w:tcPr>
            <w:tcW w:w="3081" w:type="dxa"/>
          </w:tcPr>
          <w:p w:rsidR="008C7B50" w:rsidRDefault="008C7B50">
            <w:r>
              <w:t>Completed?</w:t>
            </w:r>
          </w:p>
        </w:tc>
        <w:tc>
          <w:tcPr>
            <w:tcW w:w="3081" w:type="dxa"/>
          </w:tcPr>
          <w:p w:rsidR="008C7B50" w:rsidRDefault="008C7B50">
            <w:r>
              <w:t>By Who</w:t>
            </w:r>
          </w:p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SE-N17-007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SE-N17-008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SE-N17-009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SE-N17-010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17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18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19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20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27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28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29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30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37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38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39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40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47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lastRenderedPageBreak/>
              <w:t>SE-N17-0</w:t>
            </w:r>
            <w:r>
              <w:t>48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49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50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51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52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53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54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55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  <w:tr w:rsidR="008C7B50" w:rsidTr="008C7B50">
        <w:tc>
          <w:tcPr>
            <w:tcW w:w="3080" w:type="dxa"/>
            <w:shd w:val="clear" w:color="auto" w:fill="FF0000"/>
          </w:tcPr>
          <w:p w:rsidR="008C7B50" w:rsidRDefault="008C7B50">
            <w:r>
              <w:t>SE-N17-0</w:t>
            </w:r>
            <w:r>
              <w:t>56</w:t>
            </w:r>
          </w:p>
        </w:tc>
        <w:tc>
          <w:tcPr>
            <w:tcW w:w="3081" w:type="dxa"/>
            <w:shd w:val="clear" w:color="auto" w:fill="FF0000"/>
          </w:tcPr>
          <w:p w:rsidR="008C7B50" w:rsidRDefault="008C7B50"/>
        </w:tc>
        <w:tc>
          <w:tcPr>
            <w:tcW w:w="3081" w:type="dxa"/>
            <w:shd w:val="clear" w:color="auto" w:fill="FF0000"/>
          </w:tcPr>
          <w:p w:rsidR="008C7B50" w:rsidRDefault="008C7B50"/>
        </w:tc>
      </w:tr>
    </w:tbl>
    <w:p w:rsidR="008C7B50" w:rsidRDefault="008C7B50">
      <w:bookmarkStart w:id="0" w:name="_GoBack"/>
      <w:bookmarkEnd w:id="0"/>
    </w:p>
    <w:sectPr w:rsidR="008C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50"/>
    <w:rsid w:val="007026D4"/>
    <w:rsid w:val="008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571C6313.dotm</Template>
  <TotalTime>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</cp:revision>
  <dcterms:created xsi:type="dcterms:W3CDTF">2013-01-29T11:44:00Z</dcterms:created>
  <dcterms:modified xsi:type="dcterms:W3CDTF">2013-01-29T11:49:00Z</dcterms:modified>
</cp:coreProperties>
</file>