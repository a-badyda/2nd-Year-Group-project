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D4" w:rsidRDefault="00D00976">
      <w:bookmarkStart w:id="0" w:name="_GoBack"/>
      <w:bookmarkEnd w:id="0"/>
      <w: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00976" w:rsidTr="00D00976">
        <w:tc>
          <w:tcPr>
            <w:tcW w:w="3080" w:type="dxa"/>
          </w:tcPr>
          <w:p w:rsidR="00D00976" w:rsidRDefault="00D00976">
            <w:r>
              <w:t>Test Carried Out</w:t>
            </w:r>
          </w:p>
        </w:tc>
        <w:tc>
          <w:tcPr>
            <w:tcW w:w="3081" w:type="dxa"/>
          </w:tcPr>
          <w:p w:rsidR="00D00976" w:rsidRDefault="00D00976">
            <w:r>
              <w:t>Did it work?</w:t>
            </w:r>
          </w:p>
        </w:tc>
        <w:tc>
          <w:tcPr>
            <w:tcW w:w="3081" w:type="dxa"/>
          </w:tcPr>
          <w:p w:rsidR="00D00976" w:rsidRDefault="00D00976">
            <w:r>
              <w:t>What happened?</w:t>
            </w:r>
          </w:p>
        </w:tc>
      </w:tr>
      <w:tr w:rsidR="00D00976" w:rsidTr="00D00976">
        <w:tc>
          <w:tcPr>
            <w:tcW w:w="3080" w:type="dxa"/>
          </w:tcPr>
          <w:p w:rsidR="00D00976" w:rsidRDefault="00D00976"/>
        </w:tc>
        <w:tc>
          <w:tcPr>
            <w:tcW w:w="3081" w:type="dxa"/>
          </w:tcPr>
          <w:p w:rsidR="00D00976" w:rsidRDefault="00D00976"/>
        </w:tc>
        <w:tc>
          <w:tcPr>
            <w:tcW w:w="3081" w:type="dxa"/>
          </w:tcPr>
          <w:p w:rsidR="00D00976" w:rsidRDefault="00D00976"/>
        </w:tc>
      </w:tr>
      <w:tr w:rsidR="00D00976" w:rsidTr="00D00976">
        <w:tc>
          <w:tcPr>
            <w:tcW w:w="3080" w:type="dxa"/>
          </w:tcPr>
          <w:p w:rsidR="00D00976" w:rsidRDefault="00D00976"/>
        </w:tc>
        <w:tc>
          <w:tcPr>
            <w:tcW w:w="3081" w:type="dxa"/>
          </w:tcPr>
          <w:p w:rsidR="00D00976" w:rsidRDefault="00D00976"/>
        </w:tc>
        <w:tc>
          <w:tcPr>
            <w:tcW w:w="3081" w:type="dxa"/>
          </w:tcPr>
          <w:p w:rsidR="00D00976" w:rsidRDefault="00D00976"/>
        </w:tc>
      </w:tr>
      <w:tr w:rsidR="00D00976" w:rsidTr="00D00976">
        <w:tc>
          <w:tcPr>
            <w:tcW w:w="3080" w:type="dxa"/>
          </w:tcPr>
          <w:p w:rsidR="00D00976" w:rsidRDefault="00D00976"/>
        </w:tc>
        <w:tc>
          <w:tcPr>
            <w:tcW w:w="3081" w:type="dxa"/>
          </w:tcPr>
          <w:p w:rsidR="00D00976" w:rsidRDefault="00D00976"/>
        </w:tc>
        <w:tc>
          <w:tcPr>
            <w:tcW w:w="3081" w:type="dxa"/>
          </w:tcPr>
          <w:p w:rsidR="00D00976" w:rsidRDefault="00D00976"/>
        </w:tc>
      </w:tr>
      <w:tr w:rsidR="00D00976" w:rsidTr="00D00976">
        <w:tc>
          <w:tcPr>
            <w:tcW w:w="3080" w:type="dxa"/>
          </w:tcPr>
          <w:p w:rsidR="00D00976" w:rsidRDefault="00D00976"/>
        </w:tc>
        <w:tc>
          <w:tcPr>
            <w:tcW w:w="3081" w:type="dxa"/>
          </w:tcPr>
          <w:p w:rsidR="00D00976" w:rsidRDefault="00D00976"/>
        </w:tc>
        <w:tc>
          <w:tcPr>
            <w:tcW w:w="3081" w:type="dxa"/>
          </w:tcPr>
          <w:p w:rsidR="00D00976" w:rsidRDefault="00D00976"/>
        </w:tc>
      </w:tr>
      <w:tr w:rsidR="00D00976" w:rsidTr="00D00976">
        <w:tc>
          <w:tcPr>
            <w:tcW w:w="3080" w:type="dxa"/>
          </w:tcPr>
          <w:p w:rsidR="00D00976" w:rsidRDefault="00D00976"/>
        </w:tc>
        <w:tc>
          <w:tcPr>
            <w:tcW w:w="3081" w:type="dxa"/>
          </w:tcPr>
          <w:p w:rsidR="00D00976" w:rsidRDefault="00D00976"/>
        </w:tc>
        <w:tc>
          <w:tcPr>
            <w:tcW w:w="3081" w:type="dxa"/>
          </w:tcPr>
          <w:p w:rsidR="00D00976" w:rsidRDefault="00D00976"/>
        </w:tc>
      </w:tr>
      <w:tr w:rsidR="00D00976" w:rsidTr="00D00976">
        <w:tc>
          <w:tcPr>
            <w:tcW w:w="3080" w:type="dxa"/>
          </w:tcPr>
          <w:p w:rsidR="00D00976" w:rsidRDefault="00D00976"/>
        </w:tc>
        <w:tc>
          <w:tcPr>
            <w:tcW w:w="3081" w:type="dxa"/>
          </w:tcPr>
          <w:p w:rsidR="00D00976" w:rsidRDefault="00D00976"/>
        </w:tc>
        <w:tc>
          <w:tcPr>
            <w:tcW w:w="3081" w:type="dxa"/>
          </w:tcPr>
          <w:p w:rsidR="00D00976" w:rsidRDefault="00D00976"/>
        </w:tc>
      </w:tr>
      <w:tr w:rsidR="00D00976" w:rsidTr="00D00976">
        <w:tc>
          <w:tcPr>
            <w:tcW w:w="3080" w:type="dxa"/>
          </w:tcPr>
          <w:p w:rsidR="00D00976" w:rsidRDefault="00D00976"/>
        </w:tc>
        <w:tc>
          <w:tcPr>
            <w:tcW w:w="3081" w:type="dxa"/>
          </w:tcPr>
          <w:p w:rsidR="00D00976" w:rsidRDefault="00D00976"/>
        </w:tc>
        <w:tc>
          <w:tcPr>
            <w:tcW w:w="3081" w:type="dxa"/>
          </w:tcPr>
          <w:p w:rsidR="00D00976" w:rsidRDefault="00D00976"/>
        </w:tc>
      </w:tr>
    </w:tbl>
    <w:p w:rsidR="00D00976" w:rsidRDefault="00D00976"/>
    <w:p w:rsidR="00D00976" w:rsidRDefault="00D00976">
      <w:r>
        <w:t>Highlight Red for priority</w:t>
      </w:r>
    </w:p>
    <w:p w:rsidR="00D00976" w:rsidRDefault="00D00976">
      <w:r>
        <w:t>Highlight Amber for not important</w:t>
      </w:r>
    </w:p>
    <w:p w:rsidR="00D00976" w:rsidRDefault="00D00976">
      <w:r>
        <w:t>Highlight Green for pass</w:t>
      </w:r>
    </w:p>
    <w:sectPr w:rsidR="00D00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976"/>
    <w:rsid w:val="007026D4"/>
    <w:rsid w:val="00CD7A20"/>
    <w:rsid w:val="00D0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511D70A1.dotm</Template>
  <TotalTime>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Staff and Students at Aber Uni</cp:lastModifiedBy>
  <cp:revision>2</cp:revision>
  <dcterms:created xsi:type="dcterms:W3CDTF">2013-01-30T15:22:00Z</dcterms:created>
  <dcterms:modified xsi:type="dcterms:W3CDTF">2013-01-30T15:24:00Z</dcterms:modified>
</cp:coreProperties>
</file>