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D4" w:rsidRDefault="00E46A96">
      <w:r>
        <w:t>CCF Log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46A96" w:rsidTr="00E46A96">
        <w:tc>
          <w:tcPr>
            <w:tcW w:w="3080" w:type="dxa"/>
          </w:tcPr>
          <w:p w:rsidR="00E46A96" w:rsidRDefault="00E46A96">
            <w:r>
              <w:t>Change</w:t>
            </w:r>
          </w:p>
        </w:tc>
        <w:tc>
          <w:tcPr>
            <w:tcW w:w="3081" w:type="dxa"/>
          </w:tcPr>
          <w:p w:rsidR="00E46A96" w:rsidRDefault="00E46A96">
            <w:r>
              <w:t>Date</w:t>
            </w:r>
          </w:p>
        </w:tc>
        <w:tc>
          <w:tcPr>
            <w:tcW w:w="3081" w:type="dxa"/>
          </w:tcPr>
          <w:p w:rsidR="00E46A96" w:rsidRDefault="00E46A96">
            <w:r>
              <w:t>Who changed it</w:t>
            </w:r>
          </w:p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  <w:tr w:rsidR="00E46A96" w:rsidTr="00E46A96">
        <w:tc>
          <w:tcPr>
            <w:tcW w:w="3080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  <w:tc>
          <w:tcPr>
            <w:tcW w:w="3081" w:type="dxa"/>
          </w:tcPr>
          <w:p w:rsidR="00E46A96" w:rsidRDefault="00E46A96"/>
        </w:tc>
      </w:tr>
    </w:tbl>
    <w:p w:rsidR="00E46A96" w:rsidRDefault="00E46A96"/>
    <w:sectPr w:rsidR="00E4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96"/>
    <w:rsid w:val="007026D4"/>
    <w:rsid w:val="00E4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699BFF95.dotm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UWA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1</cp:revision>
  <dcterms:created xsi:type="dcterms:W3CDTF">2013-01-29T11:50:00Z</dcterms:created>
  <dcterms:modified xsi:type="dcterms:W3CDTF">2013-01-29T11:51:00Z</dcterms:modified>
</cp:coreProperties>
</file>