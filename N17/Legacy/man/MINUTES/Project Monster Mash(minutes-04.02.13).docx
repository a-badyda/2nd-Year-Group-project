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4F" w:rsidRDefault="009A074F">
      <w:r>
        <w:t>Project Monster Mash</w:t>
      </w:r>
    </w:p>
    <w:p w:rsidR="009A074F" w:rsidRDefault="008F6C26">
      <w:r>
        <w:t xml:space="preserve">Minutes from meeting, </w:t>
      </w:r>
      <w:r w:rsidR="006B76B8">
        <w:t>Monday</w:t>
      </w:r>
      <w:r>
        <w:t xml:space="preserve">, </w:t>
      </w:r>
      <w:r w:rsidR="006B76B8">
        <w:t>04</w:t>
      </w:r>
      <w:r w:rsidR="0051189F">
        <w:t xml:space="preserve"> </w:t>
      </w:r>
      <w:r w:rsidR="006B76B8">
        <w:t>February 2013</w:t>
      </w:r>
      <w:r w:rsidR="009A074F">
        <w:t xml:space="preserve"> (Author: dac26)</w:t>
      </w:r>
    </w:p>
    <w:p w:rsidR="009A074F" w:rsidRDefault="009A074F">
      <w:r>
        <w:t>Meeting Purpose:</w:t>
      </w:r>
      <w:r w:rsidR="002154C8">
        <w:t xml:space="preserve"> </w:t>
      </w:r>
      <w:r w:rsidR="006B76B8">
        <w:t>To find out what needs to be done to finish documents</w:t>
      </w:r>
    </w:p>
    <w:p w:rsidR="009A074F" w:rsidRDefault="009A074F">
      <w:r>
        <w:t xml:space="preserve">Present: </w:t>
      </w:r>
      <w:r w:rsidR="006B76B8">
        <w:t>Matt was absent</w:t>
      </w:r>
    </w:p>
    <w:p w:rsidR="009A074F" w:rsidRDefault="009A074F">
      <w:r>
        <w:t>Circulation: all</w:t>
      </w:r>
    </w:p>
    <w:p w:rsidR="009A074F" w:rsidRDefault="009A074F">
      <w:r>
        <w:t>Minutes Produced</w:t>
      </w:r>
      <w:r w:rsidR="002154C8">
        <w:t>:</w:t>
      </w:r>
      <w:r w:rsidR="008F6C26">
        <w:t xml:space="preserve"> </w:t>
      </w:r>
      <w:r w:rsidR="006B76B8">
        <w:t>04</w:t>
      </w:r>
      <w:r>
        <w:t>/</w:t>
      </w:r>
      <w:r w:rsidR="006B76B8">
        <w:t>02/13</w:t>
      </w:r>
    </w:p>
    <w:p w:rsidR="009A074F" w:rsidRDefault="009A074F">
      <w:r>
        <w:t>Version 1.0</w:t>
      </w:r>
    </w:p>
    <w:p w:rsidR="009A074F" w:rsidRDefault="009A074F">
      <w:r>
        <w:t>Matters Arising</w:t>
      </w:r>
      <w:r w:rsidR="00996C7A">
        <w:t>/New business</w:t>
      </w:r>
      <w:r>
        <w:t>:</w:t>
      </w:r>
    </w:p>
    <w:p w:rsidR="0051189F" w:rsidRDefault="006B76B8" w:rsidP="006B76B8">
      <w:pPr>
        <w:pStyle w:val="ListParagraph"/>
        <w:numPr>
          <w:ilvl w:val="0"/>
          <w:numId w:val="1"/>
        </w:numPr>
      </w:pPr>
      <w:r>
        <w:t>Update timesheets/ keep updated - everyone</w:t>
      </w:r>
    </w:p>
    <w:p w:rsidR="006B76B8" w:rsidRDefault="006B76B8" w:rsidP="006B76B8">
      <w:pPr>
        <w:pStyle w:val="ListParagraph"/>
        <w:numPr>
          <w:ilvl w:val="0"/>
          <w:numId w:val="1"/>
        </w:numPr>
      </w:pPr>
      <w:r>
        <w:t>Change of control forms for any major code change and testing (check have been done or need to be done. -Tom delegate</w:t>
      </w:r>
    </w:p>
    <w:p w:rsidR="006B76B8" w:rsidRDefault="006B76B8" w:rsidP="006B76B8">
      <w:pPr>
        <w:pStyle w:val="ListParagraph"/>
        <w:numPr>
          <w:ilvl w:val="0"/>
          <w:numId w:val="1"/>
        </w:numPr>
      </w:pPr>
      <w:r>
        <w:t>Tom-assign document checking to people, (all documents done so far), spelling, grammar and check whether they need to be updated at all.</w:t>
      </w:r>
    </w:p>
    <w:p w:rsidR="006B76B8" w:rsidRDefault="006B76B8" w:rsidP="006B76B8">
      <w:pPr>
        <w:pStyle w:val="ListParagraph"/>
        <w:numPr>
          <w:ilvl w:val="0"/>
          <w:numId w:val="1"/>
        </w:numPr>
      </w:pPr>
      <w:r>
        <w:t xml:space="preserve">Chris- Whole </w:t>
      </w:r>
      <w:proofErr w:type="spellStart"/>
      <w:r>
        <w:t>pdf</w:t>
      </w:r>
      <w:proofErr w:type="spellEnd"/>
      <w:r>
        <w:t xml:space="preserve"> of docs</w:t>
      </w:r>
    </w:p>
    <w:p w:rsidR="006B76B8" w:rsidRDefault="006B76B8" w:rsidP="006B76B8">
      <w:pPr>
        <w:pStyle w:val="ListParagraph"/>
        <w:numPr>
          <w:ilvl w:val="0"/>
          <w:numId w:val="1"/>
        </w:numPr>
      </w:pPr>
      <w:r>
        <w:t>Class Diagram needs to be updated –</w:t>
      </w:r>
      <w:r w:rsidR="005D06A4">
        <w:t xml:space="preserve"> </w:t>
      </w:r>
      <w:proofErr w:type="spellStart"/>
      <w:r w:rsidR="005D06A4">
        <w:t>S</w:t>
      </w:r>
      <w:r>
        <w:t>ilhab</w:t>
      </w:r>
      <w:proofErr w:type="spellEnd"/>
    </w:p>
    <w:p w:rsidR="006B76B8" w:rsidRDefault="005D06A4" w:rsidP="006B76B8">
      <w:pPr>
        <w:pStyle w:val="ListParagraph"/>
        <w:numPr>
          <w:ilvl w:val="0"/>
          <w:numId w:val="1"/>
        </w:numPr>
      </w:pPr>
      <w:r>
        <w:t>Database design to be updated-T</w:t>
      </w:r>
      <w:r w:rsidR="006B76B8">
        <w:t>ux</w:t>
      </w:r>
    </w:p>
    <w:p w:rsidR="006B76B8" w:rsidRDefault="006B76B8" w:rsidP="006B76B8">
      <w:pPr>
        <w:pStyle w:val="ListParagraph"/>
        <w:numPr>
          <w:ilvl w:val="0"/>
          <w:numId w:val="1"/>
        </w:numPr>
      </w:pPr>
      <w:r>
        <w:t>Document with all the bug fixes we did-tom delegate</w:t>
      </w:r>
    </w:p>
    <w:p w:rsidR="006B76B8" w:rsidRDefault="006B76B8" w:rsidP="006B76B8">
      <w:pPr>
        <w:pStyle w:val="ListParagraph"/>
        <w:numPr>
          <w:ilvl w:val="0"/>
          <w:numId w:val="1"/>
        </w:numPr>
      </w:pPr>
      <w:r>
        <w:t>Check risk assessment has about internet going down-mike</w:t>
      </w:r>
    </w:p>
    <w:p w:rsidR="006B76B8" w:rsidRDefault="006B76B8" w:rsidP="006B76B8">
      <w:pPr>
        <w:pStyle w:val="ListParagraph"/>
        <w:numPr>
          <w:ilvl w:val="0"/>
          <w:numId w:val="1"/>
        </w:numPr>
      </w:pPr>
      <w:r>
        <w:t xml:space="preserve">Need to do a checklist of what  left there is to do - </w:t>
      </w:r>
      <w:r w:rsidR="005D06A4">
        <w:t>Chris</w:t>
      </w:r>
    </w:p>
    <w:p w:rsidR="006B76B8" w:rsidRDefault="006B76B8" w:rsidP="006B76B8">
      <w:pPr>
        <w:pStyle w:val="ListParagraph"/>
        <w:numPr>
          <w:ilvl w:val="0"/>
          <w:numId w:val="1"/>
        </w:numPr>
      </w:pPr>
      <w:r>
        <w:t>Document of how we adapted to new requirements – tom delegate</w:t>
      </w:r>
    </w:p>
    <w:p w:rsidR="006B76B8" w:rsidRDefault="006B76B8" w:rsidP="006B76B8">
      <w:pPr>
        <w:pStyle w:val="ListParagraph"/>
        <w:numPr>
          <w:ilvl w:val="0"/>
          <w:numId w:val="1"/>
        </w:numPr>
      </w:pPr>
      <w:r>
        <w:t>Next meeting 12:10pm Thursday</w:t>
      </w:r>
    </w:p>
    <w:p w:rsidR="0051189F" w:rsidRDefault="0051189F" w:rsidP="0051189F">
      <w:pPr>
        <w:pStyle w:val="ListParagraph"/>
      </w:pPr>
      <w:bookmarkStart w:id="0" w:name="_GoBack"/>
      <w:bookmarkEnd w:id="0"/>
    </w:p>
    <w:sectPr w:rsidR="0051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37B9F"/>
    <w:multiLevelType w:val="hybridMultilevel"/>
    <w:tmpl w:val="0212B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74F"/>
    <w:rsid w:val="002154C8"/>
    <w:rsid w:val="00266CBF"/>
    <w:rsid w:val="00333FEA"/>
    <w:rsid w:val="004252CA"/>
    <w:rsid w:val="0051189F"/>
    <w:rsid w:val="005D06A4"/>
    <w:rsid w:val="006B76B8"/>
    <w:rsid w:val="008716B3"/>
    <w:rsid w:val="008F6C26"/>
    <w:rsid w:val="00996C7A"/>
    <w:rsid w:val="009A074F"/>
    <w:rsid w:val="00C05D29"/>
    <w:rsid w:val="00E02A4D"/>
    <w:rsid w:val="00F4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6C521E1B.dotm</Template>
  <TotalTime>23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Staff and Students at Aber Uni</cp:lastModifiedBy>
  <cp:revision>3</cp:revision>
  <dcterms:created xsi:type="dcterms:W3CDTF">2013-02-04T12:40:00Z</dcterms:created>
  <dcterms:modified xsi:type="dcterms:W3CDTF">2013-02-04T13:03:00Z</dcterms:modified>
</cp:coreProperties>
</file>