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83" w:rsidRPr="00E378FD" w:rsidRDefault="00E378FD">
      <w:r>
        <w:rPr>
          <w:b/>
          <w:bCs/>
        </w:rPr>
        <w:t>Week Start Date:</w:t>
      </w:r>
      <w:r>
        <w:rPr>
          <w:b/>
          <w:bCs/>
        </w:rPr>
        <w:tab/>
      </w:r>
      <w:r w:rsidRPr="00E378FD">
        <w:t>8/1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14/1</w:t>
      </w:r>
      <w:r w:rsidR="00EC7C4F">
        <w:t>0</w:t>
      </w:r>
      <w:r>
        <w:t>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Reading through Documentation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Saturday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378FD" w:rsidTr="00E378FD">
        <w:tc>
          <w:tcPr>
            <w:tcW w:w="1269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378FD" w:rsidRPr="00E378FD" w:rsidRDefault="00E378FD" w:rsidP="00E378F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Monday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Tuesday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Wednesday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Thursday</w:t>
            </w:r>
          </w:p>
        </w:tc>
        <w:tc>
          <w:tcPr>
            <w:tcW w:w="1107" w:type="dxa"/>
          </w:tcPr>
          <w:p w:rsidR="00E378FD" w:rsidRDefault="00A91E2F" w:rsidP="00E378FD">
            <w:r>
              <w:t>1</w:t>
            </w:r>
          </w:p>
        </w:tc>
        <w:tc>
          <w:tcPr>
            <w:tcW w:w="2410" w:type="dxa"/>
          </w:tcPr>
          <w:p w:rsidR="00E378FD" w:rsidRDefault="00A91E2F" w:rsidP="00E378FD">
            <w:r>
              <w:t>Untimetabled Group Meeting</w:t>
            </w:r>
          </w:p>
        </w:tc>
        <w:tc>
          <w:tcPr>
            <w:tcW w:w="1276" w:type="dxa"/>
          </w:tcPr>
          <w:p w:rsidR="00E378FD" w:rsidRDefault="00A91E2F" w:rsidP="00E378FD">
            <w:r>
              <w:t>N/A</w:t>
            </w:r>
          </w:p>
        </w:tc>
        <w:tc>
          <w:tcPr>
            <w:tcW w:w="3827" w:type="dxa"/>
          </w:tcPr>
          <w:p w:rsidR="00E378FD" w:rsidRDefault="00E378FD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Friday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  <w:tr w:rsidR="00A91E2F" w:rsidTr="00A91E2F">
        <w:trPr>
          <w:trHeight w:val="570"/>
        </w:trPr>
        <w:tc>
          <w:tcPr>
            <w:tcW w:w="1269" w:type="dxa"/>
            <w:vMerge w:val="restart"/>
          </w:tcPr>
          <w:p w:rsidR="00A91E2F" w:rsidRDefault="00A91E2F" w:rsidP="00E378FD">
            <w:r>
              <w:t>Saturday</w:t>
            </w:r>
          </w:p>
        </w:tc>
        <w:tc>
          <w:tcPr>
            <w:tcW w:w="1107" w:type="dxa"/>
            <w:vMerge w:val="restart"/>
          </w:tcPr>
          <w:p w:rsidR="00A91E2F" w:rsidRDefault="00A91E2F" w:rsidP="00E378FD">
            <w:r>
              <w:t>3</w:t>
            </w:r>
          </w:p>
        </w:tc>
        <w:tc>
          <w:tcPr>
            <w:tcW w:w="2410" w:type="dxa"/>
          </w:tcPr>
          <w:p w:rsidR="00A91E2F" w:rsidRDefault="00A91E2F" w:rsidP="00E378FD">
            <w:r>
              <w:t>Risk Assessment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 w:val="restart"/>
          </w:tcPr>
          <w:p w:rsidR="00A91E2F" w:rsidRDefault="00A91E2F" w:rsidP="00E378FD"/>
        </w:tc>
      </w:tr>
      <w:tr w:rsidR="00A91E2F" w:rsidTr="00E378FD">
        <w:trPr>
          <w:trHeight w:val="569"/>
        </w:trPr>
        <w:tc>
          <w:tcPr>
            <w:tcW w:w="1269" w:type="dxa"/>
            <w:vMerge/>
          </w:tcPr>
          <w:p w:rsidR="00A91E2F" w:rsidRDefault="00A91E2F" w:rsidP="00E378FD"/>
        </w:tc>
        <w:tc>
          <w:tcPr>
            <w:tcW w:w="1107" w:type="dxa"/>
            <w:vMerge/>
          </w:tcPr>
          <w:p w:rsidR="00A91E2F" w:rsidRDefault="00A91E2F" w:rsidP="00E378FD"/>
        </w:tc>
        <w:tc>
          <w:tcPr>
            <w:tcW w:w="2410" w:type="dxa"/>
          </w:tcPr>
          <w:p w:rsidR="00A91E2F" w:rsidRDefault="00A91E2F" w:rsidP="00E378FD">
            <w:r>
              <w:t>Creating Doc Template</w:t>
            </w:r>
          </w:p>
        </w:tc>
        <w:tc>
          <w:tcPr>
            <w:tcW w:w="1276" w:type="dxa"/>
          </w:tcPr>
          <w:p w:rsidR="00A91E2F" w:rsidRDefault="00A91E2F" w:rsidP="00E378FD">
            <w:r>
              <w:t>100%</w:t>
            </w:r>
          </w:p>
        </w:tc>
        <w:tc>
          <w:tcPr>
            <w:tcW w:w="3827" w:type="dxa"/>
            <w:vMerge/>
          </w:tcPr>
          <w:p w:rsidR="00A91E2F" w:rsidRDefault="00A91E2F" w:rsidP="00E378FD"/>
        </w:tc>
      </w:tr>
      <w:tr w:rsidR="00E378FD" w:rsidTr="00E378FD">
        <w:tc>
          <w:tcPr>
            <w:tcW w:w="1269" w:type="dxa"/>
          </w:tcPr>
          <w:p w:rsidR="00E378FD" w:rsidRDefault="00E378FD" w:rsidP="00E378FD">
            <w:r>
              <w:t>Sunday</w:t>
            </w:r>
          </w:p>
        </w:tc>
        <w:tc>
          <w:tcPr>
            <w:tcW w:w="1107" w:type="dxa"/>
          </w:tcPr>
          <w:p w:rsidR="00E378FD" w:rsidRDefault="00A91E2F" w:rsidP="00E378FD">
            <w:r>
              <w:t>0</w:t>
            </w:r>
          </w:p>
        </w:tc>
        <w:tc>
          <w:tcPr>
            <w:tcW w:w="2410" w:type="dxa"/>
          </w:tcPr>
          <w:p w:rsidR="00E378FD" w:rsidRDefault="00E378FD" w:rsidP="00E378FD"/>
        </w:tc>
        <w:tc>
          <w:tcPr>
            <w:tcW w:w="1276" w:type="dxa"/>
          </w:tcPr>
          <w:p w:rsidR="00E378FD" w:rsidRDefault="00E378FD" w:rsidP="00E378FD"/>
        </w:tc>
        <w:tc>
          <w:tcPr>
            <w:tcW w:w="3827" w:type="dxa"/>
          </w:tcPr>
          <w:p w:rsidR="00E378FD" w:rsidRDefault="00E378FD" w:rsidP="00E378FD"/>
        </w:tc>
      </w:tr>
    </w:tbl>
    <w:p w:rsidR="00E378FD" w:rsidRDefault="00E378FD"/>
    <w:p w:rsidR="00E378FD" w:rsidRPr="00E378FD" w:rsidRDefault="00E378FD" w:rsidP="00E378FD">
      <w:r>
        <w:rPr>
          <w:b/>
          <w:bCs/>
        </w:rPr>
        <w:t>Week Start Date:</w:t>
      </w:r>
      <w:r>
        <w:rPr>
          <w:b/>
          <w:bCs/>
        </w:rPr>
        <w:tab/>
      </w:r>
      <w:r>
        <w:t>15</w:t>
      </w:r>
      <w:r w:rsidRPr="00E378FD">
        <w:t>/1</w:t>
      </w:r>
      <w:r w:rsidR="00EC7C4F"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21/1</w:t>
      </w:r>
      <w:r w:rsidR="00EC7C4F">
        <w:t>0</w:t>
      </w:r>
      <w:r>
        <w:t>/12</w:t>
      </w:r>
    </w:p>
    <w:p w:rsidR="00A91E2F" w:rsidRDefault="00A91E2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1: </w:t>
      </w:r>
      <w:r w:rsidR="00A91E2F">
        <w:t>5 Hours</w:t>
      </w: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22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28/10/12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A91E2F" w:rsidP="00C44EDF">
            <w:r>
              <w:t>2</w:t>
            </w:r>
          </w:p>
        </w:tc>
        <w:tc>
          <w:tcPr>
            <w:tcW w:w="2410" w:type="dxa"/>
          </w:tcPr>
          <w:p w:rsidR="00EC7C4F" w:rsidRDefault="00A91E2F" w:rsidP="00C44EDF">
            <w:r>
              <w:t>Untimetabled Group Meeting</w:t>
            </w:r>
          </w:p>
        </w:tc>
        <w:tc>
          <w:tcPr>
            <w:tcW w:w="1276" w:type="dxa"/>
          </w:tcPr>
          <w:p w:rsidR="00EC7C4F" w:rsidRDefault="00A91E2F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Tuesday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1.5</w:t>
            </w:r>
          </w:p>
        </w:tc>
        <w:tc>
          <w:tcPr>
            <w:tcW w:w="2410" w:type="dxa"/>
          </w:tcPr>
          <w:p w:rsidR="00D50E61" w:rsidRDefault="00D50E61" w:rsidP="00D50E61">
            <w:r>
              <w:t>Produced  Timesheet Document</w:t>
            </w:r>
          </w:p>
        </w:tc>
        <w:tc>
          <w:tcPr>
            <w:tcW w:w="1276" w:type="dxa"/>
          </w:tcPr>
          <w:p w:rsidR="00D50E61" w:rsidRDefault="00D50E61" w:rsidP="00D50E61">
            <w:r>
              <w:t>30%</w:t>
            </w:r>
          </w:p>
        </w:tc>
        <w:tc>
          <w:tcPr>
            <w:tcW w:w="3827" w:type="dxa"/>
          </w:tcPr>
          <w:p w:rsidR="00D50E61" w:rsidRDefault="00D50E61" w:rsidP="00D50E61">
            <w:r>
              <w:t>Will be on going as added to over the project.</w:t>
            </w:r>
          </w:p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Wednesday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</w:t>
            </w:r>
          </w:p>
        </w:tc>
        <w:tc>
          <w:tcPr>
            <w:tcW w:w="2410" w:type="dxa"/>
          </w:tcPr>
          <w:p w:rsidR="00D50E61" w:rsidRDefault="00D50E61" w:rsidP="00D50E61">
            <w:r>
              <w:t>Use-Case Diagrams</w:t>
            </w:r>
          </w:p>
        </w:tc>
        <w:tc>
          <w:tcPr>
            <w:tcW w:w="1276" w:type="dxa"/>
          </w:tcPr>
          <w:p w:rsidR="00D50E61" w:rsidRDefault="00D50E61" w:rsidP="00D50E61">
            <w:r>
              <w:t>100%</w:t>
            </w:r>
          </w:p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Thursday</w:t>
            </w:r>
          </w:p>
        </w:tc>
        <w:tc>
          <w:tcPr>
            <w:tcW w:w="1107" w:type="dxa"/>
          </w:tcPr>
          <w:p w:rsidR="00D50E61" w:rsidRDefault="00D50E61" w:rsidP="00D50E61">
            <w:r>
              <w:t>1</w:t>
            </w:r>
          </w:p>
        </w:tc>
        <w:tc>
          <w:tcPr>
            <w:tcW w:w="2410" w:type="dxa"/>
          </w:tcPr>
          <w:p w:rsidR="00D50E61" w:rsidRDefault="00D50E61" w:rsidP="00D50E61">
            <w:r>
              <w:t>Risk Assessment Changes</w:t>
            </w:r>
          </w:p>
        </w:tc>
        <w:tc>
          <w:tcPr>
            <w:tcW w:w="1276" w:type="dxa"/>
          </w:tcPr>
          <w:p w:rsidR="00D50E61" w:rsidRDefault="00D50E61" w:rsidP="00D50E61">
            <w:r>
              <w:t>100%</w:t>
            </w:r>
          </w:p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Friday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Saturday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  <w:tr w:rsidR="00D50E61" w:rsidTr="00C44EDF">
        <w:tc>
          <w:tcPr>
            <w:tcW w:w="1269" w:type="dxa"/>
          </w:tcPr>
          <w:p w:rsidR="00D50E61" w:rsidRDefault="00D50E61" w:rsidP="00D50E61">
            <w:r>
              <w:t>Sunday</w:t>
            </w:r>
          </w:p>
        </w:tc>
        <w:tc>
          <w:tcPr>
            <w:tcW w:w="1107" w:type="dxa"/>
          </w:tcPr>
          <w:p w:rsidR="00D50E61" w:rsidRDefault="00D50E61" w:rsidP="00D50E61">
            <w:r>
              <w:t>0</w:t>
            </w:r>
          </w:p>
        </w:tc>
        <w:tc>
          <w:tcPr>
            <w:tcW w:w="2410" w:type="dxa"/>
          </w:tcPr>
          <w:p w:rsidR="00D50E61" w:rsidRDefault="00D50E61" w:rsidP="00D50E61"/>
        </w:tc>
        <w:tc>
          <w:tcPr>
            <w:tcW w:w="1276" w:type="dxa"/>
          </w:tcPr>
          <w:p w:rsidR="00D50E61" w:rsidRDefault="00D50E61" w:rsidP="00D50E61"/>
        </w:tc>
        <w:tc>
          <w:tcPr>
            <w:tcW w:w="3827" w:type="dxa"/>
          </w:tcPr>
          <w:p w:rsidR="00D50E61" w:rsidRDefault="00D50E61" w:rsidP="00D50E61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875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A91E2F">
        <w:tc>
          <w:tcPr>
            <w:tcW w:w="1269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A91E2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Monday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Tuesday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Wednesday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Thursday</w:t>
            </w:r>
          </w:p>
        </w:tc>
        <w:tc>
          <w:tcPr>
            <w:tcW w:w="1107" w:type="dxa"/>
          </w:tcPr>
          <w:p w:rsidR="00EC7C4F" w:rsidRDefault="00D50E61" w:rsidP="00A91E2F">
            <w:r>
              <w:t>1</w:t>
            </w:r>
          </w:p>
        </w:tc>
        <w:tc>
          <w:tcPr>
            <w:tcW w:w="2410" w:type="dxa"/>
          </w:tcPr>
          <w:p w:rsidR="00EC7C4F" w:rsidRDefault="00D50E61" w:rsidP="00A91E2F">
            <w:r>
              <w:t>Untimetabled Group Meeting</w:t>
            </w:r>
          </w:p>
        </w:tc>
        <w:tc>
          <w:tcPr>
            <w:tcW w:w="1276" w:type="dxa"/>
          </w:tcPr>
          <w:p w:rsidR="00EC7C4F" w:rsidRDefault="00D50E61" w:rsidP="00A91E2F">
            <w:r>
              <w:t>N/A</w:t>
            </w:r>
          </w:p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Friday</w:t>
            </w:r>
          </w:p>
        </w:tc>
        <w:tc>
          <w:tcPr>
            <w:tcW w:w="1107" w:type="dxa"/>
          </w:tcPr>
          <w:p w:rsidR="00EC7C4F" w:rsidRDefault="00D50E61" w:rsidP="00A91E2F">
            <w:r>
              <w:t>1</w:t>
            </w:r>
          </w:p>
        </w:tc>
        <w:tc>
          <w:tcPr>
            <w:tcW w:w="2410" w:type="dxa"/>
          </w:tcPr>
          <w:p w:rsidR="00EC7C4F" w:rsidRDefault="00D50E61" w:rsidP="00D50E61">
            <w:r>
              <w:t>Learnt how to ‘Git’</w:t>
            </w:r>
          </w:p>
        </w:tc>
        <w:tc>
          <w:tcPr>
            <w:tcW w:w="1276" w:type="dxa"/>
          </w:tcPr>
          <w:p w:rsidR="00EC7C4F" w:rsidRDefault="00D50E61" w:rsidP="00A91E2F">
            <w:r>
              <w:t>100%</w:t>
            </w:r>
          </w:p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Saturday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  <w:tr w:rsidR="00EC7C4F" w:rsidTr="00A91E2F">
        <w:tc>
          <w:tcPr>
            <w:tcW w:w="1269" w:type="dxa"/>
          </w:tcPr>
          <w:p w:rsidR="00EC7C4F" w:rsidRDefault="00EC7C4F" w:rsidP="00A91E2F">
            <w:r>
              <w:t>Sunday</w:t>
            </w:r>
          </w:p>
        </w:tc>
        <w:tc>
          <w:tcPr>
            <w:tcW w:w="1107" w:type="dxa"/>
          </w:tcPr>
          <w:p w:rsidR="00EC7C4F" w:rsidRDefault="00D50E61" w:rsidP="00A91E2F">
            <w:r>
              <w:t>0</w:t>
            </w:r>
          </w:p>
        </w:tc>
        <w:tc>
          <w:tcPr>
            <w:tcW w:w="2410" w:type="dxa"/>
          </w:tcPr>
          <w:p w:rsidR="00EC7C4F" w:rsidRDefault="00EC7C4F" w:rsidP="00A91E2F"/>
        </w:tc>
        <w:tc>
          <w:tcPr>
            <w:tcW w:w="1276" w:type="dxa"/>
          </w:tcPr>
          <w:p w:rsidR="00EC7C4F" w:rsidRDefault="00EC7C4F" w:rsidP="00A91E2F"/>
        </w:tc>
        <w:tc>
          <w:tcPr>
            <w:tcW w:w="3827" w:type="dxa"/>
          </w:tcPr>
          <w:p w:rsidR="00EC7C4F" w:rsidRDefault="00EC7C4F" w:rsidP="00A91E2F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29</w:t>
      </w:r>
      <w:r w:rsidRPr="00E378FD">
        <w:t>/1</w:t>
      </w:r>
      <w:r>
        <w:t>0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4/11/12</w:t>
      </w:r>
    </w:p>
    <w:p w:rsidR="00A91E2F" w:rsidRDefault="00A91E2F" w:rsidP="00EC7C4F">
      <w:pPr>
        <w:jc w:val="right"/>
        <w:rPr>
          <w:b/>
          <w:bCs/>
        </w:rPr>
      </w:pPr>
    </w:p>
    <w:p w:rsidR="00EC7C4F" w:rsidRPr="00A91E2F" w:rsidRDefault="00EC7C4F" w:rsidP="00EC7C4F">
      <w:pPr>
        <w:jc w:val="right"/>
      </w:pPr>
      <w:r>
        <w:rPr>
          <w:b/>
          <w:bCs/>
        </w:rPr>
        <w:t xml:space="preserve">Total Hours Spent on Project at End of Page 2: </w:t>
      </w:r>
      <w:r w:rsidR="00A91E2F">
        <w:t>10.5 Hours</w:t>
      </w:r>
    </w:p>
    <w:p w:rsidR="00A91E2F" w:rsidRDefault="00A91E2F" w:rsidP="00EC7C4F">
      <w:pPr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5</w:t>
      </w:r>
      <w:r w:rsidRPr="00E378FD">
        <w:t>/1</w:t>
      </w:r>
      <w:r>
        <w:t>1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11/11/12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D50E61" w:rsidP="00C44EDF">
            <w:r>
              <w:t>1</w:t>
            </w:r>
          </w:p>
        </w:tc>
        <w:tc>
          <w:tcPr>
            <w:tcW w:w="2410" w:type="dxa"/>
          </w:tcPr>
          <w:p w:rsidR="00EC7C4F" w:rsidRDefault="00D50E61" w:rsidP="00C44EDF">
            <w:r>
              <w:t>Untimetabled Group Meeting</w:t>
            </w:r>
          </w:p>
        </w:tc>
        <w:tc>
          <w:tcPr>
            <w:tcW w:w="1276" w:type="dxa"/>
          </w:tcPr>
          <w:p w:rsidR="00EC7C4F" w:rsidRDefault="00D50E61" w:rsidP="00C44EDF">
            <w:r>
              <w:t>N/A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D50E61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  <w:r w:rsidR="0006621B">
              <w:t>.5</w:t>
            </w:r>
          </w:p>
        </w:tc>
        <w:tc>
          <w:tcPr>
            <w:tcW w:w="2410" w:type="dxa"/>
          </w:tcPr>
          <w:p w:rsidR="002C073B" w:rsidRDefault="0006621B" w:rsidP="002C073B">
            <w:r>
              <w:t>Wrote up minutes</w:t>
            </w:r>
            <w:bookmarkStart w:id="0" w:name="_GoBack"/>
            <w:bookmarkEnd w:id="0"/>
          </w:p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12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18/11/12</w:t>
      </w:r>
    </w:p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3</w:t>
      </w:r>
      <w:r>
        <w:rPr>
          <w:b/>
          <w:bCs/>
        </w:rPr>
        <w:t xml:space="preserve">: </w:t>
      </w:r>
      <w:r w:rsidR="0006621B">
        <w:t>13</w:t>
      </w:r>
    </w:p>
    <w:p w:rsidR="00EC7C4F" w:rsidRDefault="00EC7C4F" w:rsidP="00EC7C4F">
      <w:pPr>
        <w:jc w:val="right"/>
        <w:rPr>
          <w:b/>
          <w:bCs/>
        </w:rPr>
      </w:pPr>
    </w:p>
    <w:p w:rsidR="002C073B" w:rsidRDefault="002C073B" w:rsidP="00EC7C4F">
      <w:pPr>
        <w:jc w:val="right"/>
        <w:rPr>
          <w:b/>
          <w:bCs/>
        </w:rPr>
      </w:pPr>
    </w:p>
    <w:p w:rsidR="002C073B" w:rsidRDefault="002C073B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lastRenderedPageBreak/>
        <w:t>Week Start Date:</w:t>
      </w:r>
      <w:r>
        <w:rPr>
          <w:b/>
          <w:bCs/>
        </w:rPr>
        <w:tab/>
      </w:r>
      <w:r>
        <w:t>19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25/11/12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757D41" w:rsidP="00C44EDF">
            <w:r>
              <w:t>1.5</w:t>
            </w:r>
          </w:p>
        </w:tc>
        <w:tc>
          <w:tcPr>
            <w:tcW w:w="2410" w:type="dxa"/>
          </w:tcPr>
          <w:p w:rsidR="00EC7C4F" w:rsidRDefault="00757D41" w:rsidP="00C44EDF">
            <w:r>
              <w:t>Wrote up class descriptors</w:t>
            </w:r>
          </w:p>
        </w:tc>
        <w:tc>
          <w:tcPr>
            <w:tcW w:w="1276" w:type="dxa"/>
          </w:tcPr>
          <w:p w:rsidR="00EC7C4F" w:rsidRDefault="00757D41" w:rsidP="00C44EDF">
            <w:r>
              <w:t>100%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  <w:r w:rsidR="008C4703">
              <w:t>.5</w:t>
            </w:r>
          </w:p>
        </w:tc>
        <w:tc>
          <w:tcPr>
            <w:tcW w:w="2410" w:type="dxa"/>
          </w:tcPr>
          <w:p w:rsidR="002C073B" w:rsidRDefault="008C4703" w:rsidP="002C073B">
            <w:r>
              <w:t>Wrote up minutes</w:t>
            </w:r>
          </w:p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26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2/12/12</w:t>
      </w:r>
    </w:p>
    <w:p w:rsidR="00EC7C4F" w:rsidRDefault="00EC7C4F" w:rsidP="00EC7C4F"/>
    <w:p w:rsidR="00EC7C4F" w:rsidRPr="00E71439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4</w:t>
      </w:r>
      <w:r>
        <w:rPr>
          <w:b/>
          <w:bCs/>
        </w:rPr>
        <w:t xml:space="preserve">: </w:t>
      </w:r>
      <w:r w:rsidR="008C4703">
        <w:t>17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3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9/12/12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323568" w:rsidP="00C44EDF">
            <w:r>
              <w:t>1</w:t>
            </w:r>
          </w:p>
        </w:tc>
        <w:tc>
          <w:tcPr>
            <w:tcW w:w="2410" w:type="dxa"/>
          </w:tcPr>
          <w:p w:rsidR="00EC7C4F" w:rsidRDefault="00323568" w:rsidP="00C44EDF">
            <w:r>
              <w:t>Wrote up data structure descriptors</w:t>
            </w:r>
          </w:p>
        </w:tc>
        <w:tc>
          <w:tcPr>
            <w:tcW w:w="1276" w:type="dxa"/>
          </w:tcPr>
          <w:p w:rsidR="00EC7C4F" w:rsidRDefault="00323568" w:rsidP="00C44EDF">
            <w:r>
              <w:t>100%</w:t>
            </w:r>
          </w:p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1C338A" w:rsidP="00C44EDF">
            <w:r>
              <w:t>0</w:t>
            </w:r>
          </w:p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Thursday</w:t>
            </w:r>
          </w:p>
        </w:tc>
        <w:tc>
          <w:tcPr>
            <w:tcW w:w="1107" w:type="dxa"/>
          </w:tcPr>
          <w:p w:rsidR="002C073B" w:rsidRDefault="002C073B" w:rsidP="002C073B">
            <w:r>
              <w:t>1</w:t>
            </w:r>
          </w:p>
        </w:tc>
        <w:tc>
          <w:tcPr>
            <w:tcW w:w="2410" w:type="dxa"/>
          </w:tcPr>
          <w:p w:rsidR="002C073B" w:rsidRDefault="002C073B" w:rsidP="002C073B">
            <w:r>
              <w:t>Untimetabled Group Meeting</w:t>
            </w:r>
          </w:p>
        </w:tc>
        <w:tc>
          <w:tcPr>
            <w:tcW w:w="1276" w:type="dxa"/>
          </w:tcPr>
          <w:p w:rsidR="002C073B" w:rsidRDefault="002C073B" w:rsidP="002C073B">
            <w:r>
              <w:t>N/A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Friday</w:t>
            </w:r>
          </w:p>
        </w:tc>
        <w:tc>
          <w:tcPr>
            <w:tcW w:w="1107" w:type="dxa"/>
          </w:tcPr>
          <w:p w:rsidR="002C073B" w:rsidRDefault="002C073B" w:rsidP="002C073B">
            <w:r>
              <w:t>0.5</w:t>
            </w:r>
          </w:p>
        </w:tc>
        <w:tc>
          <w:tcPr>
            <w:tcW w:w="2410" w:type="dxa"/>
          </w:tcPr>
          <w:p w:rsidR="002C073B" w:rsidRDefault="002C073B" w:rsidP="002C073B">
            <w:r>
              <w:t>Wrote up minutes</w:t>
            </w:r>
          </w:p>
        </w:tc>
        <w:tc>
          <w:tcPr>
            <w:tcW w:w="1276" w:type="dxa"/>
          </w:tcPr>
          <w:p w:rsidR="002C073B" w:rsidRDefault="002C073B" w:rsidP="002C073B">
            <w:r>
              <w:t>100%</w:t>
            </w:r>
          </w:p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Saturday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  <w:tr w:rsidR="002C073B" w:rsidTr="00C44EDF">
        <w:tc>
          <w:tcPr>
            <w:tcW w:w="1269" w:type="dxa"/>
          </w:tcPr>
          <w:p w:rsidR="002C073B" w:rsidRDefault="002C073B" w:rsidP="002C073B">
            <w:r>
              <w:t>Sunday</w:t>
            </w:r>
          </w:p>
        </w:tc>
        <w:tc>
          <w:tcPr>
            <w:tcW w:w="1107" w:type="dxa"/>
          </w:tcPr>
          <w:p w:rsidR="002C073B" w:rsidRDefault="001C338A" w:rsidP="002C073B">
            <w:r>
              <w:t>0</w:t>
            </w:r>
          </w:p>
        </w:tc>
        <w:tc>
          <w:tcPr>
            <w:tcW w:w="2410" w:type="dxa"/>
          </w:tcPr>
          <w:p w:rsidR="002C073B" w:rsidRDefault="002C073B" w:rsidP="002C073B"/>
        </w:tc>
        <w:tc>
          <w:tcPr>
            <w:tcW w:w="1276" w:type="dxa"/>
          </w:tcPr>
          <w:p w:rsidR="002C073B" w:rsidRDefault="002C073B" w:rsidP="002C073B"/>
        </w:tc>
        <w:tc>
          <w:tcPr>
            <w:tcW w:w="3827" w:type="dxa"/>
          </w:tcPr>
          <w:p w:rsidR="002C073B" w:rsidRDefault="002C073B" w:rsidP="002C073B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10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16/12/12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5</w:t>
      </w:r>
      <w:r>
        <w:rPr>
          <w:b/>
          <w:bCs/>
        </w:rPr>
        <w:t xml:space="preserve">: 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17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23/12/12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24</w:t>
      </w:r>
      <w:r w:rsidRPr="00E378FD">
        <w:t>/11/12</w:t>
      </w:r>
      <w:r>
        <w:rPr>
          <w:b/>
          <w:bCs/>
        </w:rPr>
        <w:tab/>
        <w:t xml:space="preserve">Week End Date:          </w:t>
      </w:r>
      <w:r>
        <w:t>30/12/12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6</w:t>
      </w:r>
      <w:r>
        <w:rPr>
          <w:b/>
          <w:bCs/>
        </w:rPr>
        <w:t xml:space="preserve">: 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31</w:t>
      </w:r>
      <w:r w:rsidRPr="00E378FD">
        <w:t>/1</w:t>
      </w:r>
      <w:r>
        <w:t>2</w:t>
      </w:r>
      <w:r w:rsidRPr="00E378FD">
        <w:t>/12</w:t>
      </w:r>
      <w:r>
        <w:rPr>
          <w:b/>
          <w:bCs/>
        </w:rPr>
        <w:tab/>
        <w:t xml:space="preserve">Week End Date:          </w:t>
      </w:r>
      <w:r>
        <w:t>6/1/13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7/1</w:t>
      </w:r>
      <w:r w:rsidRPr="00E378FD">
        <w:t>/1</w:t>
      </w:r>
      <w:r>
        <w:t>3</w:t>
      </w:r>
      <w:r>
        <w:rPr>
          <w:b/>
          <w:bCs/>
        </w:rPr>
        <w:tab/>
        <w:t xml:space="preserve">          Week End Date:          </w:t>
      </w:r>
      <w:r>
        <w:t>13/1/13</w:t>
      </w:r>
    </w:p>
    <w:p w:rsidR="00EC7C4F" w:rsidRDefault="00EC7C4F" w:rsidP="00EC7C4F"/>
    <w:p w:rsidR="00EC7C4F" w:rsidRDefault="00EC7C4F" w:rsidP="00EC7C4F"/>
    <w:p w:rsidR="00EC7C4F" w:rsidRDefault="00EC7C4F" w:rsidP="00EC7C4F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7</w:t>
      </w:r>
      <w:r>
        <w:rPr>
          <w:b/>
          <w:bCs/>
        </w:rPr>
        <w:t xml:space="preserve">: </w:t>
      </w:r>
    </w:p>
    <w:p w:rsidR="00EC7C4F" w:rsidRDefault="00EC7C4F" w:rsidP="00EC7C4F">
      <w:pPr>
        <w:jc w:val="right"/>
        <w:rPr>
          <w:b/>
          <w:bCs/>
        </w:rPr>
      </w:pPr>
    </w:p>
    <w:p w:rsidR="00EC7C4F" w:rsidRDefault="00EC7C4F" w:rsidP="00EC7C4F">
      <w:pPr>
        <w:jc w:val="right"/>
        <w:rPr>
          <w:b/>
          <w:bCs/>
        </w:rPr>
      </w:pPr>
    </w:p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14</w:t>
      </w:r>
      <w:r w:rsidRPr="00E378FD">
        <w:t>/1/1</w:t>
      </w:r>
      <w:r>
        <w:t>3</w:t>
      </w:r>
      <w:r>
        <w:rPr>
          <w:b/>
          <w:bCs/>
        </w:rPr>
        <w:tab/>
        <w:t xml:space="preserve">Week End Date:          </w:t>
      </w:r>
      <w:r>
        <w:t>20/1/13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EC7C4F" w:rsidTr="00C44EDF">
        <w:tc>
          <w:tcPr>
            <w:tcW w:w="1269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EC7C4F" w:rsidRPr="00E378FD" w:rsidRDefault="00EC7C4F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Monday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Tuesday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Wednesday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Thursday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Friday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Saturday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  <w:tr w:rsidR="00EC7C4F" w:rsidTr="00C44EDF">
        <w:tc>
          <w:tcPr>
            <w:tcW w:w="1269" w:type="dxa"/>
          </w:tcPr>
          <w:p w:rsidR="00EC7C4F" w:rsidRDefault="00EC7C4F" w:rsidP="00C44EDF">
            <w:r>
              <w:t>Sunday</w:t>
            </w:r>
          </w:p>
        </w:tc>
        <w:tc>
          <w:tcPr>
            <w:tcW w:w="1107" w:type="dxa"/>
          </w:tcPr>
          <w:p w:rsidR="00EC7C4F" w:rsidRDefault="00EC7C4F" w:rsidP="00C44EDF"/>
        </w:tc>
        <w:tc>
          <w:tcPr>
            <w:tcW w:w="2410" w:type="dxa"/>
          </w:tcPr>
          <w:p w:rsidR="00EC7C4F" w:rsidRDefault="00EC7C4F" w:rsidP="00C44EDF"/>
        </w:tc>
        <w:tc>
          <w:tcPr>
            <w:tcW w:w="1276" w:type="dxa"/>
          </w:tcPr>
          <w:p w:rsidR="00EC7C4F" w:rsidRDefault="00EC7C4F" w:rsidP="00C44EDF"/>
        </w:tc>
        <w:tc>
          <w:tcPr>
            <w:tcW w:w="3827" w:type="dxa"/>
          </w:tcPr>
          <w:p w:rsidR="00EC7C4F" w:rsidRDefault="00EC7C4F" w:rsidP="00C44EDF"/>
        </w:tc>
      </w:tr>
    </w:tbl>
    <w:p w:rsidR="00EC7C4F" w:rsidRDefault="00EC7C4F" w:rsidP="00EC7C4F"/>
    <w:p w:rsidR="00EC7C4F" w:rsidRDefault="00EC7C4F" w:rsidP="00EC7C4F"/>
    <w:p w:rsidR="00EC7C4F" w:rsidRPr="00E378FD" w:rsidRDefault="00EC7C4F" w:rsidP="00EC7C4F">
      <w:r>
        <w:rPr>
          <w:b/>
          <w:bCs/>
        </w:rPr>
        <w:t>Week Start Date:</w:t>
      </w:r>
      <w:r>
        <w:rPr>
          <w:b/>
          <w:bCs/>
        </w:rPr>
        <w:tab/>
      </w:r>
      <w:r>
        <w:t>21/1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="0072709C" w:rsidRPr="0072709C">
        <w:t>27</w:t>
      </w:r>
      <w:r>
        <w:t>/1</w:t>
      </w:r>
      <w:r w:rsidR="0072709C">
        <w:t>/13</w:t>
      </w:r>
    </w:p>
    <w:p w:rsidR="00EC7C4F" w:rsidRDefault="00EC7C4F" w:rsidP="00EC7C4F"/>
    <w:p w:rsidR="00EC7C4F" w:rsidRDefault="00EC7C4F" w:rsidP="00EC7C4F"/>
    <w:p w:rsidR="00EC7C4F" w:rsidRPr="00EC7C4F" w:rsidRDefault="00EC7C4F" w:rsidP="00EC7C4F">
      <w:pPr>
        <w:jc w:val="right"/>
      </w:pPr>
      <w:r>
        <w:rPr>
          <w:b/>
          <w:bCs/>
        </w:rPr>
        <w:t xml:space="preserve">Total Hours Spent on Project at End of Page </w:t>
      </w:r>
      <w:r w:rsidR="0072709C">
        <w:rPr>
          <w:b/>
          <w:bCs/>
        </w:rPr>
        <w:t>8</w:t>
      </w:r>
      <w:r>
        <w:rPr>
          <w:b/>
          <w:bCs/>
        </w:rPr>
        <w:t xml:space="preserve">: </w:t>
      </w:r>
    </w:p>
    <w:p w:rsidR="00EC7C4F" w:rsidRPr="00EC7C4F" w:rsidRDefault="00EC7C4F" w:rsidP="00EC7C4F">
      <w:pPr>
        <w:jc w:val="right"/>
      </w:pPr>
    </w:p>
    <w:p w:rsidR="00EC7C4F" w:rsidRDefault="00EC7C4F" w:rsidP="00EC7C4F">
      <w:pPr>
        <w:jc w:val="right"/>
      </w:pPr>
    </w:p>
    <w:p w:rsidR="0072709C" w:rsidRPr="00E378FD" w:rsidRDefault="0072709C" w:rsidP="0072709C">
      <w:r>
        <w:rPr>
          <w:b/>
          <w:bCs/>
        </w:rPr>
        <w:t>Week Start Date:</w:t>
      </w:r>
      <w:r>
        <w:rPr>
          <w:b/>
          <w:bCs/>
        </w:rPr>
        <w:tab/>
      </w:r>
      <w:r w:rsidRPr="0072709C">
        <w:t>2</w:t>
      </w:r>
      <w:r>
        <w:t>8/</w:t>
      </w:r>
      <w:r w:rsidRPr="00E378FD">
        <w:t>1/1</w:t>
      </w:r>
      <w:r>
        <w:t>3</w:t>
      </w:r>
      <w:r>
        <w:rPr>
          <w:b/>
          <w:bCs/>
        </w:rPr>
        <w:tab/>
        <w:t xml:space="preserve">Week End Date:          </w:t>
      </w:r>
      <w:r>
        <w:t>3/2/13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tbl>
      <w:tblPr>
        <w:tblStyle w:val="TableGrid"/>
        <w:tblpPr w:leftFromText="180" w:rightFromText="180" w:vertAnchor="page" w:horzAnchor="margin" w:tblpXSpec="center" w:tblpY="8607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/>
    <w:p w:rsidR="0072709C" w:rsidRDefault="0072709C" w:rsidP="0072709C"/>
    <w:p w:rsidR="0072709C" w:rsidRPr="00E378FD" w:rsidRDefault="0072709C" w:rsidP="0072709C">
      <w:r>
        <w:rPr>
          <w:b/>
          <w:bCs/>
        </w:rPr>
        <w:t>Week Start Date:</w:t>
      </w:r>
      <w:r>
        <w:rPr>
          <w:b/>
          <w:bCs/>
        </w:rPr>
        <w:tab/>
      </w:r>
      <w:r>
        <w:t>4</w:t>
      </w:r>
      <w:r w:rsidRPr="00E378FD">
        <w:t>/</w:t>
      </w:r>
      <w:r>
        <w:t>2</w:t>
      </w:r>
      <w:r w:rsidRPr="00E378FD">
        <w:t>/1</w:t>
      </w:r>
      <w:r>
        <w:t xml:space="preserve">3    </w:t>
      </w:r>
      <w:r>
        <w:rPr>
          <w:b/>
          <w:bCs/>
        </w:rPr>
        <w:tab/>
        <w:t xml:space="preserve">Week End Date:          </w:t>
      </w:r>
      <w:r>
        <w:t>10/2/13</w:t>
      </w:r>
    </w:p>
    <w:p w:rsidR="0072709C" w:rsidRDefault="0072709C" w:rsidP="0072709C"/>
    <w:p w:rsidR="0072709C" w:rsidRDefault="0072709C" w:rsidP="0072709C"/>
    <w:p w:rsidR="0072709C" w:rsidRDefault="0072709C" w:rsidP="0072709C">
      <w:pPr>
        <w:jc w:val="right"/>
        <w:rPr>
          <w:b/>
          <w:bCs/>
        </w:rPr>
      </w:pPr>
      <w:r>
        <w:rPr>
          <w:b/>
          <w:bCs/>
        </w:rPr>
        <w:t xml:space="preserve">Total Hours Spent on Project at End of Page 9: </w:t>
      </w:r>
    </w:p>
    <w:p w:rsidR="0072709C" w:rsidRDefault="0072709C" w:rsidP="0072709C">
      <w:pPr>
        <w:jc w:val="right"/>
        <w:rPr>
          <w:b/>
          <w:bCs/>
        </w:rPr>
      </w:pPr>
    </w:p>
    <w:p w:rsidR="0072709C" w:rsidRDefault="0072709C" w:rsidP="0072709C">
      <w:pPr>
        <w:jc w:val="right"/>
        <w:rPr>
          <w:b/>
          <w:bCs/>
        </w:rPr>
      </w:pPr>
    </w:p>
    <w:p w:rsidR="0072709C" w:rsidRPr="00E378FD" w:rsidRDefault="0072709C" w:rsidP="0072709C">
      <w:r>
        <w:rPr>
          <w:b/>
          <w:bCs/>
        </w:rPr>
        <w:t>Week Start Date:</w:t>
      </w:r>
      <w:r>
        <w:rPr>
          <w:b/>
          <w:bCs/>
        </w:rPr>
        <w:tab/>
      </w:r>
      <w:r>
        <w:t>11</w:t>
      </w:r>
      <w:r w:rsidRPr="00E378FD">
        <w:t>/</w:t>
      </w:r>
      <w:r>
        <w:t>2</w:t>
      </w:r>
      <w:r w:rsidRPr="00E378FD">
        <w:t>/1</w:t>
      </w:r>
      <w:r>
        <w:t>3</w:t>
      </w:r>
      <w:r>
        <w:rPr>
          <w:b/>
          <w:bCs/>
        </w:rPr>
        <w:tab/>
        <w:t xml:space="preserve">Week End Date:          </w:t>
      </w:r>
      <w:r w:rsidRPr="0072709C">
        <w:t>17</w:t>
      </w:r>
      <w:r>
        <w:t>/2/13</w:t>
      </w:r>
    </w:p>
    <w:tbl>
      <w:tblPr>
        <w:tblStyle w:val="TableGrid"/>
        <w:tblpPr w:leftFromText="180" w:rightFromText="180" w:vertAnchor="page" w:horzAnchor="margin" w:tblpXSpec="center" w:tblpY="2521"/>
        <w:tblW w:w="9889" w:type="dxa"/>
        <w:tblLook w:val="04A0" w:firstRow="1" w:lastRow="0" w:firstColumn="1" w:lastColumn="0" w:noHBand="0" w:noVBand="1"/>
      </w:tblPr>
      <w:tblGrid>
        <w:gridCol w:w="1269"/>
        <w:gridCol w:w="1107"/>
        <w:gridCol w:w="2410"/>
        <w:gridCol w:w="1276"/>
        <w:gridCol w:w="3827"/>
      </w:tblGrid>
      <w:tr w:rsidR="0072709C" w:rsidTr="00C44EDF">
        <w:tc>
          <w:tcPr>
            <w:tcW w:w="1269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Day of the Week</w:t>
            </w:r>
          </w:p>
        </w:tc>
        <w:tc>
          <w:tcPr>
            <w:tcW w:w="110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2410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Worked on</w:t>
            </w:r>
          </w:p>
        </w:tc>
        <w:tc>
          <w:tcPr>
            <w:tcW w:w="1276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Percentage Completed</w:t>
            </w:r>
          </w:p>
        </w:tc>
        <w:tc>
          <w:tcPr>
            <w:tcW w:w="3827" w:type="dxa"/>
          </w:tcPr>
          <w:p w:rsidR="0072709C" w:rsidRPr="00E378FD" w:rsidRDefault="0072709C" w:rsidP="00C44ED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Monday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Tuesday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Wednesday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Thursday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Friday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Saturday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  <w:tr w:rsidR="0072709C" w:rsidTr="00C44EDF">
        <w:tc>
          <w:tcPr>
            <w:tcW w:w="1269" w:type="dxa"/>
          </w:tcPr>
          <w:p w:rsidR="0072709C" w:rsidRDefault="0072709C" w:rsidP="00C44EDF">
            <w:r>
              <w:t>Sunday</w:t>
            </w:r>
          </w:p>
        </w:tc>
        <w:tc>
          <w:tcPr>
            <w:tcW w:w="1107" w:type="dxa"/>
          </w:tcPr>
          <w:p w:rsidR="0072709C" w:rsidRDefault="0072709C" w:rsidP="00C44EDF"/>
        </w:tc>
        <w:tc>
          <w:tcPr>
            <w:tcW w:w="2410" w:type="dxa"/>
          </w:tcPr>
          <w:p w:rsidR="0072709C" w:rsidRDefault="0072709C" w:rsidP="00C44EDF"/>
        </w:tc>
        <w:tc>
          <w:tcPr>
            <w:tcW w:w="1276" w:type="dxa"/>
          </w:tcPr>
          <w:p w:rsidR="0072709C" w:rsidRDefault="0072709C" w:rsidP="00C44EDF"/>
        </w:tc>
        <w:tc>
          <w:tcPr>
            <w:tcW w:w="3827" w:type="dxa"/>
          </w:tcPr>
          <w:p w:rsidR="0072709C" w:rsidRDefault="0072709C" w:rsidP="00C44EDF"/>
        </w:tc>
      </w:tr>
    </w:tbl>
    <w:p w:rsidR="0072709C" w:rsidRDefault="0072709C" w:rsidP="0072709C">
      <w:r>
        <w:rPr>
          <w:b/>
          <w:bCs/>
        </w:rPr>
        <w:t xml:space="preserve">Group Member Name: </w:t>
      </w:r>
      <w:r>
        <w:t>Mike Steel</w:t>
      </w:r>
    </w:p>
    <w:p w:rsidR="0072709C" w:rsidRDefault="0072709C" w:rsidP="0072709C"/>
    <w:p w:rsidR="0072709C" w:rsidRPr="00EC7C4F" w:rsidRDefault="0072709C" w:rsidP="0072709C">
      <w:pPr>
        <w:jc w:val="right"/>
      </w:pPr>
      <w:r>
        <w:rPr>
          <w:b/>
          <w:bCs/>
        </w:rPr>
        <w:t>Total Hours Spent on Project at End of Page 10:</w:t>
      </w:r>
    </w:p>
    <w:p w:rsidR="0072709C" w:rsidRPr="00EC7C4F" w:rsidRDefault="0072709C" w:rsidP="0072709C">
      <w:pPr>
        <w:jc w:val="right"/>
      </w:pPr>
      <w:r>
        <w:rPr>
          <w:b/>
          <w:bCs/>
        </w:rPr>
        <w:t>Total Hours Spent on Project:</w:t>
      </w:r>
    </w:p>
    <w:p w:rsidR="0072709C" w:rsidRPr="00EC7C4F" w:rsidRDefault="0072709C" w:rsidP="0072709C">
      <w:pPr>
        <w:jc w:val="right"/>
      </w:pPr>
    </w:p>
    <w:p w:rsidR="0072709C" w:rsidRPr="00EC7C4F" w:rsidRDefault="0072709C" w:rsidP="00EC7C4F">
      <w:pPr>
        <w:jc w:val="right"/>
      </w:pPr>
    </w:p>
    <w:sectPr w:rsidR="0072709C" w:rsidRPr="00EC7C4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FD" w:rsidRDefault="00E378FD" w:rsidP="005B2D8F">
      <w:pPr>
        <w:spacing w:after="0" w:line="240" w:lineRule="auto"/>
      </w:pPr>
      <w:r>
        <w:separator/>
      </w:r>
    </w:p>
  </w:endnote>
  <w:endnote w:type="continuationSeparator" w:id="0">
    <w:p w:rsidR="00E378FD" w:rsidRDefault="00E378FD" w:rsidP="005B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8F" w:rsidRDefault="005B2D8F">
    <w:pPr>
      <w:pStyle w:val="Footer"/>
    </w:pPr>
    <w:r>
      <w:t xml:space="preserve">Group 17; </w:t>
    </w:r>
    <w:r w:rsidRPr="005B2D8F">
      <w:t>Christopher Marriott</w:t>
    </w:r>
    <w:r>
      <w:t xml:space="preserve">, </w:t>
    </w:r>
    <w:r w:rsidRPr="005B2D8F">
      <w:t>Aleksandra Badyda</w:t>
    </w:r>
    <w:r>
      <w:t xml:space="preserve">, </w:t>
    </w:r>
    <w:r w:rsidRPr="005B2D8F">
      <w:t>Sam Jackson</w:t>
    </w:r>
    <w:r>
      <w:t>,</w:t>
    </w:r>
    <w:r w:rsidRPr="005B2D8F">
      <w:t xml:space="preserve"> Tux Lloyd</w:t>
    </w:r>
    <w:r>
      <w:t xml:space="preserve">, </w:t>
    </w:r>
    <w:r w:rsidRPr="005B2D8F">
      <w:t>Silhab Csoma</w:t>
    </w:r>
    <w:r>
      <w:t xml:space="preserve">, </w:t>
    </w:r>
    <w:r w:rsidRPr="005B2D8F">
      <w:t>Dave Clark</w:t>
    </w:r>
    <w:r>
      <w:t xml:space="preserve">, </w:t>
    </w:r>
    <w:r w:rsidRPr="005B2D8F">
      <w:t>Tom Reed</w:t>
    </w:r>
    <w:r>
      <w:t xml:space="preserve">, Matt Whitmore, </w:t>
    </w:r>
    <w:r w:rsidRPr="005B2D8F">
      <w:t>Mike Steel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FD" w:rsidRDefault="00E378FD" w:rsidP="005B2D8F">
      <w:pPr>
        <w:spacing w:after="0" w:line="240" w:lineRule="auto"/>
      </w:pPr>
      <w:r>
        <w:separator/>
      </w:r>
    </w:p>
  </w:footnote>
  <w:footnote w:type="continuationSeparator" w:id="0">
    <w:p w:rsidR="00E378FD" w:rsidRDefault="00E378FD" w:rsidP="005B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EBE" w:rsidRDefault="0072709C">
    <w:pPr>
      <w:pStyle w:val="Header"/>
    </w:pPr>
    <w:r>
      <w:rPr>
        <w:noProof/>
        <w:lang w:eastAsia="zh-CN" w:bidi="ta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-135255</wp:posOffset>
          </wp:positionV>
          <wp:extent cx="1800225" cy="619125"/>
          <wp:effectExtent l="0" t="0" r="9525" b="9525"/>
          <wp:wrapTopAndBottom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2D8F">
      <w:t>Monster Mash Documentation   -   Group 17</w:t>
    </w:r>
  </w:p>
  <w:p w:rsidR="005B2D8F" w:rsidRDefault="00122EBE">
    <w:pPr>
      <w:pStyle w:val="Header"/>
    </w:pPr>
    <w:r>
      <w:t>CS221 Group Project 2012/13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FD"/>
    <w:rsid w:val="0006621B"/>
    <w:rsid w:val="00122EBE"/>
    <w:rsid w:val="001C338A"/>
    <w:rsid w:val="002C073B"/>
    <w:rsid w:val="00323568"/>
    <w:rsid w:val="004C5F83"/>
    <w:rsid w:val="005B2D8F"/>
    <w:rsid w:val="0072709C"/>
    <w:rsid w:val="00757D41"/>
    <w:rsid w:val="007836E8"/>
    <w:rsid w:val="008C4703"/>
    <w:rsid w:val="00A91E2F"/>
    <w:rsid w:val="00D50E61"/>
    <w:rsid w:val="00E378FD"/>
    <w:rsid w:val="00E71439"/>
    <w:rsid w:val="00E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8F"/>
  </w:style>
  <w:style w:type="paragraph" w:styleId="Footer">
    <w:name w:val="footer"/>
    <w:basedOn w:val="Normal"/>
    <w:link w:val="FooterChar"/>
    <w:uiPriority w:val="99"/>
    <w:unhideWhenUsed/>
    <w:rsid w:val="005B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8F"/>
  </w:style>
  <w:style w:type="character" w:styleId="Hyperlink">
    <w:name w:val="Hyperlink"/>
    <w:uiPriority w:val="99"/>
    <w:semiHidden/>
    <w:unhideWhenUsed/>
    <w:rsid w:val="005B2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E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Documents\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4041D-7F2E-4125-AC0E-5651E6CA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template_v1.0.dot</Template>
  <TotalTime>52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10</cp:revision>
  <dcterms:created xsi:type="dcterms:W3CDTF">2012-10-29T13:52:00Z</dcterms:created>
  <dcterms:modified xsi:type="dcterms:W3CDTF">2012-12-07T12:42:00Z</dcterms:modified>
</cp:coreProperties>
</file>