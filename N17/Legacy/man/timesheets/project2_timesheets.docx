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5F83" w:rsidRPr="00E378FD" w:rsidRDefault="00E378FD">
      <w:r>
        <w:rPr>
          <w:b/>
          <w:bCs/>
        </w:rPr>
        <w:t>Week Start Date:</w:t>
      </w:r>
      <w:r>
        <w:rPr>
          <w:b/>
          <w:bCs/>
        </w:rPr>
        <w:tab/>
      </w:r>
      <w:r w:rsidRPr="00E378FD">
        <w:t>8/1</w:t>
      </w:r>
      <w:r w:rsidR="00EC7C4F">
        <w:t>0</w:t>
      </w:r>
      <w:r w:rsidRPr="00E378FD">
        <w:t>/12</w:t>
      </w:r>
      <w:r>
        <w:rPr>
          <w:b/>
          <w:bCs/>
        </w:rPr>
        <w:tab/>
        <w:t xml:space="preserve">Week End Date:          </w:t>
      </w:r>
      <w:r>
        <w:t>14/1</w:t>
      </w:r>
      <w:r w:rsidR="00EC7C4F">
        <w:t>0</w:t>
      </w:r>
      <w:r>
        <w:t>/12</w:t>
      </w:r>
    </w:p>
    <w:tbl>
      <w:tblPr>
        <w:tblStyle w:val="TableGrid"/>
        <w:tblpPr w:leftFromText="180" w:rightFromText="180" w:vertAnchor="page" w:horzAnchor="margin" w:tblpXSpec="center" w:tblpY="2521"/>
        <w:tblW w:w="9889" w:type="dxa"/>
        <w:tblLook w:val="04A0" w:firstRow="1" w:lastRow="0" w:firstColumn="1" w:lastColumn="0" w:noHBand="0" w:noVBand="1"/>
      </w:tblPr>
      <w:tblGrid>
        <w:gridCol w:w="1269"/>
        <w:gridCol w:w="1107"/>
        <w:gridCol w:w="2410"/>
        <w:gridCol w:w="1276"/>
        <w:gridCol w:w="3827"/>
      </w:tblGrid>
      <w:tr w:rsidR="00E378FD" w:rsidTr="00E378FD">
        <w:tc>
          <w:tcPr>
            <w:tcW w:w="1269" w:type="dxa"/>
          </w:tcPr>
          <w:p w:rsidR="00E378FD" w:rsidRPr="00E378FD" w:rsidRDefault="00E378FD" w:rsidP="00E378FD">
            <w:pPr>
              <w:rPr>
                <w:b/>
                <w:bCs/>
              </w:rPr>
            </w:pPr>
            <w:r>
              <w:rPr>
                <w:b/>
                <w:bCs/>
              </w:rPr>
              <w:t>Day of the Week</w:t>
            </w:r>
          </w:p>
        </w:tc>
        <w:tc>
          <w:tcPr>
            <w:tcW w:w="1107" w:type="dxa"/>
          </w:tcPr>
          <w:p w:rsidR="00E378FD" w:rsidRPr="00E378FD" w:rsidRDefault="00E378FD" w:rsidP="00E378FD">
            <w:pPr>
              <w:rPr>
                <w:b/>
                <w:bCs/>
              </w:rPr>
            </w:pPr>
            <w:r>
              <w:rPr>
                <w:b/>
                <w:bCs/>
              </w:rPr>
              <w:t>Hours Worked</w:t>
            </w:r>
          </w:p>
        </w:tc>
        <w:tc>
          <w:tcPr>
            <w:tcW w:w="2410" w:type="dxa"/>
          </w:tcPr>
          <w:p w:rsidR="00E378FD" w:rsidRPr="00E378FD" w:rsidRDefault="00E378FD" w:rsidP="00E378FD">
            <w:pPr>
              <w:rPr>
                <w:b/>
                <w:bCs/>
              </w:rPr>
            </w:pPr>
            <w:r>
              <w:rPr>
                <w:b/>
                <w:bCs/>
              </w:rPr>
              <w:t>Worked on</w:t>
            </w:r>
          </w:p>
        </w:tc>
        <w:tc>
          <w:tcPr>
            <w:tcW w:w="1276" w:type="dxa"/>
          </w:tcPr>
          <w:p w:rsidR="00E378FD" w:rsidRPr="00E378FD" w:rsidRDefault="00E378FD" w:rsidP="00E378FD">
            <w:pPr>
              <w:rPr>
                <w:b/>
                <w:bCs/>
              </w:rPr>
            </w:pPr>
            <w:r>
              <w:rPr>
                <w:b/>
                <w:bCs/>
              </w:rPr>
              <w:t>Percentage Completed</w:t>
            </w:r>
          </w:p>
        </w:tc>
        <w:tc>
          <w:tcPr>
            <w:tcW w:w="3827" w:type="dxa"/>
          </w:tcPr>
          <w:p w:rsidR="00E378FD" w:rsidRPr="00E378FD" w:rsidRDefault="00E378FD" w:rsidP="00E378FD">
            <w:pPr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E378FD" w:rsidTr="00E378FD">
        <w:tc>
          <w:tcPr>
            <w:tcW w:w="1269" w:type="dxa"/>
          </w:tcPr>
          <w:p w:rsidR="00E378FD" w:rsidRDefault="00E378FD" w:rsidP="00E378FD">
            <w:r>
              <w:t>Monday</w:t>
            </w:r>
          </w:p>
        </w:tc>
        <w:tc>
          <w:tcPr>
            <w:tcW w:w="1107" w:type="dxa"/>
          </w:tcPr>
          <w:p w:rsidR="00E378FD" w:rsidRDefault="00A91E2F" w:rsidP="00E378FD">
            <w:r>
              <w:t>0</w:t>
            </w:r>
          </w:p>
        </w:tc>
        <w:tc>
          <w:tcPr>
            <w:tcW w:w="2410" w:type="dxa"/>
          </w:tcPr>
          <w:p w:rsidR="00E378FD" w:rsidRDefault="00E378FD" w:rsidP="00E378FD"/>
        </w:tc>
        <w:tc>
          <w:tcPr>
            <w:tcW w:w="1276" w:type="dxa"/>
          </w:tcPr>
          <w:p w:rsidR="00E378FD" w:rsidRDefault="00E378FD" w:rsidP="00E378FD"/>
        </w:tc>
        <w:tc>
          <w:tcPr>
            <w:tcW w:w="3827" w:type="dxa"/>
          </w:tcPr>
          <w:p w:rsidR="00E378FD" w:rsidRDefault="00E378FD" w:rsidP="00E378FD"/>
        </w:tc>
      </w:tr>
      <w:tr w:rsidR="00E378FD" w:rsidTr="00E378FD">
        <w:tc>
          <w:tcPr>
            <w:tcW w:w="1269" w:type="dxa"/>
          </w:tcPr>
          <w:p w:rsidR="00E378FD" w:rsidRDefault="00E378FD" w:rsidP="00E378FD">
            <w:r>
              <w:t>Tuesday</w:t>
            </w:r>
          </w:p>
        </w:tc>
        <w:tc>
          <w:tcPr>
            <w:tcW w:w="1107" w:type="dxa"/>
          </w:tcPr>
          <w:p w:rsidR="00E378FD" w:rsidRDefault="00A91E2F" w:rsidP="00E378FD">
            <w:r>
              <w:t>0</w:t>
            </w:r>
          </w:p>
        </w:tc>
        <w:tc>
          <w:tcPr>
            <w:tcW w:w="2410" w:type="dxa"/>
          </w:tcPr>
          <w:p w:rsidR="00E378FD" w:rsidRDefault="00E378FD" w:rsidP="00E378FD"/>
        </w:tc>
        <w:tc>
          <w:tcPr>
            <w:tcW w:w="1276" w:type="dxa"/>
          </w:tcPr>
          <w:p w:rsidR="00E378FD" w:rsidRDefault="00E378FD" w:rsidP="00E378FD"/>
        </w:tc>
        <w:tc>
          <w:tcPr>
            <w:tcW w:w="3827" w:type="dxa"/>
          </w:tcPr>
          <w:p w:rsidR="00E378FD" w:rsidRDefault="00E378FD" w:rsidP="00E378FD"/>
        </w:tc>
      </w:tr>
      <w:tr w:rsidR="00E378FD" w:rsidTr="00E378FD">
        <w:tc>
          <w:tcPr>
            <w:tcW w:w="1269" w:type="dxa"/>
          </w:tcPr>
          <w:p w:rsidR="00E378FD" w:rsidRDefault="00E378FD" w:rsidP="00E378FD">
            <w:r>
              <w:t>Wednesday</w:t>
            </w:r>
          </w:p>
        </w:tc>
        <w:tc>
          <w:tcPr>
            <w:tcW w:w="1107" w:type="dxa"/>
          </w:tcPr>
          <w:p w:rsidR="00E378FD" w:rsidRDefault="00A91E2F" w:rsidP="00E378FD">
            <w:r>
              <w:t>0</w:t>
            </w:r>
          </w:p>
        </w:tc>
        <w:tc>
          <w:tcPr>
            <w:tcW w:w="2410" w:type="dxa"/>
          </w:tcPr>
          <w:p w:rsidR="00E378FD" w:rsidRDefault="00E378FD" w:rsidP="00E378FD"/>
        </w:tc>
        <w:tc>
          <w:tcPr>
            <w:tcW w:w="1276" w:type="dxa"/>
          </w:tcPr>
          <w:p w:rsidR="00E378FD" w:rsidRDefault="00E378FD" w:rsidP="00E378FD"/>
        </w:tc>
        <w:tc>
          <w:tcPr>
            <w:tcW w:w="3827" w:type="dxa"/>
          </w:tcPr>
          <w:p w:rsidR="00E378FD" w:rsidRDefault="00E378FD" w:rsidP="00E378FD"/>
        </w:tc>
      </w:tr>
      <w:tr w:rsidR="00E378FD" w:rsidTr="00E378FD">
        <w:tc>
          <w:tcPr>
            <w:tcW w:w="1269" w:type="dxa"/>
          </w:tcPr>
          <w:p w:rsidR="00E378FD" w:rsidRDefault="00E378FD" w:rsidP="00E378FD">
            <w:r>
              <w:t>Thursday</w:t>
            </w:r>
          </w:p>
        </w:tc>
        <w:tc>
          <w:tcPr>
            <w:tcW w:w="1107" w:type="dxa"/>
          </w:tcPr>
          <w:p w:rsidR="00E378FD" w:rsidRDefault="00A91E2F" w:rsidP="00E378FD">
            <w:r>
              <w:t>0</w:t>
            </w:r>
          </w:p>
        </w:tc>
        <w:tc>
          <w:tcPr>
            <w:tcW w:w="2410" w:type="dxa"/>
          </w:tcPr>
          <w:p w:rsidR="00E378FD" w:rsidRDefault="00E378FD" w:rsidP="00E378FD"/>
        </w:tc>
        <w:tc>
          <w:tcPr>
            <w:tcW w:w="1276" w:type="dxa"/>
          </w:tcPr>
          <w:p w:rsidR="00E378FD" w:rsidRDefault="00E378FD" w:rsidP="00E378FD"/>
        </w:tc>
        <w:tc>
          <w:tcPr>
            <w:tcW w:w="3827" w:type="dxa"/>
          </w:tcPr>
          <w:p w:rsidR="00E378FD" w:rsidRDefault="00E378FD" w:rsidP="00E378FD"/>
        </w:tc>
      </w:tr>
      <w:tr w:rsidR="00E378FD" w:rsidTr="00E378FD">
        <w:tc>
          <w:tcPr>
            <w:tcW w:w="1269" w:type="dxa"/>
          </w:tcPr>
          <w:p w:rsidR="00E378FD" w:rsidRDefault="00E378FD" w:rsidP="00E378FD">
            <w:r>
              <w:t>Friday</w:t>
            </w:r>
          </w:p>
        </w:tc>
        <w:tc>
          <w:tcPr>
            <w:tcW w:w="1107" w:type="dxa"/>
          </w:tcPr>
          <w:p w:rsidR="00E378FD" w:rsidRDefault="00A91E2F" w:rsidP="00E378FD">
            <w:r>
              <w:t>1</w:t>
            </w:r>
          </w:p>
        </w:tc>
        <w:tc>
          <w:tcPr>
            <w:tcW w:w="2410" w:type="dxa"/>
          </w:tcPr>
          <w:p w:rsidR="00E378FD" w:rsidRDefault="00A91E2F" w:rsidP="00E378FD">
            <w:r>
              <w:t>Reading through Documentation</w:t>
            </w:r>
          </w:p>
        </w:tc>
        <w:tc>
          <w:tcPr>
            <w:tcW w:w="1276" w:type="dxa"/>
          </w:tcPr>
          <w:p w:rsidR="00E378FD" w:rsidRDefault="00A91E2F" w:rsidP="00E378FD">
            <w:r>
              <w:t>N/A</w:t>
            </w:r>
          </w:p>
        </w:tc>
        <w:tc>
          <w:tcPr>
            <w:tcW w:w="3827" w:type="dxa"/>
          </w:tcPr>
          <w:p w:rsidR="00E378FD" w:rsidRDefault="00E378FD" w:rsidP="00E378FD"/>
        </w:tc>
      </w:tr>
      <w:tr w:rsidR="00E378FD" w:rsidTr="00E378FD">
        <w:tc>
          <w:tcPr>
            <w:tcW w:w="1269" w:type="dxa"/>
          </w:tcPr>
          <w:p w:rsidR="00E378FD" w:rsidRDefault="00E378FD" w:rsidP="00E378FD">
            <w:r>
              <w:t>Saturday</w:t>
            </w:r>
          </w:p>
        </w:tc>
        <w:tc>
          <w:tcPr>
            <w:tcW w:w="1107" w:type="dxa"/>
          </w:tcPr>
          <w:p w:rsidR="00E378FD" w:rsidRDefault="00A91E2F" w:rsidP="00E378FD">
            <w:r>
              <w:t>0</w:t>
            </w:r>
          </w:p>
        </w:tc>
        <w:tc>
          <w:tcPr>
            <w:tcW w:w="2410" w:type="dxa"/>
          </w:tcPr>
          <w:p w:rsidR="00E378FD" w:rsidRDefault="00E378FD" w:rsidP="00E378FD"/>
        </w:tc>
        <w:tc>
          <w:tcPr>
            <w:tcW w:w="1276" w:type="dxa"/>
          </w:tcPr>
          <w:p w:rsidR="00E378FD" w:rsidRDefault="00E378FD" w:rsidP="00E378FD"/>
        </w:tc>
        <w:tc>
          <w:tcPr>
            <w:tcW w:w="3827" w:type="dxa"/>
          </w:tcPr>
          <w:p w:rsidR="00E378FD" w:rsidRDefault="00E378FD" w:rsidP="00E378FD"/>
        </w:tc>
      </w:tr>
      <w:tr w:rsidR="00E378FD" w:rsidTr="00E378FD">
        <w:tc>
          <w:tcPr>
            <w:tcW w:w="1269" w:type="dxa"/>
          </w:tcPr>
          <w:p w:rsidR="00E378FD" w:rsidRDefault="00E378FD" w:rsidP="00E378FD">
            <w:r>
              <w:t>Sunday</w:t>
            </w:r>
          </w:p>
        </w:tc>
        <w:tc>
          <w:tcPr>
            <w:tcW w:w="1107" w:type="dxa"/>
          </w:tcPr>
          <w:p w:rsidR="00E378FD" w:rsidRDefault="00A91E2F" w:rsidP="00E378FD">
            <w:r>
              <w:t>0</w:t>
            </w:r>
          </w:p>
        </w:tc>
        <w:tc>
          <w:tcPr>
            <w:tcW w:w="2410" w:type="dxa"/>
          </w:tcPr>
          <w:p w:rsidR="00E378FD" w:rsidRDefault="00E378FD" w:rsidP="00E378FD"/>
        </w:tc>
        <w:tc>
          <w:tcPr>
            <w:tcW w:w="1276" w:type="dxa"/>
          </w:tcPr>
          <w:p w:rsidR="00E378FD" w:rsidRDefault="00E378FD" w:rsidP="00E378FD"/>
        </w:tc>
        <w:tc>
          <w:tcPr>
            <w:tcW w:w="3827" w:type="dxa"/>
          </w:tcPr>
          <w:p w:rsidR="00E378FD" w:rsidRDefault="00E378FD" w:rsidP="00E378FD"/>
        </w:tc>
      </w:tr>
    </w:tbl>
    <w:p w:rsidR="00E378FD" w:rsidRDefault="00E378FD">
      <w:r>
        <w:rPr>
          <w:b/>
          <w:bCs/>
        </w:rPr>
        <w:t xml:space="preserve">Group Member Name: </w:t>
      </w:r>
      <w:r>
        <w:t>Mike Steel</w:t>
      </w:r>
    </w:p>
    <w:tbl>
      <w:tblPr>
        <w:tblStyle w:val="TableGrid"/>
        <w:tblpPr w:leftFromText="180" w:rightFromText="180" w:vertAnchor="page" w:horzAnchor="margin" w:tblpXSpec="center" w:tblpY="8607"/>
        <w:tblW w:w="9889" w:type="dxa"/>
        <w:tblLook w:val="04A0" w:firstRow="1" w:lastRow="0" w:firstColumn="1" w:lastColumn="0" w:noHBand="0" w:noVBand="1"/>
      </w:tblPr>
      <w:tblGrid>
        <w:gridCol w:w="1269"/>
        <w:gridCol w:w="1107"/>
        <w:gridCol w:w="2410"/>
        <w:gridCol w:w="1276"/>
        <w:gridCol w:w="3827"/>
      </w:tblGrid>
      <w:tr w:rsidR="00E378FD" w:rsidTr="00E378FD">
        <w:tc>
          <w:tcPr>
            <w:tcW w:w="1269" w:type="dxa"/>
          </w:tcPr>
          <w:p w:rsidR="00E378FD" w:rsidRPr="00E378FD" w:rsidRDefault="00E378FD" w:rsidP="00E378FD">
            <w:pPr>
              <w:rPr>
                <w:b/>
                <w:bCs/>
              </w:rPr>
            </w:pPr>
            <w:r>
              <w:rPr>
                <w:b/>
                <w:bCs/>
              </w:rPr>
              <w:t>Day of the Week</w:t>
            </w:r>
          </w:p>
        </w:tc>
        <w:tc>
          <w:tcPr>
            <w:tcW w:w="1107" w:type="dxa"/>
          </w:tcPr>
          <w:p w:rsidR="00E378FD" w:rsidRPr="00E378FD" w:rsidRDefault="00E378FD" w:rsidP="00E378FD">
            <w:pPr>
              <w:rPr>
                <w:b/>
                <w:bCs/>
              </w:rPr>
            </w:pPr>
            <w:r>
              <w:rPr>
                <w:b/>
                <w:bCs/>
              </w:rPr>
              <w:t>Hours Worked</w:t>
            </w:r>
          </w:p>
        </w:tc>
        <w:tc>
          <w:tcPr>
            <w:tcW w:w="2410" w:type="dxa"/>
          </w:tcPr>
          <w:p w:rsidR="00E378FD" w:rsidRPr="00E378FD" w:rsidRDefault="00E378FD" w:rsidP="00E378FD">
            <w:pPr>
              <w:rPr>
                <w:b/>
                <w:bCs/>
              </w:rPr>
            </w:pPr>
            <w:r>
              <w:rPr>
                <w:b/>
                <w:bCs/>
              </w:rPr>
              <w:t>Worked on</w:t>
            </w:r>
          </w:p>
        </w:tc>
        <w:tc>
          <w:tcPr>
            <w:tcW w:w="1276" w:type="dxa"/>
          </w:tcPr>
          <w:p w:rsidR="00E378FD" w:rsidRPr="00E378FD" w:rsidRDefault="00E378FD" w:rsidP="00E378FD">
            <w:pPr>
              <w:rPr>
                <w:b/>
                <w:bCs/>
              </w:rPr>
            </w:pPr>
            <w:r>
              <w:rPr>
                <w:b/>
                <w:bCs/>
              </w:rPr>
              <w:t>Percentage Completed</w:t>
            </w:r>
          </w:p>
        </w:tc>
        <w:tc>
          <w:tcPr>
            <w:tcW w:w="3827" w:type="dxa"/>
          </w:tcPr>
          <w:p w:rsidR="00E378FD" w:rsidRPr="00E378FD" w:rsidRDefault="00E378FD" w:rsidP="00E378FD">
            <w:pPr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E378FD" w:rsidTr="00E378FD">
        <w:tc>
          <w:tcPr>
            <w:tcW w:w="1269" w:type="dxa"/>
          </w:tcPr>
          <w:p w:rsidR="00E378FD" w:rsidRDefault="00E378FD" w:rsidP="00E378FD">
            <w:r>
              <w:t>Monday</w:t>
            </w:r>
          </w:p>
        </w:tc>
        <w:tc>
          <w:tcPr>
            <w:tcW w:w="1107" w:type="dxa"/>
          </w:tcPr>
          <w:p w:rsidR="00E378FD" w:rsidRDefault="00A91E2F" w:rsidP="00E378FD">
            <w:r>
              <w:t>0</w:t>
            </w:r>
          </w:p>
        </w:tc>
        <w:tc>
          <w:tcPr>
            <w:tcW w:w="2410" w:type="dxa"/>
          </w:tcPr>
          <w:p w:rsidR="00E378FD" w:rsidRDefault="00E378FD" w:rsidP="00E378FD"/>
        </w:tc>
        <w:tc>
          <w:tcPr>
            <w:tcW w:w="1276" w:type="dxa"/>
          </w:tcPr>
          <w:p w:rsidR="00E378FD" w:rsidRDefault="00E378FD" w:rsidP="00E378FD"/>
        </w:tc>
        <w:tc>
          <w:tcPr>
            <w:tcW w:w="3827" w:type="dxa"/>
          </w:tcPr>
          <w:p w:rsidR="00E378FD" w:rsidRDefault="00E378FD" w:rsidP="00E378FD"/>
        </w:tc>
      </w:tr>
      <w:tr w:rsidR="00E378FD" w:rsidTr="00E378FD">
        <w:tc>
          <w:tcPr>
            <w:tcW w:w="1269" w:type="dxa"/>
          </w:tcPr>
          <w:p w:rsidR="00E378FD" w:rsidRDefault="00E378FD" w:rsidP="00E378FD">
            <w:r>
              <w:t>Tuesday</w:t>
            </w:r>
          </w:p>
        </w:tc>
        <w:tc>
          <w:tcPr>
            <w:tcW w:w="1107" w:type="dxa"/>
          </w:tcPr>
          <w:p w:rsidR="00E378FD" w:rsidRDefault="00A91E2F" w:rsidP="00E378FD">
            <w:r>
              <w:t>0</w:t>
            </w:r>
          </w:p>
        </w:tc>
        <w:tc>
          <w:tcPr>
            <w:tcW w:w="2410" w:type="dxa"/>
          </w:tcPr>
          <w:p w:rsidR="00E378FD" w:rsidRDefault="00E378FD" w:rsidP="00E378FD"/>
        </w:tc>
        <w:tc>
          <w:tcPr>
            <w:tcW w:w="1276" w:type="dxa"/>
          </w:tcPr>
          <w:p w:rsidR="00E378FD" w:rsidRDefault="00E378FD" w:rsidP="00E378FD"/>
        </w:tc>
        <w:tc>
          <w:tcPr>
            <w:tcW w:w="3827" w:type="dxa"/>
          </w:tcPr>
          <w:p w:rsidR="00E378FD" w:rsidRDefault="00E378FD" w:rsidP="00E378FD"/>
        </w:tc>
      </w:tr>
      <w:tr w:rsidR="00E378FD" w:rsidTr="00E378FD">
        <w:tc>
          <w:tcPr>
            <w:tcW w:w="1269" w:type="dxa"/>
          </w:tcPr>
          <w:p w:rsidR="00E378FD" w:rsidRDefault="00E378FD" w:rsidP="00E378FD">
            <w:r>
              <w:t>Wednesday</w:t>
            </w:r>
          </w:p>
        </w:tc>
        <w:tc>
          <w:tcPr>
            <w:tcW w:w="1107" w:type="dxa"/>
          </w:tcPr>
          <w:p w:rsidR="00E378FD" w:rsidRDefault="00A91E2F" w:rsidP="00E378FD">
            <w:r>
              <w:t>0</w:t>
            </w:r>
          </w:p>
        </w:tc>
        <w:tc>
          <w:tcPr>
            <w:tcW w:w="2410" w:type="dxa"/>
          </w:tcPr>
          <w:p w:rsidR="00E378FD" w:rsidRDefault="00E378FD" w:rsidP="00E378FD"/>
        </w:tc>
        <w:tc>
          <w:tcPr>
            <w:tcW w:w="1276" w:type="dxa"/>
          </w:tcPr>
          <w:p w:rsidR="00E378FD" w:rsidRDefault="00E378FD" w:rsidP="00E378FD"/>
        </w:tc>
        <w:tc>
          <w:tcPr>
            <w:tcW w:w="3827" w:type="dxa"/>
          </w:tcPr>
          <w:p w:rsidR="00E378FD" w:rsidRDefault="00E378FD" w:rsidP="00E378FD"/>
        </w:tc>
      </w:tr>
      <w:tr w:rsidR="00E378FD" w:rsidTr="00E378FD">
        <w:tc>
          <w:tcPr>
            <w:tcW w:w="1269" w:type="dxa"/>
          </w:tcPr>
          <w:p w:rsidR="00E378FD" w:rsidRDefault="00E378FD" w:rsidP="00E378FD">
            <w:r>
              <w:t>Thursday</w:t>
            </w:r>
          </w:p>
        </w:tc>
        <w:tc>
          <w:tcPr>
            <w:tcW w:w="1107" w:type="dxa"/>
          </w:tcPr>
          <w:p w:rsidR="00E378FD" w:rsidRDefault="00A91E2F" w:rsidP="00E378FD">
            <w:r>
              <w:t>1</w:t>
            </w:r>
          </w:p>
        </w:tc>
        <w:tc>
          <w:tcPr>
            <w:tcW w:w="2410" w:type="dxa"/>
          </w:tcPr>
          <w:p w:rsidR="00E378FD" w:rsidRDefault="00A91E2F" w:rsidP="00E378FD">
            <w:r>
              <w:t>Untimetabled Group Meeting</w:t>
            </w:r>
          </w:p>
        </w:tc>
        <w:tc>
          <w:tcPr>
            <w:tcW w:w="1276" w:type="dxa"/>
          </w:tcPr>
          <w:p w:rsidR="00E378FD" w:rsidRDefault="00A91E2F" w:rsidP="00E378FD">
            <w:r>
              <w:t>N/A</w:t>
            </w:r>
          </w:p>
        </w:tc>
        <w:tc>
          <w:tcPr>
            <w:tcW w:w="3827" w:type="dxa"/>
          </w:tcPr>
          <w:p w:rsidR="00E378FD" w:rsidRDefault="00E378FD" w:rsidP="00E378FD"/>
        </w:tc>
      </w:tr>
      <w:tr w:rsidR="00E378FD" w:rsidTr="00E378FD">
        <w:tc>
          <w:tcPr>
            <w:tcW w:w="1269" w:type="dxa"/>
          </w:tcPr>
          <w:p w:rsidR="00E378FD" w:rsidRDefault="00E378FD" w:rsidP="00E378FD">
            <w:r>
              <w:t>Friday</w:t>
            </w:r>
          </w:p>
        </w:tc>
        <w:tc>
          <w:tcPr>
            <w:tcW w:w="1107" w:type="dxa"/>
          </w:tcPr>
          <w:p w:rsidR="00E378FD" w:rsidRDefault="00A91E2F" w:rsidP="00E378FD">
            <w:r>
              <w:t>0</w:t>
            </w:r>
          </w:p>
        </w:tc>
        <w:tc>
          <w:tcPr>
            <w:tcW w:w="2410" w:type="dxa"/>
          </w:tcPr>
          <w:p w:rsidR="00E378FD" w:rsidRDefault="00E378FD" w:rsidP="00E378FD"/>
        </w:tc>
        <w:tc>
          <w:tcPr>
            <w:tcW w:w="1276" w:type="dxa"/>
          </w:tcPr>
          <w:p w:rsidR="00E378FD" w:rsidRDefault="00E378FD" w:rsidP="00E378FD"/>
        </w:tc>
        <w:tc>
          <w:tcPr>
            <w:tcW w:w="3827" w:type="dxa"/>
          </w:tcPr>
          <w:p w:rsidR="00E378FD" w:rsidRDefault="00E378FD" w:rsidP="00E378FD"/>
        </w:tc>
      </w:tr>
      <w:tr w:rsidR="00A91E2F" w:rsidTr="00A91E2F">
        <w:trPr>
          <w:trHeight w:val="570"/>
        </w:trPr>
        <w:tc>
          <w:tcPr>
            <w:tcW w:w="1269" w:type="dxa"/>
            <w:vMerge w:val="restart"/>
          </w:tcPr>
          <w:p w:rsidR="00A91E2F" w:rsidRDefault="00A91E2F" w:rsidP="00E378FD">
            <w:r>
              <w:t>Saturday</w:t>
            </w:r>
          </w:p>
        </w:tc>
        <w:tc>
          <w:tcPr>
            <w:tcW w:w="1107" w:type="dxa"/>
            <w:vMerge w:val="restart"/>
          </w:tcPr>
          <w:p w:rsidR="00A91E2F" w:rsidRDefault="00A91E2F" w:rsidP="00E378FD">
            <w:r>
              <w:t>3</w:t>
            </w:r>
          </w:p>
        </w:tc>
        <w:tc>
          <w:tcPr>
            <w:tcW w:w="2410" w:type="dxa"/>
          </w:tcPr>
          <w:p w:rsidR="00A91E2F" w:rsidRDefault="00A91E2F" w:rsidP="00E378FD">
            <w:r>
              <w:t>Risk Assessment</w:t>
            </w:r>
          </w:p>
        </w:tc>
        <w:tc>
          <w:tcPr>
            <w:tcW w:w="1276" w:type="dxa"/>
          </w:tcPr>
          <w:p w:rsidR="00A91E2F" w:rsidRDefault="00A91E2F" w:rsidP="00E378FD">
            <w:r>
              <w:t>100%</w:t>
            </w:r>
          </w:p>
        </w:tc>
        <w:tc>
          <w:tcPr>
            <w:tcW w:w="3827" w:type="dxa"/>
            <w:vMerge w:val="restart"/>
          </w:tcPr>
          <w:p w:rsidR="00A91E2F" w:rsidRDefault="00A91E2F" w:rsidP="00E378FD"/>
        </w:tc>
      </w:tr>
      <w:tr w:rsidR="00A91E2F" w:rsidTr="00E378FD">
        <w:trPr>
          <w:trHeight w:val="569"/>
        </w:trPr>
        <w:tc>
          <w:tcPr>
            <w:tcW w:w="1269" w:type="dxa"/>
            <w:vMerge/>
          </w:tcPr>
          <w:p w:rsidR="00A91E2F" w:rsidRDefault="00A91E2F" w:rsidP="00E378FD"/>
        </w:tc>
        <w:tc>
          <w:tcPr>
            <w:tcW w:w="1107" w:type="dxa"/>
            <w:vMerge/>
          </w:tcPr>
          <w:p w:rsidR="00A91E2F" w:rsidRDefault="00A91E2F" w:rsidP="00E378FD"/>
        </w:tc>
        <w:tc>
          <w:tcPr>
            <w:tcW w:w="2410" w:type="dxa"/>
          </w:tcPr>
          <w:p w:rsidR="00A91E2F" w:rsidRDefault="00A91E2F" w:rsidP="00E378FD">
            <w:r>
              <w:t>Creating Doc Template</w:t>
            </w:r>
          </w:p>
        </w:tc>
        <w:tc>
          <w:tcPr>
            <w:tcW w:w="1276" w:type="dxa"/>
          </w:tcPr>
          <w:p w:rsidR="00A91E2F" w:rsidRDefault="00A91E2F" w:rsidP="00E378FD">
            <w:r>
              <w:t>100%</w:t>
            </w:r>
          </w:p>
        </w:tc>
        <w:tc>
          <w:tcPr>
            <w:tcW w:w="3827" w:type="dxa"/>
            <w:vMerge/>
          </w:tcPr>
          <w:p w:rsidR="00A91E2F" w:rsidRDefault="00A91E2F" w:rsidP="00E378FD"/>
        </w:tc>
      </w:tr>
      <w:tr w:rsidR="00E378FD" w:rsidTr="00E378FD">
        <w:tc>
          <w:tcPr>
            <w:tcW w:w="1269" w:type="dxa"/>
          </w:tcPr>
          <w:p w:rsidR="00E378FD" w:rsidRDefault="00E378FD" w:rsidP="00E378FD">
            <w:r>
              <w:t>Sunday</w:t>
            </w:r>
          </w:p>
        </w:tc>
        <w:tc>
          <w:tcPr>
            <w:tcW w:w="1107" w:type="dxa"/>
          </w:tcPr>
          <w:p w:rsidR="00E378FD" w:rsidRDefault="00A91E2F" w:rsidP="00E378FD">
            <w:r>
              <w:t>0</w:t>
            </w:r>
          </w:p>
        </w:tc>
        <w:tc>
          <w:tcPr>
            <w:tcW w:w="2410" w:type="dxa"/>
          </w:tcPr>
          <w:p w:rsidR="00E378FD" w:rsidRDefault="00E378FD" w:rsidP="00E378FD"/>
        </w:tc>
        <w:tc>
          <w:tcPr>
            <w:tcW w:w="1276" w:type="dxa"/>
          </w:tcPr>
          <w:p w:rsidR="00E378FD" w:rsidRDefault="00E378FD" w:rsidP="00E378FD"/>
        </w:tc>
        <w:tc>
          <w:tcPr>
            <w:tcW w:w="3827" w:type="dxa"/>
          </w:tcPr>
          <w:p w:rsidR="00E378FD" w:rsidRDefault="00E378FD" w:rsidP="00E378FD"/>
        </w:tc>
      </w:tr>
    </w:tbl>
    <w:p w:rsidR="00E378FD" w:rsidRDefault="00E378FD"/>
    <w:p w:rsidR="00E378FD" w:rsidRPr="00E378FD" w:rsidRDefault="00E378FD" w:rsidP="00E378FD">
      <w:r>
        <w:rPr>
          <w:b/>
          <w:bCs/>
        </w:rPr>
        <w:t>Week Start Date:</w:t>
      </w:r>
      <w:r>
        <w:rPr>
          <w:b/>
          <w:bCs/>
        </w:rPr>
        <w:tab/>
      </w:r>
      <w:r>
        <w:t>15</w:t>
      </w:r>
      <w:r w:rsidRPr="00E378FD">
        <w:t>/1</w:t>
      </w:r>
      <w:r w:rsidR="00EC7C4F">
        <w:t>0</w:t>
      </w:r>
      <w:r w:rsidRPr="00E378FD">
        <w:t>/12</w:t>
      </w:r>
      <w:r>
        <w:rPr>
          <w:b/>
          <w:bCs/>
        </w:rPr>
        <w:tab/>
        <w:t xml:space="preserve">Week End Date:          </w:t>
      </w:r>
      <w:r>
        <w:t>21/1</w:t>
      </w:r>
      <w:r w:rsidR="00EC7C4F">
        <w:t>0</w:t>
      </w:r>
      <w:r>
        <w:t>/12</w:t>
      </w:r>
    </w:p>
    <w:p w:rsidR="00A91E2F" w:rsidRDefault="00A91E2F"/>
    <w:p w:rsidR="00EC7C4F" w:rsidRDefault="00EC7C4F" w:rsidP="00EC7C4F">
      <w:pPr>
        <w:jc w:val="right"/>
        <w:rPr>
          <w:b/>
          <w:bCs/>
        </w:rPr>
      </w:pPr>
      <w:r>
        <w:rPr>
          <w:b/>
          <w:bCs/>
        </w:rPr>
        <w:t xml:space="preserve">Total Hours Spent on Project at End of Page 1: </w:t>
      </w:r>
      <w:r w:rsidR="00A91E2F">
        <w:t>5 Hours</w:t>
      </w:r>
    </w:p>
    <w:p w:rsidR="00EC7C4F" w:rsidRDefault="00EC7C4F" w:rsidP="00EC7C4F">
      <w:pPr>
        <w:jc w:val="right"/>
        <w:rPr>
          <w:b/>
          <w:bCs/>
        </w:rPr>
      </w:pPr>
    </w:p>
    <w:p w:rsidR="00EC7C4F" w:rsidRPr="00E378FD" w:rsidRDefault="00EC7C4F" w:rsidP="00EC7C4F">
      <w:r>
        <w:rPr>
          <w:b/>
          <w:bCs/>
        </w:rPr>
        <w:lastRenderedPageBreak/>
        <w:t>Week Start Date:</w:t>
      </w:r>
      <w:r>
        <w:rPr>
          <w:b/>
          <w:bCs/>
        </w:rPr>
        <w:tab/>
      </w:r>
      <w:r>
        <w:t>22</w:t>
      </w:r>
      <w:r w:rsidRPr="00E378FD">
        <w:t>/1</w:t>
      </w:r>
      <w:r>
        <w:t>0</w:t>
      </w:r>
      <w:r w:rsidRPr="00E378FD">
        <w:t>/12</w:t>
      </w:r>
      <w:r>
        <w:rPr>
          <w:b/>
          <w:bCs/>
        </w:rPr>
        <w:tab/>
        <w:t xml:space="preserve">Week End Date:          </w:t>
      </w:r>
      <w:r>
        <w:t>28/10/12</w:t>
      </w:r>
    </w:p>
    <w:tbl>
      <w:tblPr>
        <w:tblStyle w:val="TableGrid"/>
        <w:tblpPr w:leftFromText="180" w:rightFromText="180" w:vertAnchor="page" w:horzAnchor="margin" w:tblpXSpec="center" w:tblpY="2521"/>
        <w:tblW w:w="9889" w:type="dxa"/>
        <w:tblLook w:val="04A0" w:firstRow="1" w:lastRow="0" w:firstColumn="1" w:lastColumn="0" w:noHBand="0" w:noVBand="1"/>
      </w:tblPr>
      <w:tblGrid>
        <w:gridCol w:w="1269"/>
        <w:gridCol w:w="1107"/>
        <w:gridCol w:w="2410"/>
        <w:gridCol w:w="1276"/>
        <w:gridCol w:w="3827"/>
      </w:tblGrid>
      <w:tr w:rsidR="00EC7C4F" w:rsidTr="00C44EDF">
        <w:tc>
          <w:tcPr>
            <w:tcW w:w="1269" w:type="dxa"/>
          </w:tcPr>
          <w:p w:rsidR="00EC7C4F" w:rsidRPr="00E378FD" w:rsidRDefault="00EC7C4F" w:rsidP="00C44EDF">
            <w:pPr>
              <w:rPr>
                <w:b/>
                <w:bCs/>
              </w:rPr>
            </w:pPr>
            <w:r>
              <w:rPr>
                <w:b/>
                <w:bCs/>
              </w:rPr>
              <w:t>Day of the Week</w:t>
            </w:r>
          </w:p>
        </w:tc>
        <w:tc>
          <w:tcPr>
            <w:tcW w:w="1107" w:type="dxa"/>
          </w:tcPr>
          <w:p w:rsidR="00EC7C4F" w:rsidRPr="00E378FD" w:rsidRDefault="00EC7C4F" w:rsidP="00C44EDF">
            <w:pPr>
              <w:rPr>
                <w:b/>
                <w:bCs/>
              </w:rPr>
            </w:pPr>
            <w:r>
              <w:rPr>
                <w:b/>
                <w:bCs/>
              </w:rPr>
              <w:t>Hours Worked</w:t>
            </w:r>
          </w:p>
        </w:tc>
        <w:tc>
          <w:tcPr>
            <w:tcW w:w="2410" w:type="dxa"/>
          </w:tcPr>
          <w:p w:rsidR="00EC7C4F" w:rsidRPr="00E378FD" w:rsidRDefault="00EC7C4F" w:rsidP="00C44EDF">
            <w:pPr>
              <w:rPr>
                <w:b/>
                <w:bCs/>
              </w:rPr>
            </w:pPr>
            <w:r>
              <w:rPr>
                <w:b/>
                <w:bCs/>
              </w:rPr>
              <w:t>Worked on</w:t>
            </w:r>
          </w:p>
        </w:tc>
        <w:tc>
          <w:tcPr>
            <w:tcW w:w="1276" w:type="dxa"/>
          </w:tcPr>
          <w:p w:rsidR="00EC7C4F" w:rsidRPr="00E378FD" w:rsidRDefault="00EC7C4F" w:rsidP="00C44EDF">
            <w:pPr>
              <w:rPr>
                <w:b/>
                <w:bCs/>
              </w:rPr>
            </w:pPr>
            <w:r>
              <w:rPr>
                <w:b/>
                <w:bCs/>
              </w:rPr>
              <w:t>Percentage Completed</w:t>
            </w:r>
          </w:p>
        </w:tc>
        <w:tc>
          <w:tcPr>
            <w:tcW w:w="3827" w:type="dxa"/>
          </w:tcPr>
          <w:p w:rsidR="00EC7C4F" w:rsidRPr="00E378FD" w:rsidRDefault="00EC7C4F" w:rsidP="00C44EDF">
            <w:pPr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EC7C4F" w:rsidTr="00C44EDF">
        <w:tc>
          <w:tcPr>
            <w:tcW w:w="1269" w:type="dxa"/>
          </w:tcPr>
          <w:p w:rsidR="00EC7C4F" w:rsidRDefault="00EC7C4F" w:rsidP="00C44EDF">
            <w:r>
              <w:t>Monday</w:t>
            </w:r>
          </w:p>
        </w:tc>
        <w:tc>
          <w:tcPr>
            <w:tcW w:w="1107" w:type="dxa"/>
          </w:tcPr>
          <w:p w:rsidR="00EC7C4F" w:rsidRDefault="00A91E2F" w:rsidP="00C44EDF">
            <w:r>
              <w:t>2</w:t>
            </w:r>
          </w:p>
        </w:tc>
        <w:tc>
          <w:tcPr>
            <w:tcW w:w="2410" w:type="dxa"/>
          </w:tcPr>
          <w:p w:rsidR="00EC7C4F" w:rsidRDefault="00A91E2F" w:rsidP="00C44EDF">
            <w:r>
              <w:t>Untimetabled Group Meeting</w:t>
            </w:r>
          </w:p>
        </w:tc>
        <w:tc>
          <w:tcPr>
            <w:tcW w:w="1276" w:type="dxa"/>
          </w:tcPr>
          <w:p w:rsidR="00EC7C4F" w:rsidRDefault="00A91E2F" w:rsidP="00C44EDF">
            <w:r>
              <w:t>N/A</w:t>
            </w:r>
          </w:p>
        </w:tc>
        <w:tc>
          <w:tcPr>
            <w:tcW w:w="3827" w:type="dxa"/>
          </w:tcPr>
          <w:p w:rsidR="00EC7C4F" w:rsidRDefault="00EC7C4F" w:rsidP="00C44EDF"/>
        </w:tc>
      </w:tr>
      <w:tr w:rsidR="00FC60C3" w:rsidTr="00C44EDF">
        <w:tc>
          <w:tcPr>
            <w:tcW w:w="1269" w:type="dxa"/>
          </w:tcPr>
          <w:p w:rsidR="00FC60C3" w:rsidRDefault="00FC60C3" w:rsidP="00FC60C3">
            <w:r>
              <w:t>Tuesday</w:t>
            </w:r>
          </w:p>
        </w:tc>
        <w:tc>
          <w:tcPr>
            <w:tcW w:w="1107" w:type="dxa"/>
          </w:tcPr>
          <w:p w:rsidR="00FC60C3" w:rsidRDefault="00FC60C3" w:rsidP="00FC60C3">
            <w:r>
              <w:t>1.5</w:t>
            </w:r>
          </w:p>
        </w:tc>
        <w:tc>
          <w:tcPr>
            <w:tcW w:w="2410" w:type="dxa"/>
          </w:tcPr>
          <w:p w:rsidR="00FC60C3" w:rsidRDefault="00FC60C3" w:rsidP="00FC60C3">
            <w:r>
              <w:t>Produced  Timesheet Document</w:t>
            </w:r>
          </w:p>
        </w:tc>
        <w:tc>
          <w:tcPr>
            <w:tcW w:w="1276" w:type="dxa"/>
          </w:tcPr>
          <w:p w:rsidR="00FC60C3" w:rsidRDefault="00FC60C3" w:rsidP="00FC60C3">
            <w:r>
              <w:t>30%</w:t>
            </w:r>
          </w:p>
        </w:tc>
        <w:tc>
          <w:tcPr>
            <w:tcW w:w="3827" w:type="dxa"/>
          </w:tcPr>
          <w:p w:rsidR="00FC60C3" w:rsidRDefault="00FC60C3" w:rsidP="00FC60C3">
            <w:r>
              <w:t>Will be on going as added to over the project.</w:t>
            </w:r>
          </w:p>
        </w:tc>
      </w:tr>
      <w:tr w:rsidR="00FC60C3" w:rsidTr="00C44EDF">
        <w:tc>
          <w:tcPr>
            <w:tcW w:w="1269" w:type="dxa"/>
          </w:tcPr>
          <w:p w:rsidR="00FC60C3" w:rsidRDefault="00FC60C3" w:rsidP="00FC60C3">
            <w:r>
              <w:t>Wednesday</w:t>
            </w:r>
          </w:p>
        </w:tc>
        <w:tc>
          <w:tcPr>
            <w:tcW w:w="1107" w:type="dxa"/>
          </w:tcPr>
          <w:p w:rsidR="00FC60C3" w:rsidRDefault="00FC60C3" w:rsidP="00FC60C3">
            <w:r>
              <w:t>1</w:t>
            </w:r>
          </w:p>
        </w:tc>
        <w:tc>
          <w:tcPr>
            <w:tcW w:w="2410" w:type="dxa"/>
          </w:tcPr>
          <w:p w:rsidR="00FC60C3" w:rsidRDefault="00FC60C3" w:rsidP="00FC60C3">
            <w:r>
              <w:t>Use-Case Diagrams</w:t>
            </w:r>
          </w:p>
        </w:tc>
        <w:tc>
          <w:tcPr>
            <w:tcW w:w="1276" w:type="dxa"/>
          </w:tcPr>
          <w:p w:rsidR="00FC60C3" w:rsidRDefault="00FC60C3" w:rsidP="00FC60C3">
            <w:r>
              <w:t>100%</w:t>
            </w:r>
          </w:p>
        </w:tc>
        <w:tc>
          <w:tcPr>
            <w:tcW w:w="3827" w:type="dxa"/>
          </w:tcPr>
          <w:p w:rsidR="00FC60C3" w:rsidRDefault="00FC60C3" w:rsidP="00FC60C3"/>
        </w:tc>
      </w:tr>
      <w:tr w:rsidR="00FC60C3" w:rsidTr="00C44EDF">
        <w:tc>
          <w:tcPr>
            <w:tcW w:w="1269" w:type="dxa"/>
          </w:tcPr>
          <w:p w:rsidR="00FC60C3" w:rsidRDefault="00FC60C3" w:rsidP="00FC60C3">
            <w:r>
              <w:t>Thursday</w:t>
            </w:r>
          </w:p>
        </w:tc>
        <w:tc>
          <w:tcPr>
            <w:tcW w:w="1107" w:type="dxa"/>
          </w:tcPr>
          <w:p w:rsidR="00FC60C3" w:rsidRDefault="00FC60C3" w:rsidP="00FC60C3">
            <w:r>
              <w:t>1</w:t>
            </w:r>
          </w:p>
        </w:tc>
        <w:tc>
          <w:tcPr>
            <w:tcW w:w="2410" w:type="dxa"/>
          </w:tcPr>
          <w:p w:rsidR="00FC60C3" w:rsidRDefault="00FC60C3" w:rsidP="00FC60C3">
            <w:r>
              <w:t>Risk Assessment Changes</w:t>
            </w:r>
          </w:p>
        </w:tc>
        <w:tc>
          <w:tcPr>
            <w:tcW w:w="1276" w:type="dxa"/>
          </w:tcPr>
          <w:p w:rsidR="00FC60C3" w:rsidRDefault="00FC60C3" w:rsidP="00FC60C3">
            <w:r>
              <w:t>100%</w:t>
            </w:r>
          </w:p>
        </w:tc>
        <w:tc>
          <w:tcPr>
            <w:tcW w:w="3827" w:type="dxa"/>
          </w:tcPr>
          <w:p w:rsidR="00FC60C3" w:rsidRDefault="00FC60C3" w:rsidP="00FC60C3"/>
        </w:tc>
      </w:tr>
      <w:tr w:rsidR="00FC60C3" w:rsidTr="00C44EDF">
        <w:tc>
          <w:tcPr>
            <w:tcW w:w="1269" w:type="dxa"/>
          </w:tcPr>
          <w:p w:rsidR="00FC60C3" w:rsidRDefault="00FC60C3" w:rsidP="00FC60C3">
            <w:r>
              <w:t>Friday</w:t>
            </w:r>
          </w:p>
        </w:tc>
        <w:tc>
          <w:tcPr>
            <w:tcW w:w="1107" w:type="dxa"/>
          </w:tcPr>
          <w:p w:rsidR="00FC60C3" w:rsidRDefault="00FC60C3" w:rsidP="00FC60C3">
            <w:r>
              <w:t>0</w:t>
            </w:r>
          </w:p>
        </w:tc>
        <w:tc>
          <w:tcPr>
            <w:tcW w:w="2410" w:type="dxa"/>
          </w:tcPr>
          <w:p w:rsidR="00FC60C3" w:rsidRDefault="00FC60C3" w:rsidP="00FC60C3"/>
        </w:tc>
        <w:tc>
          <w:tcPr>
            <w:tcW w:w="1276" w:type="dxa"/>
          </w:tcPr>
          <w:p w:rsidR="00FC60C3" w:rsidRDefault="00FC60C3" w:rsidP="00FC60C3"/>
        </w:tc>
        <w:tc>
          <w:tcPr>
            <w:tcW w:w="3827" w:type="dxa"/>
          </w:tcPr>
          <w:p w:rsidR="00FC60C3" w:rsidRDefault="00FC60C3" w:rsidP="00FC60C3"/>
        </w:tc>
      </w:tr>
      <w:tr w:rsidR="00FC60C3" w:rsidTr="00C44EDF">
        <w:tc>
          <w:tcPr>
            <w:tcW w:w="1269" w:type="dxa"/>
          </w:tcPr>
          <w:p w:rsidR="00FC60C3" w:rsidRDefault="00FC60C3" w:rsidP="00FC60C3">
            <w:r>
              <w:t>Saturday</w:t>
            </w:r>
          </w:p>
        </w:tc>
        <w:tc>
          <w:tcPr>
            <w:tcW w:w="1107" w:type="dxa"/>
          </w:tcPr>
          <w:p w:rsidR="00FC60C3" w:rsidRDefault="00FC60C3" w:rsidP="00FC60C3">
            <w:r>
              <w:t>0</w:t>
            </w:r>
          </w:p>
        </w:tc>
        <w:tc>
          <w:tcPr>
            <w:tcW w:w="2410" w:type="dxa"/>
          </w:tcPr>
          <w:p w:rsidR="00FC60C3" w:rsidRDefault="00FC60C3" w:rsidP="00FC60C3"/>
        </w:tc>
        <w:tc>
          <w:tcPr>
            <w:tcW w:w="1276" w:type="dxa"/>
          </w:tcPr>
          <w:p w:rsidR="00FC60C3" w:rsidRDefault="00FC60C3" w:rsidP="00FC60C3"/>
        </w:tc>
        <w:tc>
          <w:tcPr>
            <w:tcW w:w="3827" w:type="dxa"/>
          </w:tcPr>
          <w:p w:rsidR="00FC60C3" w:rsidRDefault="00FC60C3" w:rsidP="00FC60C3"/>
        </w:tc>
      </w:tr>
      <w:tr w:rsidR="00FC60C3" w:rsidTr="00C44EDF">
        <w:tc>
          <w:tcPr>
            <w:tcW w:w="1269" w:type="dxa"/>
          </w:tcPr>
          <w:p w:rsidR="00FC60C3" w:rsidRDefault="00FC60C3" w:rsidP="00FC60C3">
            <w:r>
              <w:t>Sunday</w:t>
            </w:r>
          </w:p>
        </w:tc>
        <w:tc>
          <w:tcPr>
            <w:tcW w:w="1107" w:type="dxa"/>
          </w:tcPr>
          <w:p w:rsidR="00FC60C3" w:rsidRDefault="00FC60C3" w:rsidP="00FC60C3">
            <w:r>
              <w:t>0</w:t>
            </w:r>
          </w:p>
        </w:tc>
        <w:tc>
          <w:tcPr>
            <w:tcW w:w="2410" w:type="dxa"/>
          </w:tcPr>
          <w:p w:rsidR="00FC60C3" w:rsidRDefault="00FC60C3" w:rsidP="00FC60C3"/>
        </w:tc>
        <w:tc>
          <w:tcPr>
            <w:tcW w:w="1276" w:type="dxa"/>
          </w:tcPr>
          <w:p w:rsidR="00FC60C3" w:rsidRDefault="00FC60C3" w:rsidP="00FC60C3"/>
        </w:tc>
        <w:tc>
          <w:tcPr>
            <w:tcW w:w="3827" w:type="dxa"/>
          </w:tcPr>
          <w:p w:rsidR="00FC60C3" w:rsidRDefault="00FC60C3" w:rsidP="00FC60C3"/>
        </w:tc>
      </w:tr>
    </w:tbl>
    <w:p w:rsidR="00EC7C4F" w:rsidRDefault="00EC7C4F" w:rsidP="00EC7C4F">
      <w:r>
        <w:rPr>
          <w:b/>
          <w:bCs/>
        </w:rPr>
        <w:t xml:space="preserve">Group Member Name: </w:t>
      </w:r>
      <w:r>
        <w:t>Mike Steel</w:t>
      </w:r>
    </w:p>
    <w:tbl>
      <w:tblPr>
        <w:tblStyle w:val="TableGrid"/>
        <w:tblpPr w:leftFromText="180" w:rightFromText="180" w:vertAnchor="page" w:horzAnchor="margin" w:tblpXSpec="center" w:tblpY="8875"/>
        <w:tblW w:w="9889" w:type="dxa"/>
        <w:tblLook w:val="04A0" w:firstRow="1" w:lastRow="0" w:firstColumn="1" w:lastColumn="0" w:noHBand="0" w:noVBand="1"/>
      </w:tblPr>
      <w:tblGrid>
        <w:gridCol w:w="1269"/>
        <w:gridCol w:w="1107"/>
        <w:gridCol w:w="2410"/>
        <w:gridCol w:w="1276"/>
        <w:gridCol w:w="3827"/>
      </w:tblGrid>
      <w:tr w:rsidR="00EC7C4F" w:rsidTr="00A91E2F">
        <w:tc>
          <w:tcPr>
            <w:tcW w:w="1269" w:type="dxa"/>
          </w:tcPr>
          <w:p w:rsidR="00EC7C4F" w:rsidRPr="00E378FD" w:rsidRDefault="00EC7C4F" w:rsidP="00A91E2F">
            <w:pPr>
              <w:rPr>
                <w:b/>
                <w:bCs/>
              </w:rPr>
            </w:pPr>
            <w:r>
              <w:rPr>
                <w:b/>
                <w:bCs/>
              </w:rPr>
              <w:t>Day of the Week</w:t>
            </w:r>
          </w:p>
        </w:tc>
        <w:tc>
          <w:tcPr>
            <w:tcW w:w="1107" w:type="dxa"/>
          </w:tcPr>
          <w:p w:rsidR="00EC7C4F" w:rsidRPr="00E378FD" w:rsidRDefault="00EC7C4F" w:rsidP="00A91E2F">
            <w:pPr>
              <w:rPr>
                <w:b/>
                <w:bCs/>
              </w:rPr>
            </w:pPr>
            <w:r>
              <w:rPr>
                <w:b/>
                <w:bCs/>
              </w:rPr>
              <w:t>Hours Worked</w:t>
            </w:r>
          </w:p>
        </w:tc>
        <w:tc>
          <w:tcPr>
            <w:tcW w:w="2410" w:type="dxa"/>
          </w:tcPr>
          <w:p w:rsidR="00EC7C4F" w:rsidRPr="00E378FD" w:rsidRDefault="00EC7C4F" w:rsidP="00A91E2F">
            <w:pPr>
              <w:rPr>
                <w:b/>
                <w:bCs/>
              </w:rPr>
            </w:pPr>
            <w:r>
              <w:rPr>
                <w:b/>
                <w:bCs/>
              </w:rPr>
              <w:t>Worked on</w:t>
            </w:r>
          </w:p>
        </w:tc>
        <w:tc>
          <w:tcPr>
            <w:tcW w:w="1276" w:type="dxa"/>
          </w:tcPr>
          <w:p w:rsidR="00EC7C4F" w:rsidRPr="00E378FD" w:rsidRDefault="00EC7C4F" w:rsidP="00A91E2F">
            <w:pPr>
              <w:rPr>
                <w:b/>
                <w:bCs/>
              </w:rPr>
            </w:pPr>
            <w:r>
              <w:rPr>
                <w:b/>
                <w:bCs/>
              </w:rPr>
              <w:t>Percentage Completed</w:t>
            </w:r>
          </w:p>
        </w:tc>
        <w:tc>
          <w:tcPr>
            <w:tcW w:w="3827" w:type="dxa"/>
          </w:tcPr>
          <w:p w:rsidR="00EC7C4F" w:rsidRPr="00E378FD" w:rsidRDefault="00EC7C4F" w:rsidP="00A91E2F">
            <w:pPr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EC7C4F" w:rsidTr="00A91E2F">
        <w:tc>
          <w:tcPr>
            <w:tcW w:w="1269" w:type="dxa"/>
          </w:tcPr>
          <w:p w:rsidR="00EC7C4F" w:rsidRDefault="00EC7C4F" w:rsidP="00A91E2F">
            <w:r>
              <w:t>Monday</w:t>
            </w:r>
          </w:p>
        </w:tc>
        <w:tc>
          <w:tcPr>
            <w:tcW w:w="1107" w:type="dxa"/>
          </w:tcPr>
          <w:p w:rsidR="00EC7C4F" w:rsidRDefault="00FC60C3" w:rsidP="00A91E2F">
            <w:r>
              <w:t>0</w:t>
            </w:r>
          </w:p>
        </w:tc>
        <w:tc>
          <w:tcPr>
            <w:tcW w:w="2410" w:type="dxa"/>
          </w:tcPr>
          <w:p w:rsidR="00EC7C4F" w:rsidRDefault="00EC7C4F" w:rsidP="00A91E2F"/>
        </w:tc>
        <w:tc>
          <w:tcPr>
            <w:tcW w:w="1276" w:type="dxa"/>
          </w:tcPr>
          <w:p w:rsidR="00EC7C4F" w:rsidRDefault="00EC7C4F" w:rsidP="00A91E2F"/>
        </w:tc>
        <w:tc>
          <w:tcPr>
            <w:tcW w:w="3827" w:type="dxa"/>
          </w:tcPr>
          <w:p w:rsidR="00EC7C4F" w:rsidRDefault="00EC7C4F" w:rsidP="00A91E2F"/>
        </w:tc>
      </w:tr>
      <w:tr w:rsidR="00EC7C4F" w:rsidTr="00A91E2F">
        <w:tc>
          <w:tcPr>
            <w:tcW w:w="1269" w:type="dxa"/>
          </w:tcPr>
          <w:p w:rsidR="00EC7C4F" w:rsidRDefault="00EC7C4F" w:rsidP="00A91E2F">
            <w:r>
              <w:t>Tuesday</w:t>
            </w:r>
          </w:p>
        </w:tc>
        <w:tc>
          <w:tcPr>
            <w:tcW w:w="1107" w:type="dxa"/>
          </w:tcPr>
          <w:p w:rsidR="00EC7C4F" w:rsidRDefault="00FC60C3" w:rsidP="00A91E2F">
            <w:r>
              <w:t>0</w:t>
            </w:r>
          </w:p>
        </w:tc>
        <w:tc>
          <w:tcPr>
            <w:tcW w:w="2410" w:type="dxa"/>
          </w:tcPr>
          <w:p w:rsidR="00EC7C4F" w:rsidRDefault="00EC7C4F" w:rsidP="00A91E2F"/>
        </w:tc>
        <w:tc>
          <w:tcPr>
            <w:tcW w:w="1276" w:type="dxa"/>
          </w:tcPr>
          <w:p w:rsidR="00EC7C4F" w:rsidRDefault="00EC7C4F" w:rsidP="00A91E2F"/>
        </w:tc>
        <w:tc>
          <w:tcPr>
            <w:tcW w:w="3827" w:type="dxa"/>
          </w:tcPr>
          <w:p w:rsidR="00EC7C4F" w:rsidRDefault="00EC7C4F" w:rsidP="00A91E2F"/>
        </w:tc>
      </w:tr>
      <w:tr w:rsidR="00EC7C4F" w:rsidTr="00A91E2F">
        <w:tc>
          <w:tcPr>
            <w:tcW w:w="1269" w:type="dxa"/>
          </w:tcPr>
          <w:p w:rsidR="00EC7C4F" w:rsidRDefault="00EC7C4F" w:rsidP="00A91E2F">
            <w:r>
              <w:t>Wednesday</w:t>
            </w:r>
          </w:p>
        </w:tc>
        <w:tc>
          <w:tcPr>
            <w:tcW w:w="1107" w:type="dxa"/>
          </w:tcPr>
          <w:p w:rsidR="00EC7C4F" w:rsidRDefault="00FC60C3" w:rsidP="00A91E2F">
            <w:r>
              <w:t>0</w:t>
            </w:r>
          </w:p>
        </w:tc>
        <w:tc>
          <w:tcPr>
            <w:tcW w:w="2410" w:type="dxa"/>
          </w:tcPr>
          <w:p w:rsidR="00EC7C4F" w:rsidRDefault="00EC7C4F" w:rsidP="00A91E2F"/>
        </w:tc>
        <w:tc>
          <w:tcPr>
            <w:tcW w:w="1276" w:type="dxa"/>
          </w:tcPr>
          <w:p w:rsidR="00EC7C4F" w:rsidRDefault="00EC7C4F" w:rsidP="00A91E2F"/>
        </w:tc>
        <w:tc>
          <w:tcPr>
            <w:tcW w:w="3827" w:type="dxa"/>
          </w:tcPr>
          <w:p w:rsidR="00EC7C4F" w:rsidRDefault="00EC7C4F" w:rsidP="00A91E2F"/>
        </w:tc>
      </w:tr>
      <w:tr w:rsidR="00EC7C4F" w:rsidTr="00A91E2F">
        <w:tc>
          <w:tcPr>
            <w:tcW w:w="1269" w:type="dxa"/>
          </w:tcPr>
          <w:p w:rsidR="00EC7C4F" w:rsidRDefault="00EC7C4F" w:rsidP="00A91E2F">
            <w:r>
              <w:t>Thursday</w:t>
            </w:r>
          </w:p>
        </w:tc>
        <w:tc>
          <w:tcPr>
            <w:tcW w:w="1107" w:type="dxa"/>
          </w:tcPr>
          <w:p w:rsidR="00EC7C4F" w:rsidRDefault="00FC60C3" w:rsidP="00A91E2F">
            <w:r>
              <w:t>1</w:t>
            </w:r>
          </w:p>
        </w:tc>
        <w:tc>
          <w:tcPr>
            <w:tcW w:w="2410" w:type="dxa"/>
          </w:tcPr>
          <w:p w:rsidR="00EC7C4F" w:rsidRDefault="00FC60C3" w:rsidP="00A91E2F">
            <w:r>
              <w:t>Group Meeting</w:t>
            </w:r>
          </w:p>
        </w:tc>
        <w:tc>
          <w:tcPr>
            <w:tcW w:w="1276" w:type="dxa"/>
          </w:tcPr>
          <w:p w:rsidR="00EC7C4F" w:rsidRDefault="00FC60C3" w:rsidP="00A91E2F">
            <w:r>
              <w:t>N/A</w:t>
            </w:r>
          </w:p>
        </w:tc>
        <w:tc>
          <w:tcPr>
            <w:tcW w:w="3827" w:type="dxa"/>
          </w:tcPr>
          <w:p w:rsidR="00EC7C4F" w:rsidRDefault="00EC7C4F" w:rsidP="00A91E2F"/>
        </w:tc>
      </w:tr>
      <w:tr w:rsidR="00EC7C4F" w:rsidTr="00A91E2F">
        <w:tc>
          <w:tcPr>
            <w:tcW w:w="1269" w:type="dxa"/>
          </w:tcPr>
          <w:p w:rsidR="00EC7C4F" w:rsidRDefault="00EC7C4F" w:rsidP="00A91E2F">
            <w:r>
              <w:t>Friday</w:t>
            </w:r>
          </w:p>
        </w:tc>
        <w:tc>
          <w:tcPr>
            <w:tcW w:w="1107" w:type="dxa"/>
          </w:tcPr>
          <w:p w:rsidR="00EC7C4F" w:rsidRDefault="00FC60C3" w:rsidP="00A91E2F">
            <w:r>
              <w:t>0</w:t>
            </w:r>
          </w:p>
        </w:tc>
        <w:tc>
          <w:tcPr>
            <w:tcW w:w="2410" w:type="dxa"/>
          </w:tcPr>
          <w:p w:rsidR="00EC7C4F" w:rsidRDefault="00EC7C4F" w:rsidP="00A91E2F"/>
        </w:tc>
        <w:tc>
          <w:tcPr>
            <w:tcW w:w="1276" w:type="dxa"/>
          </w:tcPr>
          <w:p w:rsidR="00EC7C4F" w:rsidRDefault="00EC7C4F" w:rsidP="00A91E2F"/>
        </w:tc>
        <w:tc>
          <w:tcPr>
            <w:tcW w:w="3827" w:type="dxa"/>
          </w:tcPr>
          <w:p w:rsidR="00EC7C4F" w:rsidRDefault="00EC7C4F" w:rsidP="00A91E2F"/>
        </w:tc>
      </w:tr>
      <w:tr w:rsidR="00EC7C4F" w:rsidTr="00A91E2F">
        <w:tc>
          <w:tcPr>
            <w:tcW w:w="1269" w:type="dxa"/>
          </w:tcPr>
          <w:p w:rsidR="00EC7C4F" w:rsidRDefault="00EC7C4F" w:rsidP="00A91E2F">
            <w:r>
              <w:t>Saturday</w:t>
            </w:r>
          </w:p>
        </w:tc>
        <w:tc>
          <w:tcPr>
            <w:tcW w:w="1107" w:type="dxa"/>
          </w:tcPr>
          <w:p w:rsidR="00EC7C4F" w:rsidRDefault="00FC60C3" w:rsidP="00A91E2F">
            <w:r>
              <w:t>0</w:t>
            </w:r>
          </w:p>
        </w:tc>
        <w:tc>
          <w:tcPr>
            <w:tcW w:w="2410" w:type="dxa"/>
          </w:tcPr>
          <w:p w:rsidR="00EC7C4F" w:rsidRDefault="00EC7C4F" w:rsidP="00A91E2F"/>
        </w:tc>
        <w:tc>
          <w:tcPr>
            <w:tcW w:w="1276" w:type="dxa"/>
          </w:tcPr>
          <w:p w:rsidR="00EC7C4F" w:rsidRDefault="00EC7C4F" w:rsidP="00A91E2F"/>
        </w:tc>
        <w:tc>
          <w:tcPr>
            <w:tcW w:w="3827" w:type="dxa"/>
          </w:tcPr>
          <w:p w:rsidR="00EC7C4F" w:rsidRDefault="00EC7C4F" w:rsidP="00A91E2F"/>
        </w:tc>
      </w:tr>
      <w:tr w:rsidR="00EC7C4F" w:rsidTr="00A91E2F">
        <w:tc>
          <w:tcPr>
            <w:tcW w:w="1269" w:type="dxa"/>
          </w:tcPr>
          <w:p w:rsidR="00EC7C4F" w:rsidRDefault="00EC7C4F" w:rsidP="00A91E2F">
            <w:r>
              <w:t>Sunday</w:t>
            </w:r>
          </w:p>
        </w:tc>
        <w:tc>
          <w:tcPr>
            <w:tcW w:w="1107" w:type="dxa"/>
          </w:tcPr>
          <w:p w:rsidR="00EC7C4F" w:rsidRDefault="00FC60C3" w:rsidP="00A91E2F">
            <w:r>
              <w:t>0</w:t>
            </w:r>
          </w:p>
        </w:tc>
        <w:tc>
          <w:tcPr>
            <w:tcW w:w="2410" w:type="dxa"/>
          </w:tcPr>
          <w:p w:rsidR="00EC7C4F" w:rsidRDefault="00EC7C4F" w:rsidP="00A91E2F"/>
        </w:tc>
        <w:tc>
          <w:tcPr>
            <w:tcW w:w="1276" w:type="dxa"/>
          </w:tcPr>
          <w:p w:rsidR="00EC7C4F" w:rsidRDefault="00EC7C4F" w:rsidP="00A91E2F"/>
        </w:tc>
        <w:tc>
          <w:tcPr>
            <w:tcW w:w="3827" w:type="dxa"/>
          </w:tcPr>
          <w:p w:rsidR="00EC7C4F" w:rsidRDefault="00EC7C4F" w:rsidP="00A91E2F"/>
        </w:tc>
      </w:tr>
    </w:tbl>
    <w:p w:rsidR="00A91E2F" w:rsidRDefault="00A91E2F" w:rsidP="00EC7C4F">
      <w:pPr>
        <w:rPr>
          <w:b/>
          <w:bCs/>
        </w:rPr>
      </w:pPr>
    </w:p>
    <w:p w:rsidR="00EC7C4F" w:rsidRPr="00E378FD" w:rsidRDefault="00EC7C4F" w:rsidP="00EC7C4F">
      <w:r>
        <w:rPr>
          <w:b/>
          <w:bCs/>
        </w:rPr>
        <w:t>Week Start Date:</w:t>
      </w:r>
      <w:r>
        <w:rPr>
          <w:b/>
          <w:bCs/>
        </w:rPr>
        <w:tab/>
      </w:r>
      <w:r>
        <w:t>29</w:t>
      </w:r>
      <w:r w:rsidRPr="00E378FD">
        <w:t>/1</w:t>
      </w:r>
      <w:r>
        <w:t>0</w:t>
      </w:r>
      <w:r w:rsidRPr="00E378FD">
        <w:t>/12</w:t>
      </w:r>
      <w:r>
        <w:rPr>
          <w:b/>
          <w:bCs/>
        </w:rPr>
        <w:tab/>
        <w:t xml:space="preserve">Week End Date:          </w:t>
      </w:r>
      <w:r>
        <w:t>4/11/12</w:t>
      </w:r>
    </w:p>
    <w:p w:rsidR="00A91E2F" w:rsidRDefault="00A91E2F" w:rsidP="00EC7C4F">
      <w:pPr>
        <w:jc w:val="right"/>
        <w:rPr>
          <w:b/>
          <w:bCs/>
        </w:rPr>
      </w:pPr>
    </w:p>
    <w:p w:rsidR="00EC7C4F" w:rsidRPr="00A91E2F" w:rsidRDefault="00EC7C4F" w:rsidP="00EC7C4F">
      <w:pPr>
        <w:jc w:val="right"/>
      </w:pPr>
      <w:r>
        <w:rPr>
          <w:b/>
          <w:bCs/>
        </w:rPr>
        <w:t xml:space="preserve">Total Hours Spent on Project at End of Page 2: </w:t>
      </w:r>
      <w:r w:rsidR="00B77B70">
        <w:t>11</w:t>
      </w:r>
      <w:bookmarkStart w:id="0" w:name="_GoBack"/>
      <w:bookmarkEnd w:id="0"/>
      <w:r w:rsidR="00A91E2F">
        <w:t>.5 Hours</w:t>
      </w:r>
    </w:p>
    <w:p w:rsidR="00A91E2F" w:rsidRDefault="00A91E2F" w:rsidP="00EC7C4F">
      <w:pPr>
        <w:rPr>
          <w:b/>
          <w:bCs/>
        </w:rPr>
      </w:pPr>
    </w:p>
    <w:p w:rsidR="00EC7C4F" w:rsidRPr="00E378FD" w:rsidRDefault="00EC7C4F" w:rsidP="00EC7C4F">
      <w:r>
        <w:rPr>
          <w:b/>
          <w:bCs/>
        </w:rPr>
        <w:lastRenderedPageBreak/>
        <w:t>Week Start Date:</w:t>
      </w:r>
      <w:r>
        <w:rPr>
          <w:b/>
          <w:bCs/>
        </w:rPr>
        <w:tab/>
      </w:r>
      <w:r>
        <w:t>5</w:t>
      </w:r>
      <w:r w:rsidRPr="00E378FD">
        <w:t>/1</w:t>
      </w:r>
      <w:r>
        <w:t>1</w:t>
      </w:r>
      <w:r w:rsidRPr="00E378FD">
        <w:t>/12</w:t>
      </w:r>
      <w:r>
        <w:rPr>
          <w:b/>
          <w:bCs/>
        </w:rPr>
        <w:tab/>
        <w:t xml:space="preserve">Week End Date:          </w:t>
      </w:r>
      <w:r>
        <w:t>11/11/12</w:t>
      </w:r>
    </w:p>
    <w:tbl>
      <w:tblPr>
        <w:tblStyle w:val="TableGrid"/>
        <w:tblpPr w:leftFromText="180" w:rightFromText="180" w:vertAnchor="page" w:horzAnchor="margin" w:tblpXSpec="center" w:tblpY="2521"/>
        <w:tblW w:w="9889" w:type="dxa"/>
        <w:tblLook w:val="04A0" w:firstRow="1" w:lastRow="0" w:firstColumn="1" w:lastColumn="0" w:noHBand="0" w:noVBand="1"/>
      </w:tblPr>
      <w:tblGrid>
        <w:gridCol w:w="1269"/>
        <w:gridCol w:w="1107"/>
        <w:gridCol w:w="2410"/>
        <w:gridCol w:w="1276"/>
        <w:gridCol w:w="3827"/>
      </w:tblGrid>
      <w:tr w:rsidR="00EC7C4F" w:rsidTr="00C44EDF">
        <w:tc>
          <w:tcPr>
            <w:tcW w:w="1269" w:type="dxa"/>
          </w:tcPr>
          <w:p w:rsidR="00EC7C4F" w:rsidRPr="00E378FD" w:rsidRDefault="00EC7C4F" w:rsidP="00C44EDF">
            <w:pPr>
              <w:rPr>
                <w:b/>
                <w:bCs/>
              </w:rPr>
            </w:pPr>
            <w:r>
              <w:rPr>
                <w:b/>
                <w:bCs/>
              </w:rPr>
              <w:t>Day of the Week</w:t>
            </w:r>
          </w:p>
        </w:tc>
        <w:tc>
          <w:tcPr>
            <w:tcW w:w="1107" w:type="dxa"/>
          </w:tcPr>
          <w:p w:rsidR="00EC7C4F" w:rsidRPr="00E378FD" w:rsidRDefault="00EC7C4F" w:rsidP="00C44EDF">
            <w:pPr>
              <w:rPr>
                <w:b/>
                <w:bCs/>
              </w:rPr>
            </w:pPr>
            <w:r>
              <w:rPr>
                <w:b/>
                <w:bCs/>
              </w:rPr>
              <w:t>Hours Worked</w:t>
            </w:r>
          </w:p>
        </w:tc>
        <w:tc>
          <w:tcPr>
            <w:tcW w:w="2410" w:type="dxa"/>
          </w:tcPr>
          <w:p w:rsidR="00EC7C4F" w:rsidRPr="00E378FD" w:rsidRDefault="00EC7C4F" w:rsidP="00C44EDF">
            <w:pPr>
              <w:rPr>
                <w:b/>
                <w:bCs/>
              </w:rPr>
            </w:pPr>
            <w:r>
              <w:rPr>
                <w:b/>
                <w:bCs/>
              </w:rPr>
              <w:t>Worked on</w:t>
            </w:r>
          </w:p>
        </w:tc>
        <w:tc>
          <w:tcPr>
            <w:tcW w:w="1276" w:type="dxa"/>
          </w:tcPr>
          <w:p w:rsidR="00EC7C4F" w:rsidRPr="00E378FD" w:rsidRDefault="00EC7C4F" w:rsidP="00C44EDF">
            <w:pPr>
              <w:rPr>
                <w:b/>
                <w:bCs/>
              </w:rPr>
            </w:pPr>
            <w:r>
              <w:rPr>
                <w:b/>
                <w:bCs/>
              </w:rPr>
              <w:t>Percentage Completed</w:t>
            </w:r>
          </w:p>
        </w:tc>
        <w:tc>
          <w:tcPr>
            <w:tcW w:w="3827" w:type="dxa"/>
          </w:tcPr>
          <w:p w:rsidR="00EC7C4F" w:rsidRPr="00E378FD" w:rsidRDefault="00EC7C4F" w:rsidP="00C44EDF">
            <w:pPr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EC7C4F" w:rsidTr="00C44EDF">
        <w:tc>
          <w:tcPr>
            <w:tcW w:w="1269" w:type="dxa"/>
          </w:tcPr>
          <w:p w:rsidR="00EC7C4F" w:rsidRDefault="00EC7C4F" w:rsidP="00C44EDF">
            <w:r>
              <w:t>Monday</w:t>
            </w:r>
          </w:p>
        </w:tc>
        <w:tc>
          <w:tcPr>
            <w:tcW w:w="1107" w:type="dxa"/>
          </w:tcPr>
          <w:p w:rsidR="00EC7C4F" w:rsidRDefault="00FC60C3" w:rsidP="00C44EDF">
            <w:r>
              <w:t>0</w:t>
            </w:r>
          </w:p>
        </w:tc>
        <w:tc>
          <w:tcPr>
            <w:tcW w:w="2410" w:type="dxa"/>
          </w:tcPr>
          <w:p w:rsidR="00EC7C4F" w:rsidRDefault="00EC7C4F" w:rsidP="00C44EDF"/>
        </w:tc>
        <w:tc>
          <w:tcPr>
            <w:tcW w:w="1276" w:type="dxa"/>
          </w:tcPr>
          <w:p w:rsidR="00EC7C4F" w:rsidRDefault="00EC7C4F" w:rsidP="00C44EDF"/>
        </w:tc>
        <w:tc>
          <w:tcPr>
            <w:tcW w:w="3827" w:type="dxa"/>
          </w:tcPr>
          <w:p w:rsidR="00EC7C4F" w:rsidRDefault="00EC7C4F" w:rsidP="00C44EDF"/>
        </w:tc>
      </w:tr>
      <w:tr w:rsidR="00EC7C4F" w:rsidTr="00C44EDF">
        <w:tc>
          <w:tcPr>
            <w:tcW w:w="1269" w:type="dxa"/>
          </w:tcPr>
          <w:p w:rsidR="00EC7C4F" w:rsidRDefault="00EC7C4F" w:rsidP="00C44EDF">
            <w:r>
              <w:t>Tuesday</w:t>
            </w:r>
          </w:p>
        </w:tc>
        <w:tc>
          <w:tcPr>
            <w:tcW w:w="1107" w:type="dxa"/>
          </w:tcPr>
          <w:p w:rsidR="00EC7C4F" w:rsidRDefault="00FC60C3" w:rsidP="00C44EDF">
            <w:r>
              <w:t>0</w:t>
            </w:r>
          </w:p>
        </w:tc>
        <w:tc>
          <w:tcPr>
            <w:tcW w:w="2410" w:type="dxa"/>
          </w:tcPr>
          <w:p w:rsidR="00EC7C4F" w:rsidRDefault="00EC7C4F" w:rsidP="00C44EDF"/>
        </w:tc>
        <w:tc>
          <w:tcPr>
            <w:tcW w:w="1276" w:type="dxa"/>
          </w:tcPr>
          <w:p w:rsidR="00EC7C4F" w:rsidRDefault="00EC7C4F" w:rsidP="00C44EDF"/>
        </w:tc>
        <w:tc>
          <w:tcPr>
            <w:tcW w:w="3827" w:type="dxa"/>
          </w:tcPr>
          <w:p w:rsidR="00EC7C4F" w:rsidRDefault="00EC7C4F" w:rsidP="00C44EDF"/>
        </w:tc>
      </w:tr>
      <w:tr w:rsidR="00EC7C4F" w:rsidTr="00C44EDF">
        <w:tc>
          <w:tcPr>
            <w:tcW w:w="1269" w:type="dxa"/>
          </w:tcPr>
          <w:p w:rsidR="00EC7C4F" w:rsidRDefault="00EC7C4F" w:rsidP="00C44EDF">
            <w:r>
              <w:t>Wednesday</w:t>
            </w:r>
          </w:p>
        </w:tc>
        <w:tc>
          <w:tcPr>
            <w:tcW w:w="1107" w:type="dxa"/>
          </w:tcPr>
          <w:p w:rsidR="00EC7C4F" w:rsidRDefault="00FC60C3" w:rsidP="00C44EDF">
            <w:r>
              <w:t>0</w:t>
            </w:r>
          </w:p>
        </w:tc>
        <w:tc>
          <w:tcPr>
            <w:tcW w:w="2410" w:type="dxa"/>
          </w:tcPr>
          <w:p w:rsidR="00EC7C4F" w:rsidRDefault="00EC7C4F" w:rsidP="00C44EDF"/>
        </w:tc>
        <w:tc>
          <w:tcPr>
            <w:tcW w:w="1276" w:type="dxa"/>
          </w:tcPr>
          <w:p w:rsidR="00EC7C4F" w:rsidRDefault="00EC7C4F" w:rsidP="00C44EDF"/>
        </w:tc>
        <w:tc>
          <w:tcPr>
            <w:tcW w:w="3827" w:type="dxa"/>
          </w:tcPr>
          <w:p w:rsidR="00EC7C4F" w:rsidRDefault="00EC7C4F" w:rsidP="00C44EDF"/>
        </w:tc>
      </w:tr>
      <w:tr w:rsidR="00EC7C4F" w:rsidTr="00C44EDF">
        <w:tc>
          <w:tcPr>
            <w:tcW w:w="1269" w:type="dxa"/>
          </w:tcPr>
          <w:p w:rsidR="00EC7C4F" w:rsidRDefault="00EC7C4F" w:rsidP="00C44EDF">
            <w:r>
              <w:t>Thursday</w:t>
            </w:r>
          </w:p>
        </w:tc>
        <w:tc>
          <w:tcPr>
            <w:tcW w:w="1107" w:type="dxa"/>
          </w:tcPr>
          <w:p w:rsidR="00EC7C4F" w:rsidRDefault="00FC60C3" w:rsidP="00C44EDF">
            <w:r>
              <w:t>1</w:t>
            </w:r>
          </w:p>
        </w:tc>
        <w:tc>
          <w:tcPr>
            <w:tcW w:w="2410" w:type="dxa"/>
          </w:tcPr>
          <w:p w:rsidR="00EC7C4F" w:rsidRDefault="00FC60C3" w:rsidP="00C44EDF">
            <w:r>
              <w:t>Group Meeting</w:t>
            </w:r>
          </w:p>
        </w:tc>
        <w:tc>
          <w:tcPr>
            <w:tcW w:w="1276" w:type="dxa"/>
          </w:tcPr>
          <w:p w:rsidR="00EC7C4F" w:rsidRDefault="00FC60C3" w:rsidP="00C44EDF">
            <w:r>
              <w:t>N/A</w:t>
            </w:r>
          </w:p>
        </w:tc>
        <w:tc>
          <w:tcPr>
            <w:tcW w:w="3827" w:type="dxa"/>
          </w:tcPr>
          <w:p w:rsidR="00EC7C4F" w:rsidRDefault="00EC7C4F" w:rsidP="00C44EDF"/>
        </w:tc>
      </w:tr>
      <w:tr w:rsidR="00EC7C4F" w:rsidTr="00C44EDF">
        <w:tc>
          <w:tcPr>
            <w:tcW w:w="1269" w:type="dxa"/>
          </w:tcPr>
          <w:p w:rsidR="00EC7C4F" w:rsidRDefault="00EC7C4F" w:rsidP="00C44EDF">
            <w:r>
              <w:t>Friday</w:t>
            </w:r>
          </w:p>
        </w:tc>
        <w:tc>
          <w:tcPr>
            <w:tcW w:w="1107" w:type="dxa"/>
          </w:tcPr>
          <w:p w:rsidR="00EC7C4F" w:rsidRDefault="00FC60C3" w:rsidP="00C44EDF">
            <w:r>
              <w:t>0</w:t>
            </w:r>
          </w:p>
        </w:tc>
        <w:tc>
          <w:tcPr>
            <w:tcW w:w="2410" w:type="dxa"/>
          </w:tcPr>
          <w:p w:rsidR="00EC7C4F" w:rsidRDefault="00EC7C4F" w:rsidP="00C44EDF"/>
        </w:tc>
        <w:tc>
          <w:tcPr>
            <w:tcW w:w="1276" w:type="dxa"/>
          </w:tcPr>
          <w:p w:rsidR="00EC7C4F" w:rsidRDefault="00EC7C4F" w:rsidP="00C44EDF"/>
        </w:tc>
        <w:tc>
          <w:tcPr>
            <w:tcW w:w="3827" w:type="dxa"/>
          </w:tcPr>
          <w:p w:rsidR="00EC7C4F" w:rsidRDefault="00EC7C4F" w:rsidP="00C44EDF"/>
        </w:tc>
      </w:tr>
      <w:tr w:rsidR="00EC7C4F" w:rsidTr="00C44EDF">
        <w:tc>
          <w:tcPr>
            <w:tcW w:w="1269" w:type="dxa"/>
          </w:tcPr>
          <w:p w:rsidR="00EC7C4F" w:rsidRDefault="00EC7C4F" w:rsidP="00C44EDF">
            <w:r>
              <w:t>Saturday</w:t>
            </w:r>
          </w:p>
        </w:tc>
        <w:tc>
          <w:tcPr>
            <w:tcW w:w="1107" w:type="dxa"/>
          </w:tcPr>
          <w:p w:rsidR="00EC7C4F" w:rsidRDefault="00FC60C3" w:rsidP="00C44EDF">
            <w:r>
              <w:t>0</w:t>
            </w:r>
          </w:p>
        </w:tc>
        <w:tc>
          <w:tcPr>
            <w:tcW w:w="2410" w:type="dxa"/>
          </w:tcPr>
          <w:p w:rsidR="00EC7C4F" w:rsidRDefault="00EC7C4F" w:rsidP="00C44EDF"/>
        </w:tc>
        <w:tc>
          <w:tcPr>
            <w:tcW w:w="1276" w:type="dxa"/>
          </w:tcPr>
          <w:p w:rsidR="00EC7C4F" w:rsidRDefault="00EC7C4F" w:rsidP="00C44EDF"/>
        </w:tc>
        <w:tc>
          <w:tcPr>
            <w:tcW w:w="3827" w:type="dxa"/>
          </w:tcPr>
          <w:p w:rsidR="00EC7C4F" w:rsidRDefault="00EC7C4F" w:rsidP="00C44EDF"/>
        </w:tc>
      </w:tr>
      <w:tr w:rsidR="00EC7C4F" w:rsidTr="00C44EDF">
        <w:tc>
          <w:tcPr>
            <w:tcW w:w="1269" w:type="dxa"/>
          </w:tcPr>
          <w:p w:rsidR="00EC7C4F" w:rsidRDefault="00EC7C4F" w:rsidP="00C44EDF">
            <w:r>
              <w:t>Sunday</w:t>
            </w:r>
          </w:p>
        </w:tc>
        <w:tc>
          <w:tcPr>
            <w:tcW w:w="1107" w:type="dxa"/>
          </w:tcPr>
          <w:p w:rsidR="00EC7C4F" w:rsidRDefault="00FC60C3" w:rsidP="00C44EDF">
            <w:r>
              <w:t>0</w:t>
            </w:r>
          </w:p>
        </w:tc>
        <w:tc>
          <w:tcPr>
            <w:tcW w:w="2410" w:type="dxa"/>
          </w:tcPr>
          <w:p w:rsidR="00EC7C4F" w:rsidRDefault="00EC7C4F" w:rsidP="00C44EDF"/>
        </w:tc>
        <w:tc>
          <w:tcPr>
            <w:tcW w:w="1276" w:type="dxa"/>
          </w:tcPr>
          <w:p w:rsidR="00EC7C4F" w:rsidRDefault="00EC7C4F" w:rsidP="00C44EDF"/>
        </w:tc>
        <w:tc>
          <w:tcPr>
            <w:tcW w:w="3827" w:type="dxa"/>
          </w:tcPr>
          <w:p w:rsidR="00EC7C4F" w:rsidRDefault="00EC7C4F" w:rsidP="00C44EDF"/>
        </w:tc>
      </w:tr>
    </w:tbl>
    <w:p w:rsidR="00EC7C4F" w:rsidRDefault="00EC7C4F" w:rsidP="00EC7C4F">
      <w:r>
        <w:rPr>
          <w:b/>
          <w:bCs/>
        </w:rPr>
        <w:t xml:space="preserve">Group Member Name: </w:t>
      </w:r>
      <w:r>
        <w:t>Mike Steel</w:t>
      </w:r>
    </w:p>
    <w:tbl>
      <w:tblPr>
        <w:tblStyle w:val="TableGrid"/>
        <w:tblpPr w:leftFromText="180" w:rightFromText="180" w:vertAnchor="page" w:horzAnchor="margin" w:tblpXSpec="center" w:tblpY="8607"/>
        <w:tblW w:w="9889" w:type="dxa"/>
        <w:tblLook w:val="04A0" w:firstRow="1" w:lastRow="0" w:firstColumn="1" w:lastColumn="0" w:noHBand="0" w:noVBand="1"/>
      </w:tblPr>
      <w:tblGrid>
        <w:gridCol w:w="1269"/>
        <w:gridCol w:w="1107"/>
        <w:gridCol w:w="2410"/>
        <w:gridCol w:w="1276"/>
        <w:gridCol w:w="3827"/>
      </w:tblGrid>
      <w:tr w:rsidR="00EC7C4F" w:rsidTr="00C44EDF">
        <w:tc>
          <w:tcPr>
            <w:tcW w:w="1269" w:type="dxa"/>
          </w:tcPr>
          <w:p w:rsidR="00EC7C4F" w:rsidRPr="00E378FD" w:rsidRDefault="00EC7C4F" w:rsidP="00C44EDF">
            <w:pPr>
              <w:rPr>
                <w:b/>
                <w:bCs/>
              </w:rPr>
            </w:pPr>
            <w:r>
              <w:rPr>
                <w:b/>
                <w:bCs/>
              </w:rPr>
              <w:t>Day of the Week</w:t>
            </w:r>
          </w:p>
        </w:tc>
        <w:tc>
          <w:tcPr>
            <w:tcW w:w="1107" w:type="dxa"/>
          </w:tcPr>
          <w:p w:rsidR="00EC7C4F" w:rsidRPr="00E378FD" w:rsidRDefault="00EC7C4F" w:rsidP="00C44EDF">
            <w:pPr>
              <w:rPr>
                <w:b/>
                <w:bCs/>
              </w:rPr>
            </w:pPr>
            <w:r>
              <w:rPr>
                <w:b/>
                <w:bCs/>
              </w:rPr>
              <w:t>Hours Worked</w:t>
            </w:r>
          </w:p>
        </w:tc>
        <w:tc>
          <w:tcPr>
            <w:tcW w:w="2410" w:type="dxa"/>
          </w:tcPr>
          <w:p w:rsidR="00EC7C4F" w:rsidRPr="00E378FD" w:rsidRDefault="00EC7C4F" w:rsidP="00C44EDF">
            <w:pPr>
              <w:rPr>
                <w:b/>
                <w:bCs/>
              </w:rPr>
            </w:pPr>
            <w:r>
              <w:rPr>
                <w:b/>
                <w:bCs/>
              </w:rPr>
              <w:t>Worked on</w:t>
            </w:r>
          </w:p>
        </w:tc>
        <w:tc>
          <w:tcPr>
            <w:tcW w:w="1276" w:type="dxa"/>
          </w:tcPr>
          <w:p w:rsidR="00EC7C4F" w:rsidRPr="00E378FD" w:rsidRDefault="00EC7C4F" w:rsidP="00C44EDF">
            <w:pPr>
              <w:rPr>
                <w:b/>
                <w:bCs/>
              </w:rPr>
            </w:pPr>
            <w:r>
              <w:rPr>
                <w:b/>
                <w:bCs/>
              </w:rPr>
              <w:t>Percentage Completed</w:t>
            </w:r>
          </w:p>
        </w:tc>
        <w:tc>
          <w:tcPr>
            <w:tcW w:w="3827" w:type="dxa"/>
          </w:tcPr>
          <w:p w:rsidR="00EC7C4F" w:rsidRPr="00E378FD" w:rsidRDefault="00EC7C4F" w:rsidP="00C44EDF">
            <w:pPr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EC7C4F" w:rsidTr="00C44EDF">
        <w:tc>
          <w:tcPr>
            <w:tcW w:w="1269" w:type="dxa"/>
          </w:tcPr>
          <w:p w:rsidR="00EC7C4F" w:rsidRDefault="00EC7C4F" w:rsidP="00C44EDF">
            <w:r>
              <w:t>Monday</w:t>
            </w:r>
          </w:p>
        </w:tc>
        <w:tc>
          <w:tcPr>
            <w:tcW w:w="1107" w:type="dxa"/>
          </w:tcPr>
          <w:p w:rsidR="00EC7C4F" w:rsidRDefault="00EC7C4F" w:rsidP="00C44EDF"/>
        </w:tc>
        <w:tc>
          <w:tcPr>
            <w:tcW w:w="2410" w:type="dxa"/>
          </w:tcPr>
          <w:p w:rsidR="00EC7C4F" w:rsidRDefault="00EC7C4F" w:rsidP="00C44EDF"/>
        </w:tc>
        <w:tc>
          <w:tcPr>
            <w:tcW w:w="1276" w:type="dxa"/>
          </w:tcPr>
          <w:p w:rsidR="00EC7C4F" w:rsidRDefault="00EC7C4F" w:rsidP="00C44EDF"/>
        </w:tc>
        <w:tc>
          <w:tcPr>
            <w:tcW w:w="3827" w:type="dxa"/>
          </w:tcPr>
          <w:p w:rsidR="00EC7C4F" w:rsidRDefault="00EC7C4F" w:rsidP="00C44EDF"/>
        </w:tc>
      </w:tr>
      <w:tr w:rsidR="00EC7C4F" w:rsidTr="00C44EDF">
        <w:tc>
          <w:tcPr>
            <w:tcW w:w="1269" w:type="dxa"/>
          </w:tcPr>
          <w:p w:rsidR="00EC7C4F" w:rsidRDefault="00EC7C4F" w:rsidP="00C44EDF">
            <w:r>
              <w:t>Tuesday</w:t>
            </w:r>
          </w:p>
        </w:tc>
        <w:tc>
          <w:tcPr>
            <w:tcW w:w="1107" w:type="dxa"/>
          </w:tcPr>
          <w:p w:rsidR="00EC7C4F" w:rsidRDefault="00EC7C4F" w:rsidP="00C44EDF"/>
        </w:tc>
        <w:tc>
          <w:tcPr>
            <w:tcW w:w="2410" w:type="dxa"/>
          </w:tcPr>
          <w:p w:rsidR="00EC7C4F" w:rsidRDefault="00EC7C4F" w:rsidP="00C44EDF"/>
        </w:tc>
        <w:tc>
          <w:tcPr>
            <w:tcW w:w="1276" w:type="dxa"/>
          </w:tcPr>
          <w:p w:rsidR="00EC7C4F" w:rsidRDefault="00EC7C4F" w:rsidP="00C44EDF"/>
        </w:tc>
        <w:tc>
          <w:tcPr>
            <w:tcW w:w="3827" w:type="dxa"/>
          </w:tcPr>
          <w:p w:rsidR="00EC7C4F" w:rsidRDefault="00EC7C4F" w:rsidP="00C44EDF"/>
        </w:tc>
      </w:tr>
      <w:tr w:rsidR="00EC7C4F" w:rsidTr="00C44EDF">
        <w:tc>
          <w:tcPr>
            <w:tcW w:w="1269" w:type="dxa"/>
          </w:tcPr>
          <w:p w:rsidR="00EC7C4F" w:rsidRDefault="00EC7C4F" w:rsidP="00C44EDF">
            <w:r>
              <w:t>Wednesday</w:t>
            </w:r>
          </w:p>
        </w:tc>
        <w:tc>
          <w:tcPr>
            <w:tcW w:w="1107" w:type="dxa"/>
          </w:tcPr>
          <w:p w:rsidR="00EC7C4F" w:rsidRDefault="00EC7C4F" w:rsidP="00C44EDF"/>
        </w:tc>
        <w:tc>
          <w:tcPr>
            <w:tcW w:w="2410" w:type="dxa"/>
          </w:tcPr>
          <w:p w:rsidR="00EC7C4F" w:rsidRDefault="00EC7C4F" w:rsidP="00C44EDF"/>
        </w:tc>
        <w:tc>
          <w:tcPr>
            <w:tcW w:w="1276" w:type="dxa"/>
          </w:tcPr>
          <w:p w:rsidR="00EC7C4F" w:rsidRDefault="00EC7C4F" w:rsidP="00C44EDF"/>
        </w:tc>
        <w:tc>
          <w:tcPr>
            <w:tcW w:w="3827" w:type="dxa"/>
          </w:tcPr>
          <w:p w:rsidR="00EC7C4F" w:rsidRDefault="00EC7C4F" w:rsidP="00C44EDF"/>
        </w:tc>
      </w:tr>
      <w:tr w:rsidR="00EC7C4F" w:rsidTr="00C44EDF">
        <w:tc>
          <w:tcPr>
            <w:tcW w:w="1269" w:type="dxa"/>
          </w:tcPr>
          <w:p w:rsidR="00EC7C4F" w:rsidRDefault="00EC7C4F" w:rsidP="00C44EDF">
            <w:r>
              <w:t>Thursday</w:t>
            </w:r>
          </w:p>
        </w:tc>
        <w:tc>
          <w:tcPr>
            <w:tcW w:w="1107" w:type="dxa"/>
          </w:tcPr>
          <w:p w:rsidR="00EC7C4F" w:rsidRDefault="00EC7C4F" w:rsidP="00C44EDF"/>
        </w:tc>
        <w:tc>
          <w:tcPr>
            <w:tcW w:w="2410" w:type="dxa"/>
          </w:tcPr>
          <w:p w:rsidR="00EC7C4F" w:rsidRDefault="00EC7C4F" w:rsidP="00C44EDF"/>
        </w:tc>
        <w:tc>
          <w:tcPr>
            <w:tcW w:w="1276" w:type="dxa"/>
          </w:tcPr>
          <w:p w:rsidR="00EC7C4F" w:rsidRDefault="00EC7C4F" w:rsidP="00C44EDF"/>
        </w:tc>
        <w:tc>
          <w:tcPr>
            <w:tcW w:w="3827" w:type="dxa"/>
          </w:tcPr>
          <w:p w:rsidR="00EC7C4F" w:rsidRDefault="00EC7C4F" w:rsidP="00C44EDF"/>
        </w:tc>
      </w:tr>
      <w:tr w:rsidR="00EC7C4F" w:rsidTr="00C44EDF">
        <w:tc>
          <w:tcPr>
            <w:tcW w:w="1269" w:type="dxa"/>
          </w:tcPr>
          <w:p w:rsidR="00EC7C4F" w:rsidRDefault="00EC7C4F" w:rsidP="00C44EDF">
            <w:r>
              <w:t>Friday</w:t>
            </w:r>
          </w:p>
        </w:tc>
        <w:tc>
          <w:tcPr>
            <w:tcW w:w="1107" w:type="dxa"/>
          </w:tcPr>
          <w:p w:rsidR="00EC7C4F" w:rsidRDefault="00EC7C4F" w:rsidP="00C44EDF"/>
        </w:tc>
        <w:tc>
          <w:tcPr>
            <w:tcW w:w="2410" w:type="dxa"/>
          </w:tcPr>
          <w:p w:rsidR="00EC7C4F" w:rsidRDefault="00EC7C4F" w:rsidP="00C44EDF"/>
        </w:tc>
        <w:tc>
          <w:tcPr>
            <w:tcW w:w="1276" w:type="dxa"/>
          </w:tcPr>
          <w:p w:rsidR="00EC7C4F" w:rsidRDefault="00EC7C4F" w:rsidP="00C44EDF"/>
        </w:tc>
        <w:tc>
          <w:tcPr>
            <w:tcW w:w="3827" w:type="dxa"/>
          </w:tcPr>
          <w:p w:rsidR="00EC7C4F" w:rsidRDefault="00EC7C4F" w:rsidP="00C44EDF"/>
        </w:tc>
      </w:tr>
      <w:tr w:rsidR="00EC7C4F" w:rsidTr="00C44EDF">
        <w:tc>
          <w:tcPr>
            <w:tcW w:w="1269" w:type="dxa"/>
          </w:tcPr>
          <w:p w:rsidR="00EC7C4F" w:rsidRDefault="00EC7C4F" w:rsidP="00C44EDF">
            <w:r>
              <w:t>Saturday</w:t>
            </w:r>
          </w:p>
        </w:tc>
        <w:tc>
          <w:tcPr>
            <w:tcW w:w="1107" w:type="dxa"/>
          </w:tcPr>
          <w:p w:rsidR="00EC7C4F" w:rsidRDefault="00EC7C4F" w:rsidP="00C44EDF"/>
        </w:tc>
        <w:tc>
          <w:tcPr>
            <w:tcW w:w="2410" w:type="dxa"/>
          </w:tcPr>
          <w:p w:rsidR="00EC7C4F" w:rsidRDefault="00EC7C4F" w:rsidP="00C44EDF"/>
        </w:tc>
        <w:tc>
          <w:tcPr>
            <w:tcW w:w="1276" w:type="dxa"/>
          </w:tcPr>
          <w:p w:rsidR="00EC7C4F" w:rsidRDefault="00EC7C4F" w:rsidP="00C44EDF"/>
        </w:tc>
        <w:tc>
          <w:tcPr>
            <w:tcW w:w="3827" w:type="dxa"/>
          </w:tcPr>
          <w:p w:rsidR="00EC7C4F" w:rsidRDefault="00EC7C4F" w:rsidP="00C44EDF"/>
        </w:tc>
      </w:tr>
      <w:tr w:rsidR="00EC7C4F" w:rsidTr="00C44EDF">
        <w:tc>
          <w:tcPr>
            <w:tcW w:w="1269" w:type="dxa"/>
          </w:tcPr>
          <w:p w:rsidR="00EC7C4F" w:rsidRDefault="00EC7C4F" w:rsidP="00C44EDF">
            <w:r>
              <w:t>Sunday</w:t>
            </w:r>
          </w:p>
        </w:tc>
        <w:tc>
          <w:tcPr>
            <w:tcW w:w="1107" w:type="dxa"/>
          </w:tcPr>
          <w:p w:rsidR="00EC7C4F" w:rsidRDefault="00EC7C4F" w:rsidP="00C44EDF"/>
        </w:tc>
        <w:tc>
          <w:tcPr>
            <w:tcW w:w="2410" w:type="dxa"/>
          </w:tcPr>
          <w:p w:rsidR="00EC7C4F" w:rsidRDefault="00EC7C4F" w:rsidP="00C44EDF"/>
        </w:tc>
        <w:tc>
          <w:tcPr>
            <w:tcW w:w="1276" w:type="dxa"/>
          </w:tcPr>
          <w:p w:rsidR="00EC7C4F" w:rsidRDefault="00EC7C4F" w:rsidP="00C44EDF"/>
        </w:tc>
        <w:tc>
          <w:tcPr>
            <w:tcW w:w="3827" w:type="dxa"/>
          </w:tcPr>
          <w:p w:rsidR="00EC7C4F" w:rsidRDefault="00EC7C4F" w:rsidP="00C44EDF"/>
        </w:tc>
      </w:tr>
    </w:tbl>
    <w:p w:rsidR="00EC7C4F" w:rsidRDefault="00EC7C4F" w:rsidP="00EC7C4F"/>
    <w:p w:rsidR="00EC7C4F" w:rsidRDefault="00EC7C4F" w:rsidP="00EC7C4F"/>
    <w:p w:rsidR="00EC7C4F" w:rsidRPr="00E378FD" w:rsidRDefault="00EC7C4F" w:rsidP="00EC7C4F">
      <w:r>
        <w:rPr>
          <w:b/>
          <w:bCs/>
        </w:rPr>
        <w:t>Week Start Date:</w:t>
      </w:r>
      <w:r>
        <w:rPr>
          <w:b/>
          <w:bCs/>
        </w:rPr>
        <w:tab/>
      </w:r>
      <w:r>
        <w:t>12</w:t>
      </w:r>
      <w:r w:rsidRPr="00E378FD">
        <w:t>/11/12</w:t>
      </w:r>
      <w:r>
        <w:rPr>
          <w:b/>
          <w:bCs/>
        </w:rPr>
        <w:tab/>
        <w:t xml:space="preserve">Week End Date:          </w:t>
      </w:r>
      <w:r>
        <w:t>18/11/12</w:t>
      </w:r>
    </w:p>
    <w:p w:rsidR="00EC7C4F" w:rsidRDefault="00EC7C4F" w:rsidP="00EC7C4F"/>
    <w:p w:rsidR="00EC7C4F" w:rsidRDefault="00EC7C4F" w:rsidP="00EC7C4F"/>
    <w:p w:rsidR="00EC7C4F" w:rsidRDefault="00EC7C4F" w:rsidP="00EC7C4F">
      <w:pPr>
        <w:jc w:val="right"/>
        <w:rPr>
          <w:b/>
          <w:bCs/>
        </w:rPr>
      </w:pPr>
      <w:r>
        <w:rPr>
          <w:b/>
          <w:bCs/>
        </w:rPr>
        <w:t xml:space="preserve">Total Hours Spent on Project at End of Page </w:t>
      </w:r>
      <w:r w:rsidR="0072709C">
        <w:rPr>
          <w:b/>
          <w:bCs/>
        </w:rPr>
        <w:t>3</w:t>
      </w:r>
      <w:r>
        <w:rPr>
          <w:b/>
          <w:bCs/>
        </w:rPr>
        <w:t xml:space="preserve">: </w:t>
      </w:r>
    </w:p>
    <w:p w:rsidR="00EC7C4F" w:rsidRDefault="00EC7C4F" w:rsidP="00EC7C4F">
      <w:pPr>
        <w:jc w:val="right"/>
        <w:rPr>
          <w:b/>
          <w:bCs/>
        </w:rPr>
      </w:pPr>
    </w:p>
    <w:p w:rsidR="00EC7C4F" w:rsidRDefault="00EC7C4F" w:rsidP="00EC7C4F">
      <w:pPr>
        <w:jc w:val="right"/>
        <w:rPr>
          <w:b/>
          <w:bCs/>
        </w:rPr>
      </w:pPr>
    </w:p>
    <w:p w:rsidR="00EC7C4F" w:rsidRPr="00E378FD" w:rsidRDefault="00EC7C4F" w:rsidP="00EC7C4F">
      <w:r>
        <w:rPr>
          <w:b/>
          <w:bCs/>
        </w:rPr>
        <w:lastRenderedPageBreak/>
        <w:t>Week Start Date:</w:t>
      </w:r>
      <w:r>
        <w:rPr>
          <w:b/>
          <w:bCs/>
        </w:rPr>
        <w:tab/>
      </w:r>
      <w:r>
        <w:t>19</w:t>
      </w:r>
      <w:r w:rsidRPr="00E378FD">
        <w:t>/11/12</w:t>
      </w:r>
      <w:r>
        <w:rPr>
          <w:b/>
          <w:bCs/>
        </w:rPr>
        <w:tab/>
        <w:t xml:space="preserve">Week End Date:          </w:t>
      </w:r>
      <w:r>
        <w:t>25/11/12</w:t>
      </w:r>
    </w:p>
    <w:tbl>
      <w:tblPr>
        <w:tblStyle w:val="TableGrid"/>
        <w:tblpPr w:leftFromText="180" w:rightFromText="180" w:vertAnchor="page" w:horzAnchor="margin" w:tblpXSpec="center" w:tblpY="2521"/>
        <w:tblW w:w="9889" w:type="dxa"/>
        <w:tblLook w:val="04A0" w:firstRow="1" w:lastRow="0" w:firstColumn="1" w:lastColumn="0" w:noHBand="0" w:noVBand="1"/>
      </w:tblPr>
      <w:tblGrid>
        <w:gridCol w:w="1269"/>
        <w:gridCol w:w="1107"/>
        <w:gridCol w:w="2410"/>
        <w:gridCol w:w="1276"/>
        <w:gridCol w:w="3827"/>
      </w:tblGrid>
      <w:tr w:rsidR="00EC7C4F" w:rsidTr="00C44EDF">
        <w:tc>
          <w:tcPr>
            <w:tcW w:w="1269" w:type="dxa"/>
          </w:tcPr>
          <w:p w:rsidR="00EC7C4F" w:rsidRPr="00E378FD" w:rsidRDefault="00EC7C4F" w:rsidP="00C44EDF">
            <w:pPr>
              <w:rPr>
                <w:b/>
                <w:bCs/>
              </w:rPr>
            </w:pPr>
            <w:r>
              <w:rPr>
                <w:b/>
                <w:bCs/>
              </w:rPr>
              <w:t>Day of the Week</w:t>
            </w:r>
          </w:p>
        </w:tc>
        <w:tc>
          <w:tcPr>
            <w:tcW w:w="1107" w:type="dxa"/>
          </w:tcPr>
          <w:p w:rsidR="00EC7C4F" w:rsidRPr="00E378FD" w:rsidRDefault="00EC7C4F" w:rsidP="00C44EDF">
            <w:pPr>
              <w:rPr>
                <w:b/>
                <w:bCs/>
              </w:rPr>
            </w:pPr>
            <w:r>
              <w:rPr>
                <w:b/>
                <w:bCs/>
              </w:rPr>
              <w:t>Hours Worked</w:t>
            </w:r>
          </w:p>
        </w:tc>
        <w:tc>
          <w:tcPr>
            <w:tcW w:w="2410" w:type="dxa"/>
          </w:tcPr>
          <w:p w:rsidR="00EC7C4F" w:rsidRPr="00E378FD" w:rsidRDefault="00EC7C4F" w:rsidP="00C44EDF">
            <w:pPr>
              <w:rPr>
                <w:b/>
                <w:bCs/>
              </w:rPr>
            </w:pPr>
            <w:r>
              <w:rPr>
                <w:b/>
                <w:bCs/>
              </w:rPr>
              <w:t>Worked on</w:t>
            </w:r>
          </w:p>
        </w:tc>
        <w:tc>
          <w:tcPr>
            <w:tcW w:w="1276" w:type="dxa"/>
          </w:tcPr>
          <w:p w:rsidR="00EC7C4F" w:rsidRPr="00E378FD" w:rsidRDefault="00EC7C4F" w:rsidP="00C44EDF">
            <w:pPr>
              <w:rPr>
                <w:b/>
                <w:bCs/>
              </w:rPr>
            </w:pPr>
            <w:r>
              <w:rPr>
                <w:b/>
                <w:bCs/>
              </w:rPr>
              <w:t>Percentage Completed</w:t>
            </w:r>
          </w:p>
        </w:tc>
        <w:tc>
          <w:tcPr>
            <w:tcW w:w="3827" w:type="dxa"/>
          </w:tcPr>
          <w:p w:rsidR="00EC7C4F" w:rsidRPr="00E378FD" w:rsidRDefault="00EC7C4F" w:rsidP="00C44EDF">
            <w:pPr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EC7C4F" w:rsidTr="00C44EDF">
        <w:tc>
          <w:tcPr>
            <w:tcW w:w="1269" w:type="dxa"/>
          </w:tcPr>
          <w:p w:rsidR="00EC7C4F" w:rsidRDefault="00EC7C4F" w:rsidP="00C44EDF">
            <w:r>
              <w:t>Monday</w:t>
            </w:r>
          </w:p>
        </w:tc>
        <w:tc>
          <w:tcPr>
            <w:tcW w:w="1107" w:type="dxa"/>
          </w:tcPr>
          <w:p w:rsidR="00EC7C4F" w:rsidRDefault="00EC7C4F" w:rsidP="00C44EDF"/>
        </w:tc>
        <w:tc>
          <w:tcPr>
            <w:tcW w:w="2410" w:type="dxa"/>
          </w:tcPr>
          <w:p w:rsidR="00EC7C4F" w:rsidRDefault="00EC7C4F" w:rsidP="00C44EDF"/>
        </w:tc>
        <w:tc>
          <w:tcPr>
            <w:tcW w:w="1276" w:type="dxa"/>
          </w:tcPr>
          <w:p w:rsidR="00EC7C4F" w:rsidRDefault="00EC7C4F" w:rsidP="00C44EDF"/>
        </w:tc>
        <w:tc>
          <w:tcPr>
            <w:tcW w:w="3827" w:type="dxa"/>
          </w:tcPr>
          <w:p w:rsidR="00EC7C4F" w:rsidRDefault="00EC7C4F" w:rsidP="00C44EDF"/>
        </w:tc>
      </w:tr>
      <w:tr w:rsidR="00EC7C4F" w:rsidTr="00C44EDF">
        <w:tc>
          <w:tcPr>
            <w:tcW w:w="1269" w:type="dxa"/>
          </w:tcPr>
          <w:p w:rsidR="00EC7C4F" w:rsidRDefault="00EC7C4F" w:rsidP="00C44EDF">
            <w:r>
              <w:t>Tuesday</w:t>
            </w:r>
          </w:p>
        </w:tc>
        <w:tc>
          <w:tcPr>
            <w:tcW w:w="1107" w:type="dxa"/>
          </w:tcPr>
          <w:p w:rsidR="00EC7C4F" w:rsidRDefault="00EC7C4F" w:rsidP="00C44EDF"/>
        </w:tc>
        <w:tc>
          <w:tcPr>
            <w:tcW w:w="2410" w:type="dxa"/>
          </w:tcPr>
          <w:p w:rsidR="00EC7C4F" w:rsidRDefault="00EC7C4F" w:rsidP="00C44EDF"/>
        </w:tc>
        <w:tc>
          <w:tcPr>
            <w:tcW w:w="1276" w:type="dxa"/>
          </w:tcPr>
          <w:p w:rsidR="00EC7C4F" w:rsidRDefault="00EC7C4F" w:rsidP="00C44EDF"/>
        </w:tc>
        <w:tc>
          <w:tcPr>
            <w:tcW w:w="3827" w:type="dxa"/>
          </w:tcPr>
          <w:p w:rsidR="00EC7C4F" w:rsidRDefault="00EC7C4F" w:rsidP="00C44EDF"/>
        </w:tc>
      </w:tr>
      <w:tr w:rsidR="00EC7C4F" w:rsidTr="00C44EDF">
        <w:tc>
          <w:tcPr>
            <w:tcW w:w="1269" w:type="dxa"/>
          </w:tcPr>
          <w:p w:rsidR="00EC7C4F" w:rsidRDefault="00EC7C4F" w:rsidP="00C44EDF">
            <w:r>
              <w:t>Wednesday</w:t>
            </w:r>
          </w:p>
        </w:tc>
        <w:tc>
          <w:tcPr>
            <w:tcW w:w="1107" w:type="dxa"/>
          </w:tcPr>
          <w:p w:rsidR="00EC7C4F" w:rsidRDefault="00EC7C4F" w:rsidP="00C44EDF"/>
        </w:tc>
        <w:tc>
          <w:tcPr>
            <w:tcW w:w="2410" w:type="dxa"/>
          </w:tcPr>
          <w:p w:rsidR="00EC7C4F" w:rsidRDefault="00EC7C4F" w:rsidP="00C44EDF"/>
        </w:tc>
        <w:tc>
          <w:tcPr>
            <w:tcW w:w="1276" w:type="dxa"/>
          </w:tcPr>
          <w:p w:rsidR="00EC7C4F" w:rsidRDefault="00EC7C4F" w:rsidP="00C44EDF"/>
        </w:tc>
        <w:tc>
          <w:tcPr>
            <w:tcW w:w="3827" w:type="dxa"/>
          </w:tcPr>
          <w:p w:rsidR="00EC7C4F" w:rsidRDefault="00EC7C4F" w:rsidP="00C44EDF"/>
        </w:tc>
      </w:tr>
      <w:tr w:rsidR="00EC7C4F" w:rsidTr="00C44EDF">
        <w:tc>
          <w:tcPr>
            <w:tcW w:w="1269" w:type="dxa"/>
          </w:tcPr>
          <w:p w:rsidR="00EC7C4F" w:rsidRDefault="00EC7C4F" w:rsidP="00C44EDF">
            <w:r>
              <w:t>Thursday</w:t>
            </w:r>
          </w:p>
        </w:tc>
        <w:tc>
          <w:tcPr>
            <w:tcW w:w="1107" w:type="dxa"/>
          </w:tcPr>
          <w:p w:rsidR="00EC7C4F" w:rsidRDefault="00EC7C4F" w:rsidP="00C44EDF"/>
        </w:tc>
        <w:tc>
          <w:tcPr>
            <w:tcW w:w="2410" w:type="dxa"/>
          </w:tcPr>
          <w:p w:rsidR="00EC7C4F" w:rsidRDefault="00EC7C4F" w:rsidP="00C44EDF"/>
        </w:tc>
        <w:tc>
          <w:tcPr>
            <w:tcW w:w="1276" w:type="dxa"/>
          </w:tcPr>
          <w:p w:rsidR="00EC7C4F" w:rsidRDefault="00EC7C4F" w:rsidP="00C44EDF"/>
        </w:tc>
        <w:tc>
          <w:tcPr>
            <w:tcW w:w="3827" w:type="dxa"/>
          </w:tcPr>
          <w:p w:rsidR="00EC7C4F" w:rsidRDefault="00EC7C4F" w:rsidP="00C44EDF"/>
        </w:tc>
      </w:tr>
      <w:tr w:rsidR="00EC7C4F" w:rsidTr="00C44EDF">
        <w:tc>
          <w:tcPr>
            <w:tcW w:w="1269" w:type="dxa"/>
          </w:tcPr>
          <w:p w:rsidR="00EC7C4F" w:rsidRDefault="00EC7C4F" w:rsidP="00C44EDF">
            <w:r>
              <w:t>Friday</w:t>
            </w:r>
          </w:p>
        </w:tc>
        <w:tc>
          <w:tcPr>
            <w:tcW w:w="1107" w:type="dxa"/>
          </w:tcPr>
          <w:p w:rsidR="00EC7C4F" w:rsidRDefault="00EC7C4F" w:rsidP="00C44EDF"/>
        </w:tc>
        <w:tc>
          <w:tcPr>
            <w:tcW w:w="2410" w:type="dxa"/>
          </w:tcPr>
          <w:p w:rsidR="00EC7C4F" w:rsidRDefault="00EC7C4F" w:rsidP="00C44EDF"/>
        </w:tc>
        <w:tc>
          <w:tcPr>
            <w:tcW w:w="1276" w:type="dxa"/>
          </w:tcPr>
          <w:p w:rsidR="00EC7C4F" w:rsidRDefault="00EC7C4F" w:rsidP="00C44EDF"/>
        </w:tc>
        <w:tc>
          <w:tcPr>
            <w:tcW w:w="3827" w:type="dxa"/>
          </w:tcPr>
          <w:p w:rsidR="00EC7C4F" w:rsidRDefault="00EC7C4F" w:rsidP="00C44EDF"/>
        </w:tc>
      </w:tr>
      <w:tr w:rsidR="00EC7C4F" w:rsidTr="00C44EDF">
        <w:tc>
          <w:tcPr>
            <w:tcW w:w="1269" w:type="dxa"/>
          </w:tcPr>
          <w:p w:rsidR="00EC7C4F" w:rsidRDefault="00EC7C4F" w:rsidP="00C44EDF">
            <w:r>
              <w:t>Saturday</w:t>
            </w:r>
          </w:p>
        </w:tc>
        <w:tc>
          <w:tcPr>
            <w:tcW w:w="1107" w:type="dxa"/>
          </w:tcPr>
          <w:p w:rsidR="00EC7C4F" w:rsidRDefault="00EC7C4F" w:rsidP="00C44EDF"/>
        </w:tc>
        <w:tc>
          <w:tcPr>
            <w:tcW w:w="2410" w:type="dxa"/>
          </w:tcPr>
          <w:p w:rsidR="00EC7C4F" w:rsidRDefault="00EC7C4F" w:rsidP="00C44EDF"/>
        </w:tc>
        <w:tc>
          <w:tcPr>
            <w:tcW w:w="1276" w:type="dxa"/>
          </w:tcPr>
          <w:p w:rsidR="00EC7C4F" w:rsidRDefault="00EC7C4F" w:rsidP="00C44EDF"/>
        </w:tc>
        <w:tc>
          <w:tcPr>
            <w:tcW w:w="3827" w:type="dxa"/>
          </w:tcPr>
          <w:p w:rsidR="00EC7C4F" w:rsidRDefault="00EC7C4F" w:rsidP="00C44EDF"/>
        </w:tc>
      </w:tr>
      <w:tr w:rsidR="00EC7C4F" w:rsidTr="00C44EDF">
        <w:tc>
          <w:tcPr>
            <w:tcW w:w="1269" w:type="dxa"/>
          </w:tcPr>
          <w:p w:rsidR="00EC7C4F" w:rsidRDefault="00EC7C4F" w:rsidP="00C44EDF">
            <w:r>
              <w:t>Sunday</w:t>
            </w:r>
          </w:p>
        </w:tc>
        <w:tc>
          <w:tcPr>
            <w:tcW w:w="1107" w:type="dxa"/>
          </w:tcPr>
          <w:p w:rsidR="00EC7C4F" w:rsidRDefault="00EC7C4F" w:rsidP="00C44EDF"/>
        </w:tc>
        <w:tc>
          <w:tcPr>
            <w:tcW w:w="2410" w:type="dxa"/>
          </w:tcPr>
          <w:p w:rsidR="00EC7C4F" w:rsidRDefault="00EC7C4F" w:rsidP="00C44EDF"/>
        </w:tc>
        <w:tc>
          <w:tcPr>
            <w:tcW w:w="1276" w:type="dxa"/>
          </w:tcPr>
          <w:p w:rsidR="00EC7C4F" w:rsidRDefault="00EC7C4F" w:rsidP="00C44EDF"/>
        </w:tc>
        <w:tc>
          <w:tcPr>
            <w:tcW w:w="3827" w:type="dxa"/>
          </w:tcPr>
          <w:p w:rsidR="00EC7C4F" w:rsidRDefault="00EC7C4F" w:rsidP="00C44EDF"/>
        </w:tc>
      </w:tr>
    </w:tbl>
    <w:p w:rsidR="00EC7C4F" w:rsidRDefault="00EC7C4F" w:rsidP="00EC7C4F">
      <w:r>
        <w:rPr>
          <w:b/>
          <w:bCs/>
        </w:rPr>
        <w:t xml:space="preserve">Group Member Name: </w:t>
      </w:r>
      <w:r>
        <w:t>Mike Steel</w:t>
      </w:r>
    </w:p>
    <w:tbl>
      <w:tblPr>
        <w:tblStyle w:val="TableGrid"/>
        <w:tblpPr w:leftFromText="180" w:rightFromText="180" w:vertAnchor="page" w:horzAnchor="margin" w:tblpXSpec="center" w:tblpY="8607"/>
        <w:tblW w:w="9889" w:type="dxa"/>
        <w:tblLook w:val="04A0" w:firstRow="1" w:lastRow="0" w:firstColumn="1" w:lastColumn="0" w:noHBand="0" w:noVBand="1"/>
      </w:tblPr>
      <w:tblGrid>
        <w:gridCol w:w="1269"/>
        <w:gridCol w:w="1107"/>
        <w:gridCol w:w="2410"/>
        <w:gridCol w:w="1276"/>
        <w:gridCol w:w="3827"/>
      </w:tblGrid>
      <w:tr w:rsidR="00EC7C4F" w:rsidTr="00C44EDF">
        <w:tc>
          <w:tcPr>
            <w:tcW w:w="1269" w:type="dxa"/>
          </w:tcPr>
          <w:p w:rsidR="00EC7C4F" w:rsidRPr="00E378FD" w:rsidRDefault="00EC7C4F" w:rsidP="00C44EDF">
            <w:pPr>
              <w:rPr>
                <w:b/>
                <w:bCs/>
              </w:rPr>
            </w:pPr>
            <w:r>
              <w:rPr>
                <w:b/>
                <w:bCs/>
              </w:rPr>
              <w:t>Day of the Week</w:t>
            </w:r>
          </w:p>
        </w:tc>
        <w:tc>
          <w:tcPr>
            <w:tcW w:w="1107" w:type="dxa"/>
          </w:tcPr>
          <w:p w:rsidR="00EC7C4F" w:rsidRPr="00E378FD" w:rsidRDefault="00EC7C4F" w:rsidP="00C44EDF">
            <w:pPr>
              <w:rPr>
                <w:b/>
                <w:bCs/>
              </w:rPr>
            </w:pPr>
            <w:r>
              <w:rPr>
                <w:b/>
                <w:bCs/>
              </w:rPr>
              <w:t>Hours Worked</w:t>
            </w:r>
          </w:p>
        </w:tc>
        <w:tc>
          <w:tcPr>
            <w:tcW w:w="2410" w:type="dxa"/>
          </w:tcPr>
          <w:p w:rsidR="00EC7C4F" w:rsidRPr="00E378FD" w:rsidRDefault="00EC7C4F" w:rsidP="00C44EDF">
            <w:pPr>
              <w:rPr>
                <w:b/>
                <w:bCs/>
              </w:rPr>
            </w:pPr>
            <w:r>
              <w:rPr>
                <w:b/>
                <w:bCs/>
              </w:rPr>
              <w:t>Worked on</w:t>
            </w:r>
          </w:p>
        </w:tc>
        <w:tc>
          <w:tcPr>
            <w:tcW w:w="1276" w:type="dxa"/>
          </w:tcPr>
          <w:p w:rsidR="00EC7C4F" w:rsidRPr="00E378FD" w:rsidRDefault="00EC7C4F" w:rsidP="00C44EDF">
            <w:pPr>
              <w:rPr>
                <w:b/>
                <w:bCs/>
              </w:rPr>
            </w:pPr>
            <w:r>
              <w:rPr>
                <w:b/>
                <w:bCs/>
              </w:rPr>
              <w:t>Percentage Completed</w:t>
            </w:r>
          </w:p>
        </w:tc>
        <w:tc>
          <w:tcPr>
            <w:tcW w:w="3827" w:type="dxa"/>
          </w:tcPr>
          <w:p w:rsidR="00EC7C4F" w:rsidRPr="00E378FD" w:rsidRDefault="00EC7C4F" w:rsidP="00C44EDF">
            <w:pPr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EC7C4F" w:rsidTr="00C44EDF">
        <w:tc>
          <w:tcPr>
            <w:tcW w:w="1269" w:type="dxa"/>
          </w:tcPr>
          <w:p w:rsidR="00EC7C4F" w:rsidRDefault="00EC7C4F" w:rsidP="00C44EDF">
            <w:r>
              <w:t>Monday</w:t>
            </w:r>
          </w:p>
        </w:tc>
        <w:tc>
          <w:tcPr>
            <w:tcW w:w="1107" w:type="dxa"/>
          </w:tcPr>
          <w:p w:rsidR="00EC7C4F" w:rsidRDefault="00EC7C4F" w:rsidP="00C44EDF"/>
        </w:tc>
        <w:tc>
          <w:tcPr>
            <w:tcW w:w="2410" w:type="dxa"/>
          </w:tcPr>
          <w:p w:rsidR="00EC7C4F" w:rsidRDefault="00EC7C4F" w:rsidP="00C44EDF"/>
        </w:tc>
        <w:tc>
          <w:tcPr>
            <w:tcW w:w="1276" w:type="dxa"/>
          </w:tcPr>
          <w:p w:rsidR="00EC7C4F" w:rsidRDefault="00EC7C4F" w:rsidP="00C44EDF"/>
        </w:tc>
        <w:tc>
          <w:tcPr>
            <w:tcW w:w="3827" w:type="dxa"/>
          </w:tcPr>
          <w:p w:rsidR="00EC7C4F" w:rsidRDefault="00EC7C4F" w:rsidP="00C44EDF"/>
        </w:tc>
      </w:tr>
      <w:tr w:rsidR="00EC7C4F" w:rsidTr="00C44EDF">
        <w:tc>
          <w:tcPr>
            <w:tcW w:w="1269" w:type="dxa"/>
          </w:tcPr>
          <w:p w:rsidR="00EC7C4F" w:rsidRDefault="00EC7C4F" w:rsidP="00C44EDF">
            <w:r>
              <w:t>Tuesday</w:t>
            </w:r>
          </w:p>
        </w:tc>
        <w:tc>
          <w:tcPr>
            <w:tcW w:w="1107" w:type="dxa"/>
          </w:tcPr>
          <w:p w:rsidR="00EC7C4F" w:rsidRDefault="00EC7C4F" w:rsidP="00C44EDF"/>
        </w:tc>
        <w:tc>
          <w:tcPr>
            <w:tcW w:w="2410" w:type="dxa"/>
          </w:tcPr>
          <w:p w:rsidR="00EC7C4F" w:rsidRDefault="00EC7C4F" w:rsidP="00C44EDF"/>
        </w:tc>
        <w:tc>
          <w:tcPr>
            <w:tcW w:w="1276" w:type="dxa"/>
          </w:tcPr>
          <w:p w:rsidR="00EC7C4F" w:rsidRDefault="00EC7C4F" w:rsidP="00C44EDF"/>
        </w:tc>
        <w:tc>
          <w:tcPr>
            <w:tcW w:w="3827" w:type="dxa"/>
          </w:tcPr>
          <w:p w:rsidR="00EC7C4F" w:rsidRDefault="00EC7C4F" w:rsidP="00C44EDF"/>
        </w:tc>
      </w:tr>
      <w:tr w:rsidR="00EC7C4F" w:rsidTr="00C44EDF">
        <w:tc>
          <w:tcPr>
            <w:tcW w:w="1269" w:type="dxa"/>
          </w:tcPr>
          <w:p w:rsidR="00EC7C4F" w:rsidRDefault="00EC7C4F" w:rsidP="00C44EDF">
            <w:r>
              <w:t>Wednesday</w:t>
            </w:r>
          </w:p>
        </w:tc>
        <w:tc>
          <w:tcPr>
            <w:tcW w:w="1107" w:type="dxa"/>
          </w:tcPr>
          <w:p w:rsidR="00EC7C4F" w:rsidRDefault="00EC7C4F" w:rsidP="00C44EDF"/>
        </w:tc>
        <w:tc>
          <w:tcPr>
            <w:tcW w:w="2410" w:type="dxa"/>
          </w:tcPr>
          <w:p w:rsidR="00EC7C4F" w:rsidRDefault="00EC7C4F" w:rsidP="00C44EDF"/>
        </w:tc>
        <w:tc>
          <w:tcPr>
            <w:tcW w:w="1276" w:type="dxa"/>
          </w:tcPr>
          <w:p w:rsidR="00EC7C4F" w:rsidRDefault="00EC7C4F" w:rsidP="00C44EDF"/>
        </w:tc>
        <w:tc>
          <w:tcPr>
            <w:tcW w:w="3827" w:type="dxa"/>
          </w:tcPr>
          <w:p w:rsidR="00EC7C4F" w:rsidRDefault="00EC7C4F" w:rsidP="00C44EDF"/>
        </w:tc>
      </w:tr>
      <w:tr w:rsidR="00EC7C4F" w:rsidTr="00C44EDF">
        <w:tc>
          <w:tcPr>
            <w:tcW w:w="1269" w:type="dxa"/>
          </w:tcPr>
          <w:p w:rsidR="00EC7C4F" w:rsidRDefault="00EC7C4F" w:rsidP="00C44EDF">
            <w:r>
              <w:t>Thursday</w:t>
            </w:r>
          </w:p>
        </w:tc>
        <w:tc>
          <w:tcPr>
            <w:tcW w:w="1107" w:type="dxa"/>
          </w:tcPr>
          <w:p w:rsidR="00EC7C4F" w:rsidRDefault="00EC7C4F" w:rsidP="00C44EDF"/>
        </w:tc>
        <w:tc>
          <w:tcPr>
            <w:tcW w:w="2410" w:type="dxa"/>
          </w:tcPr>
          <w:p w:rsidR="00EC7C4F" w:rsidRDefault="00EC7C4F" w:rsidP="00C44EDF"/>
        </w:tc>
        <w:tc>
          <w:tcPr>
            <w:tcW w:w="1276" w:type="dxa"/>
          </w:tcPr>
          <w:p w:rsidR="00EC7C4F" w:rsidRDefault="00EC7C4F" w:rsidP="00C44EDF"/>
        </w:tc>
        <w:tc>
          <w:tcPr>
            <w:tcW w:w="3827" w:type="dxa"/>
          </w:tcPr>
          <w:p w:rsidR="00EC7C4F" w:rsidRDefault="00EC7C4F" w:rsidP="00C44EDF"/>
        </w:tc>
      </w:tr>
      <w:tr w:rsidR="00EC7C4F" w:rsidTr="00C44EDF">
        <w:tc>
          <w:tcPr>
            <w:tcW w:w="1269" w:type="dxa"/>
          </w:tcPr>
          <w:p w:rsidR="00EC7C4F" w:rsidRDefault="00EC7C4F" w:rsidP="00C44EDF">
            <w:r>
              <w:t>Friday</w:t>
            </w:r>
          </w:p>
        </w:tc>
        <w:tc>
          <w:tcPr>
            <w:tcW w:w="1107" w:type="dxa"/>
          </w:tcPr>
          <w:p w:rsidR="00EC7C4F" w:rsidRDefault="00EC7C4F" w:rsidP="00C44EDF"/>
        </w:tc>
        <w:tc>
          <w:tcPr>
            <w:tcW w:w="2410" w:type="dxa"/>
          </w:tcPr>
          <w:p w:rsidR="00EC7C4F" w:rsidRDefault="00EC7C4F" w:rsidP="00C44EDF"/>
        </w:tc>
        <w:tc>
          <w:tcPr>
            <w:tcW w:w="1276" w:type="dxa"/>
          </w:tcPr>
          <w:p w:rsidR="00EC7C4F" w:rsidRDefault="00EC7C4F" w:rsidP="00C44EDF"/>
        </w:tc>
        <w:tc>
          <w:tcPr>
            <w:tcW w:w="3827" w:type="dxa"/>
          </w:tcPr>
          <w:p w:rsidR="00EC7C4F" w:rsidRDefault="00EC7C4F" w:rsidP="00C44EDF"/>
        </w:tc>
      </w:tr>
      <w:tr w:rsidR="00EC7C4F" w:rsidTr="00C44EDF">
        <w:tc>
          <w:tcPr>
            <w:tcW w:w="1269" w:type="dxa"/>
          </w:tcPr>
          <w:p w:rsidR="00EC7C4F" w:rsidRDefault="00EC7C4F" w:rsidP="00C44EDF">
            <w:r>
              <w:t>Saturday</w:t>
            </w:r>
          </w:p>
        </w:tc>
        <w:tc>
          <w:tcPr>
            <w:tcW w:w="1107" w:type="dxa"/>
          </w:tcPr>
          <w:p w:rsidR="00EC7C4F" w:rsidRDefault="00EC7C4F" w:rsidP="00C44EDF"/>
        </w:tc>
        <w:tc>
          <w:tcPr>
            <w:tcW w:w="2410" w:type="dxa"/>
          </w:tcPr>
          <w:p w:rsidR="00EC7C4F" w:rsidRDefault="00EC7C4F" w:rsidP="00C44EDF"/>
        </w:tc>
        <w:tc>
          <w:tcPr>
            <w:tcW w:w="1276" w:type="dxa"/>
          </w:tcPr>
          <w:p w:rsidR="00EC7C4F" w:rsidRDefault="00EC7C4F" w:rsidP="00C44EDF"/>
        </w:tc>
        <w:tc>
          <w:tcPr>
            <w:tcW w:w="3827" w:type="dxa"/>
          </w:tcPr>
          <w:p w:rsidR="00EC7C4F" w:rsidRDefault="00EC7C4F" w:rsidP="00C44EDF"/>
        </w:tc>
      </w:tr>
      <w:tr w:rsidR="00EC7C4F" w:rsidTr="00C44EDF">
        <w:tc>
          <w:tcPr>
            <w:tcW w:w="1269" w:type="dxa"/>
          </w:tcPr>
          <w:p w:rsidR="00EC7C4F" w:rsidRDefault="00EC7C4F" w:rsidP="00C44EDF">
            <w:r>
              <w:t>Sunday</w:t>
            </w:r>
          </w:p>
        </w:tc>
        <w:tc>
          <w:tcPr>
            <w:tcW w:w="1107" w:type="dxa"/>
          </w:tcPr>
          <w:p w:rsidR="00EC7C4F" w:rsidRDefault="00EC7C4F" w:rsidP="00C44EDF"/>
        </w:tc>
        <w:tc>
          <w:tcPr>
            <w:tcW w:w="2410" w:type="dxa"/>
          </w:tcPr>
          <w:p w:rsidR="00EC7C4F" w:rsidRDefault="00EC7C4F" w:rsidP="00C44EDF"/>
        </w:tc>
        <w:tc>
          <w:tcPr>
            <w:tcW w:w="1276" w:type="dxa"/>
          </w:tcPr>
          <w:p w:rsidR="00EC7C4F" w:rsidRDefault="00EC7C4F" w:rsidP="00C44EDF"/>
        </w:tc>
        <w:tc>
          <w:tcPr>
            <w:tcW w:w="3827" w:type="dxa"/>
          </w:tcPr>
          <w:p w:rsidR="00EC7C4F" w:rsidRDefault="00EC7C4F" w:rsidP="00C44EDF"/>
        </w:tc>
      </w:tr>
    </w:tbl>
    <w:p w:rsidR="00EC7C4F" w:rsidRDefault="00EC7C4F" w:rsidP="00EC7C4F"/>
    <w:p w:rsidR="00EC7C4F" w:rsidRDefault="00EC7C4F" w:rsidP="00EC7C4F"/>
    <w:p w:rsidR="00EC7C4F" w:rsidRPr="00E378FD" w:rsidRDefault="00EC7C4F" w:rsidP="00EC7C4F">
      <w:r>
        <w:rPr>
          <w:b/>
          <w:bCs/>
        </w:rPr>
        <w:t>Week Start Date:</w:t>
      </w:r>
      <w:r>
        <w:rPr>
          <w:b/>
          <w:bCs/>
        </w:rPr>
        <w:tab/>
      </w:r>
      <w:r>
        <w:t>26</w:t>
      </w:r>
      <w:r w:rsidRPr="00E378FD">
        <w:t>/11/12</w:t>
      </w:r>
      <w:r>
        <w:rPr>
          <w:b/>
          <w:bCs/>
        </w:rPr>
        <w:tab/>
        <w:t xml:space="preserve">Week End Date:          </w:t>
      </w:r>
      <w:r>
        <w:t>2/12/12</w:t>
      </w:r>
    </w:p>
    <w:p w:rsidR="00EC7C4F" w:rsidRDefault="00EC7C4F" w:rsidP="00EC7C4F"/>
    <w:p w:rsidR="00EC7C4F" w:rsidRDefault="00EC7C4F" w:rsidP="00EC7C4F"/>
    <w:p w:rsidR="00EC7C4F" w:rsidRPr="00EC7C4F" w:rsidRDefault="00EC7C4F" w:rsidP="00EC7C4F">
      <w:pPr>
        <w:jc w:val="right"/>
      </w:pPr>
      <w:r>
        <w:rPr>
          <w:b/>
          <w:bCs/>
        </w:rPr>
        <w:t xml:space="preserve">Total Hours Spent on Project at End of Page </w:t>
      </w:r>
      <w:r w:rsidR="0072709C">
        <w:rPr>
          <w:b/>
          <w:bCs/>
        </w:rPr>
        <w:t>4</w:t>
      </w:r>
      <w:r>
        <w:rPr>
          <w:b/>
          <w:bCs/>
        </w:rPr>
        <w:t xml:space="preserve">: </w:t>
      </w:r>
    </w:p>
    <w:p w:rsidR="00EC7C4F" w:rsidRPr="00EC7C4F" w:rsidRDefault="00EC7C4F" w:rsidP="00EC7C4F">
      <w:pPr>
        <w:jc w:val="right"/>
      </w:pPr>
    </w:p>
    <w:p w:rsidR="00EC7C4F" w:rsidRDefault="00EC7C4F" w:rsidP="00EC7C4F">
      <w:pPr>
        <w:jc w:val="right"/>
      </w:pPr>
    </w:p>
    <w:p w:rsidR="00EC7C4F" w:rsidRPr="00E378FD" w:rsidRDefault="00EC7C4F" w:rsidP="00EC7C4F">
      <w:r>
        <w:rPr>
          <w:b/>
          <w:bCs/>
        </w:rPr>
        <w:lastRenderedPageBreak/>
        <w:t>Week Start Date:</w:t>
      </w:r>
      <w:r>
        <w:rPr>
          <w:b/>
          <w:bCs/>
        </w:rPr>
        <w:tab/>
      </w:r>
      <w:r>
        <w:t>3</w:t>
      </w:r>
      <w:r w:rsidRPr="00E378FD">
        <w:t>/1</w:t>
      </w:r>
      <w:r>
        <w:t>2</w:t>
      </w:r>
      <w:r w:rsidRPr="00E378FD">
        <w:t>/12</w:t>
      </w:r>
      <w:r>
        <w:rPr>
          <w:b/>
          <w:bCs/>
        </w:rPr>
        <w:tab/>
        <w:t xml:space="preserve">Week End Date:          </w:t>
      </w:r>
      <w:r>
        <w:t>9/12/12</w:t>
      </w:r>
    </w:p>
    <w:tbl>
      <w:tblPr>
        <w:tblStyle w:val="TableGrid"/>
        <w:tblpPr w:leftFromText="180" w:rightFromText="180" w:vertAnchor="page" w:horzAnchor="margin" w:tblpXSpec="center" w:tblpY="2521"/>
        <w:tblW w:w="9889" w:type="dxa"/>
        <w:tblLook w:val="04A0" w:firstRow="1" w:lastRow="0" w:firstColumn="1" w:lastColumn="0" w:noHBand="0" w:noVBand="1"/>
      </w:tblPr>
      <w:tblGrid>
        <w:gridCol w:w="1269"/>
        <w:gridCol w:w="1107"/>
        <w:gridCol w:w="2410"/>
        <w:gridCol w:w="1276"/>
        <w:gridCol w:w="3827"/>
      </w:tblGrid>
      <w:tr w:rsidR="00EC7C4F" w:rsidTr="00C44EDF">
        <w:tc>
          <w:tcPr>
            <w:tcW w:w="1269" w:type="dxa"/>
          </w:tcPr>
          <w:p w:rsidR="00EC7C4F" w:rsidRPr="00E378FD" w:rsidRDefault="00EC7C4F" w:rsidP="00C44EDF">
            <w:pPr>
              <w:rPr>
                <w:b/>
                <w:bCs/>
              </w:rPr>
            </w:pPr>
            <w:r>
              <w:rPr>
                <w:b/>
                <w:bCs/>
              </w:rPr>
              <w:t>Day of the Week</w:t>
            </w:r>
          </w:p>
        </w:tc>
        <w:tc>
          <w:tcPr>
            <w:tcW w:w="1107" w:type="dxa"/>
          </w:tcPr>
          <w:p w:rsidR="00EC7C4F" w:rsidRPr="00E378FD" w:rsidRDefault="00EC7C4F" w:rsidP="00C44EDF">
            <w:pPr>
              <w:rPr>
                <w:b/>
                <w:bCs/>
              </w:rPr>
            </w:pPr>
            <w:r>
              <w:rPr>
                <w:b/>
                <w:bCs/>
              </w:rPr>
              <w:t>Hours Worked</w:t>
            </w:r>
          </w:p>
        </w:tc>
        <w:tc>
          <w:tcPr>
            <w:tcW w:w="2410" w:type="dxa"/>
          </w:tcPr>
          <w:p w:rsidR="00EC7C4F" w:rsidRPr="00E378FD" w:rsidRDefault="00EC7C4F" w:rsidP="00C44EDF">
            <w:pPr>
              <w:rPr>
                <w:b/>
                <w:bCs/>
              </w:rPr>
            </w:pPr>
            <w:r>
              <w:rPr>
                <w:b/>
                <w:bCs/>
              </w:rPr>
              <w:t>Worked on</w:t>
            </w:r>
          </w:p>
        </w:tc>
        <w:tc>
          <w:tcPr>
            <w:tcW w:w="1276" w:type="dxa"/>
          </w:tcPr>
          <w:p w:rsidR="00EC7C4F" w:rsidRPr="00E378FD" w:rsidRDefault="00EC7C4F" w:rsidP="00C44EDF">
            <w:pPr>
              <w:rPr>
                <w:b/>
                <w:bCs/>
              </w:rPr>
            </w:pPr>
            <w:r>
              <w:rPr>
                <w:b/>
                <w:bCs/>
              </w:rPr>
              <w:t>Percentage Completed</w:t>
            </w:r>
          </w:p>
        </w:tc>
        <w:tc>
          <w:tcPr>
            <w:tcW w:w="3827" w:type="dxa"/>
          </w:tcPr>
          <w:p w:rsidR="00EC7C4F" w:rsidRPr="00E378FD" w:rsidRDefault="00EC7C4F" w:rsidP="00C44EDF">
            <w:pPr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EC7C4F" w:rsidTr="00C44EDF">
        <w:tc>
          <w:tcPr>
            <w:tcW w:w="1269" w:type="dxa"/>
          </w:tcPr>
          <w:p w:rsidR="00EC7C4F" w:rsidRDefault="00EC7C4F" w:rsidP="00C44EDF">
            <w:r>
              <w:t>Monday</w:t>
            </w:r>
          </w:p>
        </w:tc>
        <w:tc>
          <w:tcPr>
            <w:tcW w:w="1107" w:type="dxa"/>
          </w:tcPr>
          <w:p w:rsidR="00EC7C4F" w:rsidRDefault="00EC7C4F" w:rsidP="00C44EDF"/>
        </w:tc>
        <w:tc>
          <w:tcPr>
            <w:tcW w:w="2410" w:type="dxa"/>
          </w:tcPr>
          <w:p w:rsidR="00EC7C4F" w:rsidRDefault="00EC7C4F" w:rsidP="00C44EDF"/>
        </w:tc>
        <w:tc>
          <w:tcPr>
            <w:tcW w:w="1276" w:type="dxa"/>
          </w:tcPr>
          <w:p w:rsidR="00EC7C4F" w:rsidRDefault="00EC7C4F" w:rsidP="00C44EDF"/>
        </w:tc>
        <w:tc>
          <w:tcPr>
            <w:tcW w:w="3827" w:type="dxa"/>
          </w:tcPr>
          <w:p w:rsidR="00EC7C4F" w:rsidRDefault="00EC7C4F" w:rsidP="00C44EDF"/>
        </w:tc>
      </w:tr>
      <w:tr w:rsidR="00EC7C4F" w:rsidTr="00C44EDF">
        <w:tc>
          <w:tcPr>
            <w:tcW w:w="1269" w:type="dxa"/>
          </w:tcPr>
          <w:p w:rsidR="00EC7C4F" w:rsidRDefault="00EC7C4F" w:rsidP="00C44EDF">
            <w:r>
              <w:t>Tuesday</w:t>
            </w:r>
          </w:p>
        </w:tc>
        <w:tc>
          <w:tcPr>
            <w:tcW w:w="1107" w:type="dxa"/>
          </w:tcPr>
          <w:p w:rsidR="00EC7C4F" w:rsidRDefault="00EC7C4F" w:rsidP="00C44EDF"/>
        </w:tc>
        <w:tc>
          <w:tcPr>
            <w:tcW w:w="2410" w:type="dxa"/>
          </w:tcPr>
          <w:p w:rsidR="00EC7C4F" w:rsidRDefault="00EC7C4F" w:rsidP="00C44EDF"/>
        </w:tc>
        <w:tc>
          <w:tcPr>
            <w:tcW w:w="1276" w:type="dxa"/>
          </w:tcPr>
          <w:p w:rsidR="00EC7C4F" w:rsidRDefault="00EC7C4F" w:rsidP="00C44EDF"/>
        </w:tc>
        <w:tc>
          <w:tcPr>
            <w:tcW w:w="3827" w:type="dxa"/>
          </w:tcPr>
          <w:p w:rsidR="00EC7C4F" w:rsidRDefault="00EC7C4F" w:rsidP="00C44EDF"/>
        </w:tc>
      </w:tr>
      <w:tr w:rsidR="00EC7C4F" w:rsidTr="00C44EDF">
        <w:tc>
          <w:tcPr>
            <w:tcW w:w="1269" w:type="dxa"/>
          </w:tcPr>
          <w:p w:rsidR="00EC7C4F" w:rsidRDefault="00EC7C4F" w:rsidP="00C44EDF">
            <w:r>
              <w:t>Wednesday</w:t>
            </w:r>
          </w:p>
        </w:tc>
        <w:tc>
          <w:tcPr>
            <w:tcW w:w="1107" w:type="dxa"/>
          </w:tcPr>
          <w:p w:rsidR="00EC7C4F" w:rsidRDefault="00EC7C4F" w:rsidP="00C44EDF"/>
        </w:tc>
        <w:tc>
          <w:tcPr>
            <w:tcW w:w="2410" w:type="dxa"/>
          </w:tcPr>
          <w:p w:rsidR="00EC7C4F" w:rsidRDefault="00EC7C4F" w:rsidP="00C44EDF"/>
        </w:tc>
        <w:tc>
          <w:tcPr>
            <w:tcW w:w="1276" w:type="dxa"/>
          </w:tcPr>
          <w:p w:rsidR="00EC7C4F" w:rsidRDefault="00EC7C4F" w:rsidP="00C44EDF"/>
        </w:tc>
        <w:tc>
          <w:tcPr>
            <w:tcW w:w="3827" w:type="dxa"/>
          </w:tcPr>
          <w:p w:rsidR="00EC7C4F" w:rsidRDefault="00EC7C4F" w:rsidP="00C44EDF"/>
        </w:tc>
      </w:tr>
      <w:tr w:rsidR="00EC7C4F" w:rsidTr="00C44EDF">
        <w:tc>
          <w:tcPr>
            <w:tcW w:w="1269" w:type="dxa"/>
          </w:tcPr>
          <w:p w:rsidR="00EC7C4F" w:rsidRDefault="00EC7C4F" w:rsidP="00C44EDF">
            <w:r>
              <w:t>Thursday</w:t>
            </w:r>
          </w:p>
        </w:tc>
        <w:tc>
          <w:tcPr>
            <w:tcW w:w="1107" w:type="dxa"/>
          </w:tcPr>
          <w:p w:rsidR="00EC7C4F" w:rsidRDefault="00EC7C4F" w:rsidP="00C44EDF"/>
        </w:tc>
        <w:tc>
          <w:tcPr>
            <w:tcW w:w="2410" w:type="dxa"/>
          </w:tcPr>
          <w:p w:rsidR="00EC7C4F" w:rsidRDefault="00EC7C4F" w:rsidP="00C44EDF"/>
        </w:tc>
        <w:tc>
          <w:tcPr>
            <w:tcW w:w="1276" w:type="dxa"/>
          </w:tcPr>
          <w:p w:rsidR="00EC7C4F" w:rsidRDefault="00EC7C4F" w:rsidP="00C44EDF"/>
        </w:tc>
        <w:tc>
          <w:tcPr>
            <w:tcW w:w="3827" w:type="dxa"/>
          </w:tcPr>
          <w:p w:rsidR="00EC7C4F" w:rsidRDefault="00EC7C4F" w:rsidP="00C44EDF"/>
        </w:tc>
      </w:tr>
      <w:tr w:rsidR="00EC7C4F" w:rsidTr="00C44EDF">
        <w:tc>
          <w:tcPr>
            <w:tcW w:w="1269" w:type="dxa"/>
          </w:tcPr>
          <w:p w:rsidR="00EC7C4F" w:rsidRDefault="00EC7C4F" w:rsidP="00C44EDF">
            <w:r>
              <w:t>Friday</w:t>
            </w:r>
          </w:p>
        </w:tc>
        <w:tc>
          <w:tcPr>
            <w:tcW w:w="1107" w:type="dxa"/>
          </w:tcPr>
          <w:p w:rsidR="00EC7C4F" w:rsidRDefault="00EC7C4F" w:rsidP="00C44EDF"/>
        </w:tc>
        <w:tc>
          <w:tcPr>
            <w:tcW w:w="2410" w:type="dxa"/>
          </w:tcPr>
          <w:p w:rsidR="00EC7C4F" w:rsidRDefault="00EC7C4F" w:rsidP="00C44EDF"/>
        </w:tc>
        <w:tc>
          <w:tcPr>
            <w:tcW w:w="1276" w:type="dxa"/>
          </w:tcPr>
          <w:p w:rsidR="00EC7C4F" w:rsidRDefault="00EC7C4F" w:rsidP="00C44EDF"/>
        </w:tc>
        <w:tc>
          <w:tcPr>
            <w:tcW w:w="3827" w:type="dxa"/>
          </w:tcPr>
          <w:p w:rsidR="00EC7C4F" w:rsidRDefault="00EC7C4F" w:rsidP="00C44EDF"/>
        </w:tc>
      </w:tr>
      <w:tr w:rsidR="00EC7C4F" w:rsidTr="00C44EDF">
        <w:tc>
          <w:tcPr>
            <w:tcW w:w="1269" w:type="dxa"/>
          </w:tcPr>
          <w:p w:rsidR="00EC7C4F" w:rsidRDefault="00EC7C4F" w:rsidP="00C44EDF">
            <w:r>
              <w:t>Saturday</w:t>
            </w:r>
          </w:p>
        </w:tc>
        <w:tc>
          <w:tcPr>
            <w:tcW w:w="1107" w:type="dxa"/>
          </w:tcPr>
          <w:p w:rsidR="00EC7C4F" w:rsidRDefault="00EC7C4F" w:rsidP="00C44EDF"/>
        </w:tc>
        <w:tc>
          <w:tcPr>
            <w:tcW w:w="2410" w:type="dxa"/>
          </w:tcPr>
          <w:p w:rsidR="00EC7C4F" w:rsidRDefault="00EC7C4F" w:rsidP="00C44EDF"/>
        </w:tc>
        <w:tc>
          <w:tcPr>
            <w:tcW w:w="1276" w:type="dxa"/>
          </w:tcPr>
          <w:p w:rsidR="00EC7C4F" w:rsidRDefault="00EC7C4F" w:rsidP="00C44EDF"/>
        </w:tc>
        <w:tc>
          <w:tcPr>
            <w:tcW w:w="3827" w:type="dxa"/>
          </w:tcPr>
          <w:p w:rsidR="00EC7C4F" w:rsidRDefault="00EC7C4F" w:rsidP="00C44EDF"/>
        </w:tc>
      </w:tr>
      <w:tr w:rsidR="00EC7C4F" w:rsidTr="00C44EDF">
        <w:tc>
          <w:tcPr>
            <w:tcW w:w="1269" w:type="dxa"/>
          </w:tcPr>
          <w:p w:rsidR="00EC7C4F" w:rsidRDefault="00EC7C4F" w:rsidP="00C44EDF">
            <w:r>
              <w:t>Sunday</w:t>
            </w:r>
          </w:p>
        </w:tc>
        <w:tc>
          <w:tcPr>
            <w:tcW w:w="1107" w:type="dxa"/>
          </w:tcPr>
          <w:p w:rsidR="00EC7C4F" w:rsidRDefault="00EC7C4F" w:rsidP="00C44EDF"/>
        </w:tc>
        <w:tc>
          <w:tcPr>
            <w:tcW w:w="2410" w:type="dxa"/>
          </w:tcPr>
          <w:p w:rsidR="00EC7C4F" w:rsidRDefault="00EC7C4F" w:rsidP="00C44EDF"/>
        </w:tc>
        <w:tc>
          <w:tcPr>
            <w:tcW w:w="1276" w:type="dxa"/>
          </w:tcPr>
          <w:p w:rsidR="00EC7C4F" w:rsidRDefault="00EC7C4F" w:rsidP="00C44EDF"/>
        </w:tc>
        <w:tc>
          <w:tcPr>
            <w:tcW w:w="3827" w:type="dxa"/>
          </w:tcPr>
          <w:p w:rsidR="00EC7C4F" w:rsidRDefault="00EC7C4F" w:rsidP="00C44EDF"/>
        </w:tc>
      </w:tr>
    </w:tbl>
    <w:p w:rsidR="00EC7C4F" w:rsidRDefault="00EC7C4F" w:rsidP="00EC7C4F">
      <w:r>
        <w:rPr>
          <w:b/>
          <w:bCs/>
        </w:rPr>
        <w:t xml:space="preserve">Group Member Name: </w:t>
      </w:r>
      <w:r>
        <w:t>Mike Steel</w:t>
      </w:r>
    </w:p>
    <w:tbl>
      <w:tblPr>
        <w:tblStyle w:val="TableGrid"/>
        <w:tblpPr w:leftFromText="180" w:rightFromText="180" w:vertAnchor="page" w:horzAnchor="margin" w:tblpXSpec="center" w:tblpY="8607"/>
        <w:tblW w:w="9889" w:type="dxa"/>
        <w:tblLook w:val="04A0" w:firstRow="1" w:lastRow="0" w:firstColumn="1" w:lastColumn="0" w:noHBand="0" w:noVBand="1"/>
      </w:tblPr>
      <w:tblGrid>
        <w:gridCol w:w="1269"/>
        <w:gridCol w:w="1107"/>
        <w:gridCol w:w="2410"/>
        <w:gridCol w:w="1276"/>
        <w:gridCol w:w="3827"/>
      </w:tblGrid>
      <w:tr w:rsidR="00EC7C4F" w:rsidTr="00C44EDF">
        <w:tc>
          <w:tcPr>
            <w:tcW w:w="1269" w:type="dxa"/>
          </w:tcPr>
          <w:p w:rsidR="00EC7C4F" w:rsidRPr="00E378FD" w:rsidRDefault="00EC7C4F" w:rsidP="00C44EDF">
            <w:pPr>
              <w:rPr>
                <w:b/>
                <w:bCs/>
              </w:rPr>
            </w:pPr>
            <w:r>
              <w:rPr>
                <w:b/>
                <w:bCs/>
              </w:rPr>
              <w:t>Day of the Week</w:t>
            </w:r>
          </w:p>
        </w:tc>
        <w:tc>
          <w:tcPr>
            <w:tcW w:w="1107" w:type="dxa"/>
          </w:tcPr>
          <w:p w:rsidR="00EC7C4F" w:rsidRPr="00E378FD" w:rsidRDefault="00EC7C4F" w:rsidP="00C44EDF">
            <w:pPr>
              <w:rPr>
                <w:b/>
                <w:bCs/>
              </w:rPr>
            </w:pPr>
            <w:r>
              <w:rPr>
                <w:b/>
                <w:bCs/>
              </w:rPr>
              <w:t>Hours Worked</w:t>
            </w:r>
          </w:p>
        </w:tc>
        <w:tc>
          <w:tcPr>
            <w:tcW w:w="2410" w:type="dxa"/>
          </w:tcPr>
          <w:p w:rsidR="00EC7C4F" w:rsidRPr="00E378FD" w:rsidRDefault="00EC7C4F" w:rsidP="00C44EDF">
            <w:pPr>
              <w:rPr>
                <w:b/>
                <w:bCs/>
              </w:rPr>
            </w:pPr>
            <w:r>
              <w:rPr>
                <w:b/>
                <w:bCs/>
              </w:rPr>
              <w:t>Worked on</w:t>
            </w:r>
          </w:p>
        </w:tc>
        <w:tc>
          <w:tcPr>
            <w:tcW w:w="1276" w:type="dxa"/>
          </w:tcPr>
          <w:p w:rsidR="00EC7C4F" w:rsidRPr="00E378FD" w:rsidRDefault="00EC7C4F" w:rsidP="00C44EDF">
            <w:pPr>
              <w:rPr>
                <w:b/>
                <w:bCs/>
              </w:rPr>
            </w:pPr>
            <w:r>
              <w:rPr>
                <w:b/>
                <w:bCs/>
              </w:rPr>
              <w:t>Percentage Completed</w:t>
            </w:r>
          </w:p>
        </w:tc>
        <w:tc>
          <w:tcPr>
            <w:tcW w:w="3827" w:type="dxa"/>
          </w:tcPr>
          <w:p w:rsidR="00EC7C4F" w:rsidRPr="00E378FD" w:rsidRDefault="00EC7C4F" w:rsidP="00C44EDF">
            <w:pPr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EC7C4F" w:rsidTr="00C44EDF">
        <w:tc>
          <w:tcPr>
            <w:tcW w:w="1269" w:type="dxa"/>
          </w:tcPr>
          <w:p w:rsidR="00EC7C4F" w:rsidRDefault="00EC7C4F" w:rsidP="00C44EDF">
            <w:r>
              <w:t>Monday</w:t>
            </w:r>
          </w:p>
        </w:tc>
        <w:tc>
          <w:tcPr>
            <w:tcW w:w="1107" w:type="dxa"/>
          </w:tcPr>
          <w:p w:rsidR="00EC7C4F" w:rsidRDefault="00EC7C4F" w:rsidP="00C44EDF"/>
        </w:tc>
        <w:tc>
          <w:tcPr>
            <w:tcW w:w="2410" w:type="dxa"/>
          </w:tcPr>
          <w:p w:rsidR="00EC7C4F" w:rsidRDefault="00EC7C4F" w:rsidP="00C44EDF"/>
        </w:tc>
        <w:tc>
          <w:tcPr>
            <w:tcW w:w="1276" w:type="dxa"/>
          </w:tcPr>
          <w:p w:rsidR="00EC7C4F" w:rsidRDefault="00EC7C4F" w:rsidP="00C44EDF"/>
        </w:tc>
        <w:tc>
          <w:tcPr>
            <w:tcW w:w="3827" w:type="dxa"/>
          </w:tcPr>
          <w:p w:rsidR="00EC7C4F" w:rsidRDefault="00EC7C4F" w:rsidP="00C44EDF"/>
        </w:tc>
      </w:tr>
      <w:tr w:rsidR="00EC7C4F" w:rsidTr="00C44EDF">
        <w:tc>
          <w:tcPr>
            <w:tcW w:w="1269" w:type="dxa"/>
          </w:tcPr>
          <w:p w:rsidR="00EC7C4F" w:rsidRDefault="00EC7C4F" w:rsidP="00C44EDF">
            <w:r>
              <w:t>Tuesday</w:t>
            </w:r>
          </w:p>
        </w:tc>
        <w:tc>
          <w:tcPr>
            <w:tcW w:w="1107" w:type="dxa"/>
          </w:tcPr>
          <w:p w:rsidR="00EC7C4F" w:rsidRDefault="00EC7C4F" w:rsidP="00C44EDF"/>
        </w:tc>
        <w:tc>
          <w:tcPr>
            <w:tcW w:w="2410" w:type="dxa"/>
          </w:tcPr>
          <w:p w:rsidR="00EC7C4F" w:rsidRDefault="00EC7C4F" w:rsidP="00C44EDF"/>
        </w:tc>
        <w:tc>
          <w:tcPr>
            <w:tcW w:w="1276" w:type="dxa"/>
          </w:tcPr>
          <w:p w:rsidR="00EC7C4F" w:rsidRDefault="00EC7C4F" w:rsidP="00C44EDF"/>
        </w:tc>
        <w:tc>
          <w:tcPr>
            <w:tcW w:w="3827" w:type="dxa"/>
          </w:tcPr>
          <w:p w:rsidR="00EC7C4F" w:rsidRDefault="00EC7C4F" w:rsidP="00C44EDF"/>
        </w:tc>
      </w:tr>
      <w:tr w:rsidR="00EC7C4F" w:rsidTr="00C44EDF">
        <w:tc>
          <w:tcPr>
            <w:tcW w:w="1269" w:type="dxa"/>
          </w:tcPr>
          <w:p w:rsidR="00EC7C4F" w:rsidRDefault="00EC7C4F" w:rsidP="00C44EDF">
            <w:r>
              <w:t>Wednesday</w:t>
            </w:r>
          </w:p>
        </w:tc>
        <w:tc>
          <w:tcPr>
            <w:tcW w:w="1107" w:type="dxa"/>
          </w:tcPr>
          <w:p w:rsidR="00EC7C4F" w:rsidRDefault="00EC7C4F" w:rsidP="00C44EDF"/>
        </w:tc>
        <w:tc>
          <w:tcPr>
            <w:tcW w:w="2410" w:type="dxa"/>
          </w:tcPr>
          <w:p w:rsidR="00EC7C4F" w:rsidRDefault="00EC7C4F" w:rsidP="00C44EDF"/>
        </w:tc>
        <w:tc>
          <w:tcPr>
            <w:tcW w:w="1276" w:type="dxa"/>
          </w:tcPr>
          <w:p w:rsidR="00EC7C4F" w:rsidRDefault="00EC7C4F" w:rsidP="00C44EDF"/>
        </w:tc>
        <w:tc>
          <w:tcPr>
            <w:tcW w:w="3827" w:type="dxa"/>
          </w:tcPr>
          <w:p w:rsidR="00EC7C4F" w:rsidRDefault="00EC7C4F" w:rsidP="00C44EDF"/>
        </w:tc>
      </w:tr>
      <w:tr w:rsidR="00EC7C4F" w:rsidTr="00C44EDF">
        <w:tc>
          <w:tcPr>
            <w:tcW w:w="1269" w:type="dxa"/>
          </w:tcPr>
          <w:p w:rsidR="00EC7C4F" w:rsidRDefault="00EC7C4F" w:rsidP="00C44EDF">
            <w:r>
              <w:t>Thursday</w:t>
            </w:r>
          </w:p>
        </w:tc>
        <w:tc>
          <w:tcPr>
            <w:tcW w:w="1107" w:type="dxa"/>
          </w:tcPr>
          <w:p w:rsidR="00EC7C4F" w:rsidRDefault="00EC7C4F" w:rsidP="00C44EDF"/>
        </w:tc>
        <w:tc>
          <w:tcPr>
            <w:tcW w:w="2410" w:type="dxa"/>
          </w:tcPr>
          <w:p w:rsidR="00EC7C4F" w:rsidRDefault="00EC7C4F" w:rsidP="00C44EDF"/>
        </w:tc>
        <w:tc>
          <w:tcPr>
            <w:tcW w:w="1276" w:type="dxa"/>
          </w:tcPr>
          <w:p w:rsidR="00EC7C4F" w:rsidRDefault="00EC7C4F" w:rsidP="00C44EDF"/>
        </w:tc>
        <w:tc>
          <w:tcPr>
            <w:tcW w:w="3827" w:type="dxa"/>
          </w:tcPr>
          <w:p w:rsidR="00EC7C4F" w:rsidRDefault="00EC7C4F" w:rsidP="00C44EDF"/>
        </w:tc>
      </w:tr>
      <w:tr w:rsidR="00EC7C4F" w:rsidTr="00C44EDF">
        <w:tc>
          <w:tcPr>
            <w:tcW w:w="1269" w:type="dxa"/>
          </w:tcPr>
          <w:p w:rsidR="00EC7C4F" w:rsidRDefault="00EC7C4F" w:rsidP="00C44EDF">
            <w:r>
              <w:t>Friday</w:t>
            </w:r>
          </w:p>
        </w:tc>
        <w:tc>
          <w:tcPr>
            <w:tcW w:w="1107" w:type="dxa"/>
          </w:tcPr>
          <w:p w:rsidR="00EC7C4F" w:rsidRDefault="00EC7C4F" w:rsidP="00C44EDF"/>
        </w:tc>
        <w:tc>
          <w:tcPr>
            <w:tcW w:w="2410" w:type="dxa"/>
          </w:tcPr>
          <w:p w:rsidR="00EC7C4F" w:rsidRDefault="00EC7C4F" w:rsidP="00C44EDF"/>
        </w:tc>
        <w:tc>
          <w:tcPr>
            <w:tcW w:w="1276" w:type="dxa"/>
          </w:tcPr>
          <w:p w:rsidR="00EC7C4F" w:rsidRDefault="00EC7C4F" w:rsidP="00C44EDF"/>
        </w:tc>
        <w:tc>
          <w:tcPr>
            <w:tcW w:w="3827" w:type="dxa"/>
          </w:tcPr>
          <w:p w:rsidR="00EC7C4F" w:rsidRDefault="00EC7C4F" w:rsidP="00C44EDF"/>
        </w:tc>
      </w:tr>
      <w:tr w:rsidR="00EC7C4F" w:rsidTr="00C44EDF">
        <w:tc>
          <w:tcPr>
            <w:tcW w:w="1269" w:type="dxa"/>
          </w:tcPr>
          <w:p w:rsidR="00EC7C4F" w:rsidRDefault="00EC7C4F" w:rsidP="00C44EDF">
            <w:r>
              <w:t>Saturday</w:t>
            </w:r>
          </w:p>
        </w:tc>
        <w:tc>
          <w:tcPr>
            <w:tcW w:w="1107" w:type="dxa"/>
          </w:tcPr>
          <w:p w:rsidR="00EC7C4F" w:rsidRDefault="00EC7C4F" w:rsidP="00C44EDF"/>
        </w:tc>
        <w:tc>
          <w:tcPr>
            <w:tcW w:w="2410" w:type="dxa"/>
          </w:tcPr>
          <w:p w:rsidR="00EC7C4F" w:rsidRDefault="00EC7C4F" w:rsidP="00C44EDF"/>
        </w:tc>
        <w:tc>
          <w:tcPr>
            <w:tcW w:w="1276" w:type="dxa"/>
          </w:tcPr>
          <w:p w:rsidR="00EC7C4F" w:rsidRDefault="00EC7C4F" w:rsidP="00C44EDF"/>
        </w:tc>
        <w:tc>
          <w:tcPr>
            <w:tcW w:w="3827" w:type="dxa"/>
          </w:tcPr>
          <w:p w:rsidR="00EC7C4F" w:rsidRDefault="00EC7C4F" w:rsidP="00C44EDF"/>
        </w:tc>
      </w:tr>
      <w:tr w:rsidR="00EC7C4F" w:rsidTr="00C44EDF">
        <w:tc>
          <w:tcPr>
            <w:tcW w:w="1269" w:type="dxa"/>
          </w:tcPr>
          <w:p w:rsidR="00EC7C4F" w:rsidRDefault="00EC7C4F" w:rsidP="00C44EDF">
            <w:r>
              <w:t>Sunday</w:t>
            </w:r>
          </w:p>
        </w:tc>
        <w:tc>
          <w:tcPr>
            <w:tcW w:w="1107" w:type="dxa"/>
          </w:tcPr>
          <w:p w:rsidR="00EC7C4F" w:rsidRDefault="00EC7C4F" w:rsidP="00C44EDF"/>
        </w:tc>
        <w:tc>
          <w:tcPr>
            <w:tcW w:w="2410" w:type="dxa"/>
          </w:tcPr>
          <w:p w:rsidR="00EC7C4F" w:rsidRDefault="00EC7C4F" w:rsidP="00C44EDF"/>
        </w:tc>
        <w:tc>
          <w:tcPr>
            <w:tcW w:w="1276" w:type="dxa"/>
          </w:tcPr>
          <w:p w:rsidR="00EC7C4F" w:rsidRDefault="00EC7C4F" w:rsidP="00C44EDF"/>
        </w:tc>
        <w:tc>
          <w:tcPr>
            <w:tcW w:w="3827" w:type="dxa"/>
          </w:tcPr>
          <w:p w:rsidR="00EC7C4F" w:rsidRDefault="00EC7C4F" w:rsidP="00C44EDF"/>
        </w:tc>
      </w:tr>
    </w:tbl>
    <w:p w:rsidR="00EC7C4F" w:rsidRDefault="00EC7C4F" w:rsidP="00EC7C4F"/>
    <w:p w:rsidR="00EC7C4F" w:rsidRDefault="00EC7C4F" w:rsidP="00EC7C4F"/>
    <w:p w:rsidR="00EC7C4F" w:rsidRPr="00E378FD" w:rsidRDefault="00EC7C4F" w:rsidP="00EC7C4F">
      <w:r>
        <w:rPr>
          <w:b/>
          <w:bCs/>
        </w:rPr>
        <w:t>Week Start Date:</w:t>
      </w:r>
      <w:r>
        <w:rPr>
          <w:b/>
          <w:bCs/>
        </w:rPr>
        <w:tab/>
      </w:r>
      <w:r>
        <w:t>10</w:t>
      </w:r>
      <w:r w:rsidRPr="00E378FD">
        <w:t>/1</w:t>
      </w:r>
      <w:r>
        <w:t>2</w:t>
      </w:r>
      <w:r w:rsidRPr="00E378FD">
        <w:t>/12</w:t>
      </w:r>
      <w:r>
        <w:rPr>
          <w:b/>
          <w:bCs/>
        </w:rPr>
        <w:tab/>
        <w:t xml:space="preserve">Week End Date:          </w:t>
      </w:r>
      <w:r>
        <w:t>16/12/12</w:t>
      </w:r>
    </w:p>
    <w:p w:rsidR="00EC7C4F" w:rsidRDefault="00EC7C4F" w:rsidP="00EC7C4F"/>
    <w:p w:rsidR="00EC7C4F" w:rsidRDefault="00EC7C4F" w:rsidP="00EC7C4F"/>
    <w:p w:rsidR="00EC7C4F" w:rsidRDefault="00EC7C4F" w:rsidP="00EC7C4F">
      <w:pPr>
        <w:jc w:val="right"/>
        <w:rPr>
          <w:b/>
          <w:bCs/>
        </w:rPr>
      </w:pPr>
      <w:r>
        <w:rPr>
          <w:b/>
          <w:bCs/>
        </w:rPr>
        <w:t xml:space="preserve">Total Hours Spent on Project at End of Page </w:t>
      </w:r>
      <w:r w:rsidR="0072709C">
        <w:rPr>
          <w:b/>
          <w:bCs/>
        </w:rPr>
        <w:t>5</w:t>
      </w:r>
      <w:r>
        <w:rPr>
          <w:b/>
          <w:bCs/>
        </w:rPr>
        <w:t xml:space="preserve">: </w:t>
      </w:r>
    </w:p>
    <w:p w:rsidR="00EC7C4F" w:rsidRDefault="00EC7C4F" w:rsidP="00EC7C4F">
      <w:pPr>
        <w:jc w:val="right"/>
        <w:rPr>
          <w:b/>
          <w:bCs/>
        </w:rPr>
      </w:pPr>
    </w:p>
    <w:p w:rsidR="00EC7C4F" w:rsidRDefault="00EC7C4F" w:rsidP="00EC7C4F">
      <w:pPr>
        <w:jc w:val="right"/>
        <w:rPr>
          <w:b/>
          <w:bCs/>
        </w:rPr>
      </w:pPr>
    </w:p>
    <w:p w:rsidR="00EC7C4F" w:rsidRPr="00E378FD" w:rsidRDefault="00EC7C4F" w:rsidP="00EC7C4F">
      <w:r>
        <w:rPr>
          <w:b/>
          <w:bCs/>
        </w:rPr>
        <w:lastRenderedPageBreak/>
        <w:t>Week Start Date:</w:t>
      </w:r>
      <w:r>
        <w:rPr>
          <w:b/>
          <w:bCs/>
        </w:rPr>
        <w:tab/>
      </w:r>
      <w:r>
        <w:t>17</w:t>
      </w:r>
      <w:r w:rsidRPr="00E378FD">
        <w:t>/1</w:t>
      </w:r>
      <w:r>
        <w:t>2</w:t>
      </w:r>
      <w:r w:rsidRPr="00E378FD">
        <w:t>/12</w:t>
      </w:r>
      <w:r>
        <w:rPr>
          <w:b/>
          <w:bCs/>
        </w:rPr>
        <w:tab/>
        <w:t xml:space="preserve">Week End Date:          </w:t>
      </w:r>
      <w:r>
        <w:t>23/12/12</w:t>
      </w:r>
    </w:p>
    <w:tbl>
      <w:tblPr>
        <w:tblStyle w:val="TableGrid"/>
        <w:tblpPr w:leftFromText="180" w:rightFromText="180" w:vertAnchor="page" w:horzAnchor="margin" w:tblpXSpec="center" w:tblpY="2521"/>
        <w:tblW w:w="9889" w:type="dxa"/>
        <w:tblLook w:val="04A0" w:firstRow="1" w:lastRow="0" w:firstColumn="1" w:lastColumn="0" w:noHBand="0" w:noVBand="1"/>
      </w:tblPr>
      <w:tblGrid>
        <w:gridCol w:w="1269"/>
        <w:gridCol w:w="1107"/>
        <w:gridCol w:w="2410"/>
        <w:gridCol w:w="1276"/>
        <w:gridCol w:w="3827"/>
      </w:tblGrid>
      <w:tr w:rsidR="00EC7C4F" w:rsidTr="00C44EDF">
        <w:tc>
          <w:tcPr>
            <w:tcW w:w="1269" w:type="dxa"/>
          </w:tcPr>
          <w:p w:rsidR="00EC7C4F" w:rsidRPr="00E378FD" w:rsidRDefault="00EC7C4F" w:rsidP="00C44EDF">
            <w:pPr>
              <w:rPr>
                <w:b/>
                <w:bCs/>
              </w:rPr>
            </w:pPr>
            <w:r>
              <w:rPr>
                <w:b/>
                <w:bCs/>
              </w:rPr>
              <w:t>Day of the Week</w:t>
            </w:r>
          </w:p>
        </w:tc>
        <w:tc>
          <w:tcPr>
            <w:tcW w:w="1107" w:type="dxa"/>
          </w:tcPr>
          <w:p w:rsidR="00EC7C4F" w:rsidRPr="00E378FD" w:rsidRDefault="00EC7C4F" w:rsidP="00C44EDF">
            <w:pPr>
              <w:rPr>
                <w:b/>
                <w:bCs/>
              </w:rPr>
            </w:pPr>
            <w:r>
              <w:rPr>
                <w:b/>
                <w:bCs/>
              </w:rPr>
              <w:t>Hours Worked</w:t>
            </w:r>
          </w:p>
        </w:tc>
        <w:tc>
          <w:tcPr>
            <w:tcW w:w="2410" w:type="dxa"/>
          </w:tcPr>
          <w:p w:rsidR="00EC7C4F" w:rsidRPr="00E378FD" w:rsidRDefault="00EC7C4F" w:rsidP="00C44EDF">
            <w:pPr>
              <w:rPr>
                <w:b/>
                <w:bCs/>
              </w:rPr>
            </w:pPr>
            <w:r>
              <w:rPr>
                <w:b/>
                <w:bCs/>
              </w:rPr>
              <w:t>Worked on</w:t>
            </w:r>
          </w:p>
        </w:tc>
        <w:tc>
          <w:tcPr>
            <w:tcW w:w="1276" w:type="dxa"/>
          </w:tcPr>
          <w:p w:rsidR="00EC7C4F" w:rsidRPr="00E378FD" w:rsidRDefault="00EC7C4F" w:rsidP="00C44EDF">
            <w:pPr>
              <w:rPr>
                <w:b/>
                <w:bCs/>
              </w:rPr>
            </w:pPr>
            <w:r>
              <w:rPr>
                <w:b/>
                <w:bCs/>
              </w:rPr>
              <w:t>Percentage Completed</w:t>
            </w:r>
          </w:p>
        </w:tc>
        <w:tc>
          <w:tcPr>
            <w:tcW w:w="3827" w:type="dxa"/>
          </w:tcPr>
          <w:p w:rsidR="00EC7C4F" w:rsidRPr="00E378FD" w:rsidRDefault="00EC7C4F" w:rsidP="00C44EDF">
            <w:pPr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EC7C4F" w:rsidTr="00C44EDF">
        <w:tc>
          <w:tcPr>
            <w:tcW w:w="1269" w:type="dxa"/>
          </w:tcPr>
          <w:p w:rsidR="00EC7C4F" w:rsidRDefault="00EC7C4F" w:rsidP="00C44EDF">
            <w:r>
              <w:t>Monday</w:t>
            </w:r>
          </w:p>
        </w:tc>
        <w:tc>
          <w:tcPr>
            <w:tcW w:w="1107" w:type="dxa"/>
          </w:tcPr>
          <w:p w:rsidR="00EC7C4F" w:rsidRDefault="00EC7C4F" w:rsidP="00C44EDF"/>
        </w:tc>
        <w:tc>
          <w:tcPr>
            <w:tcW w:w="2410" w:type="dxa"/>
          </w:tcPr>
          <w:p w:rsidR="00EC7C4F" w:rsidRDefault="00EC7C4F" w:rsidP="00C44EDF"/>
        </w:tc>
        <w:tc>
          <w:tcPr>
            <w:tcW w:w="1276" w:type="dxa"/>
          </w:tcPr>
          <w:p w:rsidR="00EC7C4F" w:rsidRDefault="00EC7C4F" w:rsidP="00C44EDF"/>
        </w:tc>
        <w:tc>
          <w:tcPr>
            <w:tcW w:w="3827" w:type="dxa"/>
          </w:tcPr>
          <w:p w:rsidR="00EC7C4F" w:rsidRDefault="00EC7C4F" w:rsidP="00C44EDF"/>
        </w:tc>
      </w:tr>
      <w:tr w:rsidR="00EC7C4F" w:rsidTr="00C44EDF">
        <w:tc>
          <w:tcPr>
            <w:tcW w:w="1269" w:type="dxa"/>
          </w:tcPr>
          <w:p w:rsidR="00EC7C4F" w:rsidRDefault="00EC7C4F" w:rsidP="00C44EDF">
            <w:r>
              <w:t>Tuesday</w:t>
            </w:r>
          </w:p>
        </w:tc>
        <w:tc>
          <w:tcPr>
            <w:tcW w:w="1107" w:type="dxa"/>
          </w:tcPr>
          <w:p w:rsidR="00EC7C4F" w:rsidRDefault="00EC7C4F" w:rsidP="00C44EDF"/>
        </w:tc>
        <w:tc>
          <w:tcPr>
            <w:tcW w:w="2410" w:type="dxa"/>
          </w:tcPr>
          <w:p w:rsidR="00EC7C4F" w:rsidRDefault="00EC7C4F" w:rsidP="00C44EDF"/>
        </w:tc>
        <w:tc>
          <w:tcPr>
            <w:tcW w:w="1276" w:type="dxa"/>
          </w:tcPr>
          <w:p w:rsidR="00EC7C4F" w:rsidRDefault="00EC7C4F" w:rsidP="00C44EDF"/>
        </w:tc>
        <w:tc>
          <w:tcPr>
            <w:tcW w:w="3827" w:type="dxa"/>
          </w:tcPr>
          <w:p w:rsidR="00EC7C4F" w:rsidRDefault="00EC7C4F" w:rsidP="00C44EDF"/>
        </w:tc>
      </w:tr>
      <w:tr w:rsidR="00EC7C4F" w:rsidTr="00C44EDF">
        <w:tc>
          <w:tcPr>
            <w:tcW w:w="1269" w:type="dxa"/>
          </w:tcPr>
          <w:p w:rsidR="00EC7C4F" w:rsidRDefault="00EC7C4F" w:rsidP="00C44EDF">
            <w:r>
              <w:t>Wednesday</w:t>
            </w:r>
          </w:p>
        </w:tc>
        <w:tc>
          <w:tcPr>
            <w:tcW w:w="1107" w:type="dxa"/>
          </w:tcPr>
          <w:p w:rsidR="00EC7C4F" w:rsidRDefault="00EC7C4F" w:rsidP="00C44EDF"/>
        </w:tc>
        <w:tc>
          <w:tcPr>
            <w:tcW w:w="2410" w:type="dxa"/>
          </w:tcPr>
          <w:p w:rsidR="00EC7C4F" w:rsidRDefault="00EC7C4F" w:rsidP="00C44EDF"/>
        </w:tc>
        <w:tc>
          <w:tcPr>
            <w:tcW w:w="1276" w:type="dxa"/>
          </w:tcPr>
          <w:p w:rsidR="00EC7C4F" w:rsidRDefault="00EC7C4F" w:rsidP="00C44EDF"/>
        </w:tc>
        <w:tc>
          <w:tcPr>
            <w:tcW w:w="3827" w:type="dxa"/>
          </w:tcPr>
          <w:p w:rsidR="00EC7C4F" w:rsidRDefault="00EC7C4F" w:rsidP="00C44EDF"/>
        </w:tc>
      </w:tr>
      <w:tr w:rsidR="00EC7C4F" w:rsidTr="00C44EDF">
        <w:tc>
          <w:tcPr>
            <w:tcW w:w="1269" w:type="dxa"/>
          </w:tcPr>
          <w:p w:rsidR="00EC7C4F" w:rsidRDefault="00EC7C4F" w:rsidP="00C44EDF">
            <w:r>
              <w:t>Thursday</w:t>
            </w:r>
          </w:p>
        </w:tc>
        <w:tc>
          <w:tcPr>
            <w:tcW w:w="1107" w:type="dxa"/>
          </w:tcPr>
          <w:p w:rsidR="00EC7C4F" w:rsidRDefault="00EC7C4F" w:rsidP="00C44EDF"/>
        </w:tc>
        <w:tc>
          <w:tcPr>
            <w:tcW w:w="2410" w:type="dxa"/>
          </w:tcPr>
          <w:p w:rsidR="00EC7C4F" w:rsidRDefault="00EC7C4F" w:rsidP="00C44EDF"/>
        </w:tc>
        <w:tc>
          <w:tcPr>
            <w:tcW w:w="1276" w:type="dxa"/>
          </w:tcPr>
          <w:p w:rsidR="00EC7C4F" w:rsidRDefault="00EC7C4F" w:rsidP="00C44EDF"/>
        </w:tc>
        <w:tc>
          <w:tcPr>
            <w:tcW w:w="3827" w:type="dxa"/>
          </w:tcPr>
          <w:p w:rsidR="00EC7C4F" w:rsidRDefault="00EC7C4F" w:rsidP="00C44EDF"/>
        </w:tc>
      </w:tr>
      <w:tr w:rsidR="00EC7C4F" w:rsidTr="00C44EDF">
        <w:tc>
          <w:tcPr>
            <w:tcW w:w="1269" w:type="dxa"/>
          </w:tcPr>
          <w:p w:rsidR="00EC7C4F" w:rsidRDefault="00EC7C4F" w:rsidP="00C44EDF">
            <w:r>
              <w:t>Friday</w:t>
            </w:r>
          </w:p>
        </w:tc>
        <w:tc>
          <w:tcPr>
            <w:tcW w:w="1107" w:type="dxa"/>
          </w:tcPr>
          <w:p w:rsidR="00EC7C4F" w:rsidRDefault="00EC7C4F" w:rsidP="00C44EDF"/>
        </w:tc>
        <w:tc>
          <w:tcPr>
            <w:tcW w:w="2410" w:type="dxa"/>
          </w:tcPr>
          <w:p w:rsidR="00EC7C4F" w:rsidRDefault="00EC7C4F" w:rsidP="00C44EDF"/>
        </w:tc>
        <w:tc>
          <w:tcPr>
            <w:tcW w:w="1276" w:type="dxa"/>
          </w:tcPr>
          <w:p w:rsidR="00EC7C4F" w:rsidRDefault="00EC7C4F" w:rsidP="00C44EDF"/>
        </w:tc>
        <w:tc>
          <w:tcPr>
            <w:tcW w:w="3827" w:type="dxa"/>
          </w:tcPr>
          <w:p w:rsidR="00EC7C4F" w:rsidRDefault="00EC7C4F" w:rsidP="00C44EDF"/>
        </w:tc>
      </w:tr>
      <w:tr w:rsidR="00EC7C4F" w:rsidTr="00C44EDF">
        <w:tc>
          <w:tcPr>
            <w:tcW w:w="1269" w:type="dxa"/>
          </w:tcPr>
          <w:p w:rsidR="00EC7C4F" w:rsidRDefault="00EC7C4F" w:rsidP="00C44EDF">
            <w:r>
              <w:t>Saturday</w:t>
            </w:r>
          </w:p>
        </w:tc>
        <w:tc>
          <w:tcPr>
            <w:tcW w:w="1107" w:type="dxa"/>
          </w:tcPr>
          <w:p w:rsidR="00EC7C4F" w:rsidRDefault="00EC7C4F" w:rsidP="00C44EDF"/>
        </w:tc>
        <w:tc>
          <w:tcPr>
            <w:tcW w:w="2410" w:type="dxa"/>
          </w:tcPr>
          <w:p w:rsidR="00EC7C4F" w:rsidRDefault="00EC7C4F" w:rsidP="00C44EDF"/>
        </w:tc>
        <w:tc>
          <w:tcPr>
            <w:tcW w:w="1276" w:type="dxa"/>
          </w:tcPr>
          <w:p w:rsidR="00EC7C4F" w:rsidRDefault="00EC7C4F" w:rsidP="00C44EDF"/>
        </w:tc>
        <w:tc>
          <w:tcPr>
            <w:tcW w:w="3827" w:type="dxa"/>
          </w:tcPr>
          <w:p w:rsidR="00EC7C4F" w:rsidRDefault="00EC7C4F" w:rsidP="00C44EDF"/>
        </w:tc>
      </w:tr>
      <w:tr w:rsidR="00EC7C4F" w:rsidTr="00C44EDF">
        <w:tc>
          <w:tcPr>
            <w:tcW w:w="1269" w:type="dxa"/>
          </w:tcPr>
          <w:p w:rsidR="00EC7C4F" w:rsidRDefault="00EC7C4F" w:rsidP="00C44EDF">
            <w:r>
              <w:t>Sunday</w:t>
            </w:r>
          </w:p>
        </w:tc>
        <w:tc>
          <w:tcPr>
            <w:tcW w:w="1107" w:type="dxa"/>
          </w:tcPr>
          <w:p w:rsidR="00EC7C4F" w:rsidRDefault="00EC7C4F" w:rsidP="00C44EDF"/>
        </w:tc>
        <w:tc>
          <w:tcPr>
            <w:tcW w:w="2410" w:type="dxa"/>
          </w:tcPr>
          <w:p w:rsidR="00EC7C4F" w:rsidRDefault="00EC7C4F" w:rsidP="00C44EDF"/>
        </w:tc>
        <w:tc>
          <w:tcPr>
            <w:tcW w:w="1276" w:type="dxa"/>
          </w:tcPr>
          <w:p w:rsidR="00EC7C4F" w:rsidRDefault="00EC7C4F" w:rsidP="00C44EDF"/>
        </w:tc>
        <w:tc>
          <w:tcPr>
            <w:tcW w:w="3827" w:type="dxa"/>
          </w:tcPr>
          <w:p w:rsidR="00EC7C4F" w:rsidRDefault="00EC7C4F" w:rsidP="00C44EDF"/>
        </w:tc>
      </w:tr>
    </w:tbl>
    <w:p w:rsidR="00EC7C4F" w:rsidRDefault="00EC7C4F" w:rsidP="00EC7C4F">
      <w:r>
        <w:rPr>
          <w:b/>
          <w:bCs/>
        </w:rPr>
        <w:t xml:space="preserve">Group Member Name: </w:t>
      </w:r>
      <w:r>
        <w:t>Mike Steel</w:t>
      </w:r>
    </w:p>
    <w:tbl>
      <w:tblPr>
        <w:tblStyle w:val="TableGrid"/>
        <w:tblpPr w:leftFromText="180" w:rightFromText="180" w:vertAnchor="page" w:horzAnchor="margin" w:tblpXSpec="center" w:tblpY="8607"/>
        <w:tblW w:w="9889" w:type="dxa"/>
        <w:tblLook w:val="04A0" w:firstRow="1" w:lastRow="0" w:firstColumn="1" w:lastColumn="0" w:noHBand="0" w:noVBand="1"/>
      </w:tblPr>
      <w:tblGrid>
        <w:gridCol w:w="1269"/>
        <w:gridCol w:w="1107"/>
        <w:gridCol w:w="2410"/>
        <w:gridCol w:w="1276"/>
        <w:gridCol w:w="3827"/>
      </w:tblGrid>
      <w:tr w:rsidR="00EC7C4F" w:rsidTr="00C44EDF">
        <w:tc>
          <w:tcPr>
            <w:tcW w:w="1269" w:type="dxa"/>
          </w:tcPr>
          <w:p w:rsidR="00EC7C4F" w:rsidRPr="00E378FD" w:rsidRDefault="00EC7C4F" w:rsidP="00C44EDF">
            <w:pPr>
              <w:rPr>
                <w:b/>
                <w:bCs/>
              </w:rPr>
            </w:pPr>
            <w:r>
              <w:rPr>
                <w:b/>
                <w:bCs/>
              </w:rPr>
              <w:t>Day of the Week</w:t>
            </w:r>
          </w:p>
        </w:tc>
        <w:tc>
          <w:tcPr>
            <w:tcW w:w="1107" w:type="dxa"/>
          </w:tcPr>
          <w:p w:rsidR="00EC7C4F" w:rsidRPr="00E378FD" w:rsidRDefault="00EC7C4F" w:rsidP="00C44EDF">
            <w:pPr>
              <w:rPr>
                <w:b/>
                <w:bCs/>
              </w:rPr>
            </w:pPr>
            <w:r>
              <w:rPr>
                <w:b/>
                <w:bCs/>
              </w:rPr>
              <w:t>Hours Worked</w:t>
            </w:r>
          </w:p>
        </w:tc>
        <w:tc>
          <w:tcPr>
            <w:tcW w:w="2410" w:type="dxa"/>
          </w:tcPr>
          <w:p w:rsidR="00EC7C4F" w:rsidRPr="00E378FD" w:rsidRDefault="00EC7C4F" w:rsidP="00C44EDF">
            <w:pPr>
              <w:rPr>
                <w:b/>
                <w:bCs/>
              </w:rPr>
            </w:pPr>
            <w:r>
              <w:rPr>
                <w:b/>
                <w:bCs/>
              </w:rPr>
              <w:t>Worked on</w:t>
            </w:r>
          </w:p>
        </w:tc>
        <w:tc>
          <w:tcPr>
            <w:tcW w:w="1276" w:type="dxa"/>
          </w:tcPr>
          <w:p w:rsidR="00EC7C4F" w:rsidRPr="00E378FD" w:rsidRDefault="00EC7C4F" w:rsidP="00C44EDF">
            <w:pPr>
              <w:rPr>
                <w:b/>
                <w:bCs/>
              </w:rPr>
            </w:pPr>
            <w:r>
              <w:rPr>
                <w:b/>
                <w:bCs/>
              </w:rPr>
              <w:t>Percentage Completed</w:t>
            </w:r>
          </w:p>
        </w:tc>
        <w:tc>
          <w:tcPr>
            <w:tcW w:w="3827" w:type="dxa"/>
          </w:tcPr>
          <w:p w:rsidR="00EC7C4F" w:rsidRPr="00E378FD" w:rsidRDefault="00EC7C4F" w:rsidP="00C44EDF">
            <w:pPr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EC7C4F" w:rsidTr="00C44EDF">
        <w:tc>
          <w:tcPr>
            <w:tcW w:w="1269" w:type="dxa"/>
          </w:tcPr>
          <w:p w:rsidR="00EC7C4F" w:rsidRDefault="00EC7C4F" w:rsidP="00C44EDF">
            <w:r>
              <w:t>Monday</w:t>
            </w:r>
          </w:p>
        </w:tc>
        <w:tc>
          <w:tcPr>
            <w:tcW w:w="1107" w:type="dxa"/>
          </w:tcPr>
          <w:p w:rsidR="00EC7C4F" w:rsidRDefault="00EC7C4F" w:rsidP="00C44EDF"/>
        </w:tc>
        <w:tc>
          <w:tcPr>
            <w:tcW w:w="2410" w:type="dxa"/>
          </w:tcPr>
          <w:p w:rsidR="00EC7C4F" w:rsidRDefault="00EC7C4F" w:rsidP="00C44EDF"/>
        </w:tc>
        <w:tc>
          <w:tcPr>
            <w:tcW w:w="1276" w:type="dxa"/>
          </w:tcPr>
          <w:p w:rsidR="00EC7C4F" w:rsidRDefault="00EC7C4F" w:rsidP="00C44EDF"/>
        </w:tc>
        <w:tc>
          <w:tcPr>
            <w:tcW w:w="3827" w:type="dxa"/>
          </w:tcPr>
          <w:p w:rsidR="00EC7C4F" w:rsidRDefault="00EC7C4F" w:rsidP="00C44EDF"/>
        </w:tc>
      </w:tr>
      <w:tr w:rsidR="00EC7C4F" w:rsidTr="00C44EDF">
        <w:tc>
          <w:tcPr>
            <w:tcW w:w="1269" w:type="dxa"/>
          </w:tcPr>
          <w:p w:rsidR="00EC7C4F" w:rsidRDefault="00EC7C4F" w:rsidP="00C44EDF">
            <w:r>
              <w:t>Tuesday</w:t>
            </w:r>
          </w:p>
        </w:tc>
        <w:tc>
          <w:tcPr>
            <w:tcW w:w="1107" w:type="dxa"/>
          </w:tcPr>
          <w:p w:rsidR="00EC7C4F" w:rsidRDefault="00EC7C4F" w:rsidP="00C44EDF"/>
        </w:tc>
        <w:tc>
          <w:tcPr>
            <w:tcW w:w="2410" w:type="dxa"/>
          </w:tcPr>
          <w:p w:rsidR="00EC7C4F" w:rsidRDefault="00EC7C4F" w:rsidP="00C44EDF"/>
        </w:tc>
        <w:tc>
          <w:tcPr>
            <w:tcW w:w="1276" w:type="dxa"/>
          </w:tcPr>
          <w:p w:rsidR="00EC7C4F" w:rsidRDefault="00EC7C4F" w:rsidP="00C44EDF"/>
        </w:tc>
        <w:tc>
          <w:tcPr>
            <w:tcW w:w="3827" w:type="dxa"/>
          </w:tcPr>
          <w:p w:rsidR="00EC7C4F" w:rsidRDefault="00EC7C4F" w:rsidP="00C44EDF"/>
        </w:tc>
      </w:tr>
      <w:tr w:rsidR="00EC7C4F" w:rsidTr="00C44EDF">
        <w:tc>
          <w:tcPr>
            <w:tcW w:w="1269" w:type="dxa"/>
          </w:tcPr>
          <w:p w:rsidR="00EC7C4F" w:rsidRDefault="00EC7C4F" w:rsidP="00C44EDF">
            <w:r>
              <w:t>Wednesday</w:t>
            </w:r>
          </w:p>
        </w:tc>
        <w:tc>
          <w:tcPr>
            <w:tcW w:w="1107" w:type="dxa"/>
          </w:tcPr>
          <w:p w:rsidR="00EC7C4F" w:rsidRDefault="00EC7C4F" w:rsidP="00C44EDF"/>
        </w:tc>
        <w:tc>
          <w:tcPr>
            <w:tcW w:w="2410" w:type="dxa"/>
          </w:tcPr>
          <w:p w:rsidR="00EC7C4F" w:rsidRDefault="00EC7C4F" w:rsidP="00C44EDF"/>
        </w:tc>
        <w:tc>
          <w:tcPr>
            <w:tcW w:w="1276" w:type="dxa"/>
          </w:tcPr>
          <w:p w:rsidR="00EC7C4F" w:rsidRDefault="00EC7C4F" w:rsidP="00C44EDF"/>
        </w:tc>
        <w:tc>
          <w:tcPr>
            <w:tcW w:w="3827" w:type="dxa"/>
          </w:tcPr>
          <w:p w:rsidR="00EC7C4F" w:rsidRDefault="00EC7C4F" w:rsidP="00C44EDF"/>
        </w:tc>
      </w:tr>
      <w:tr w:rsidR="00EC7C4F" w:rsidTr="00C44EDF">
        <w:tc>
          <w:tcPr>
            <w:tcW w:w="1269" w:type="dxa"/>
          </w:tcPr>
          <w:p w:rsidR="00EC7C4F" w:rsidRDefault="00EC7C4F" w:rsidP="00C44EDF">
            <w:r>
              <w:t>Thursday</w:t>
            </w:r>
          </w:p>
        </w:tc>
        <w:tc>
          <w:tcPr>
            <w:tcW w:w="1107" w:type="dxa"/>
          </w:tcPr>
          <w:p w:rsidR="00EC7C4F" w:rsidRDefault="00EC7C4F" w:rsidP="00C44EDF"/>
        </w:tc>
        <w:tc>
          <w:tcPr>
            <w:tcW w:w="2410" w:type="dxa"/>
          </w:tcPr>
          <w:p w:rsidR="00EC7C4F" w:rsidRDefault="00EC7C4F" w:rsidP="00C44EDF"/>
        </w:tc>
        <w:tc>
          <w:tcPr>
            <w:tcW w:w="1276" w:type="dxa"/>
          </w:tcPr>
          <w:p w:rsidR="00EC7C4F" w:rsidRDefault="00EC7C4F" w:rsidP="00C44EDF"/>
        </w:tc>
        <w:tc>
          <w:tcPr>
            <w:tcW w:w="3827" w:type="dxa"/>
          </w:tcPr>
          <w:p w:rsidR="00EC7C4F" w:rsidRDefault="00EC7C4F" w:rsidP="00C44EDF"/>
        </w:tc>
      </w:tr>
      <w:tr w:rsidR="00EC7C4F" w:rsidTr="00C44EDF">
        <w:tc>
          <w:tcPr>
            <w:tcW w:w="1269" w:type="dxa"/>
          </w:tcPr>
          <w:p w:rsidR="00EC7C4F" w:rsidRDefault="00EC7C4F" w:rsidP="00C44EDF">
            <w:r>
              <w:t>Friday</w:t>
            </w:r>
          </w:p>
        </w:tc>
        <w:tc>
          <w:tcPr>
            <w:tcW w:w="1107" w:type="dxa"/>
          </w:tcPr>
          <w:p w:rsidR="00EC7C4F" w:rsidRDefault="00EC7C4F" w:rsidP="00C44EDF"/>
        </w:tc>
        <w:tc>
          <w:tcPr>
            <w:tcW w:w="2410" w:type="dxa"/>
          </w:tcPr>
          <w:p w:rsidR="00EC7C4F" w:rsidRDefault="00EC7C4F" w:rsidP="00C44EDF"/>
        </w:tc>
        <w:tc>
          <w:tcPr>
            <w:tcW w:w="1276" w:type="dxa"/>
          </w:tcPr>
          <w:p w:rsidR="00EC7C4F" w:rsidRDefault="00EC7C4F" w:rsidP="00C44EDF"/>
        </w:tc>
        <w:tc>
          <w:tcPr>
            <w:tcW w:w="3827" w:type="dxa"/>
          </w:tcPr>
          <w:p w:rsidR="00EC7C4F" w:rsidRDefault="00EC7C4F" w:rsidP="00C44EDF"/>
        </w:tc>
      </w:tr>
      <w:tr w:rsidR="00EC7C4F" w:rsidTr="00C44EDF">
        <w:tc>
          <w:tcPr>
            <w:tcW w:w="1269" w:type="dxa"/>
          </w:tcPr>
          <w:p w:rsidR="00EC7C4F" w:rsidRDefault="00EC7C4F" w:rsidP="00C44EDF">
            <w:r>
              <w:t>Saturday</w:t>
            </w:r>
          </w:p>
        </w:tc>
        <w:tc>
          <w:tcPr>
            <w:tcW w:w="1107" w:type="dxa"/>
          </w:tcPr>
          <w:p w:rsidR="00EC7C4F" w:rsidRDefault="00EC7C4F" w:rsidP="00C44EDF"/>
        </w:tc>
        <w:tc>
          <w:tcPr>
            <w:tcW w:w="2410" w:type="dxa"/>
          </w:tcPr>
          <w:p w:rsidR="00EC7C4F" w:rsidRDefault="00EC7C4F" w:rsidP="00C44EDF"/>
        </w:tc>
        <w:tc>
          <w:tcPr>
            <w:tcW w:w="1276" w:type="dxa"/>
          </w:tcPr>
          <w:p w:rsidR="00EC7C4F" w:rsidRDefault="00EC7C4F" w:rsidP="00C44EDF"/>
        </w:tc>
        <w:tc>
          <w:tcPr>
            <w:tcW w:w="3827" w:type="dxa"/>
          </w:tcPr>
          <w:p w:rsidR="00EC7C4F" w:rsidRDefault="00EC7C4F" w:rsidP="00C44EDF"/>
        </w:tc>
      </w:tr>
      <w:tr w:rsidR="00EC7C4F" w:rsidTr="00C44EDF">
        <w:tc>
          <w:tcPr>
            <w:tcW w:w="1269" w:type="dxa"/>
          </w:tcPr>
          <w:p w:rsidR="00EC7C4F" w:rsidRDefault="00EC7C4F" w:rsidP="00C44EDF">
            <w:r>
              <w:t>Sunday</w:t>
            </w:r>
          </w:p>
        </w:tc>
        <w:tc>
          <w:tcPr>
            <w:tcW w:w="1107" w:type="dxa"/>
          </w:tcPr>
          <w:p w:rsidR="00EC7C4F" w:rsidRDefault="00EC7C4F" w:rsidP="00C44EDF"/>
        </w:tc>
        <w:tc>
          <w:tcPr>
            <w:tcW w:w="2410" w:type="dxa"/>
          </w:tcPr>
          <w:p w:rsidR="00EC7C4F" w:rsidRDefault="00EC7C4F" w:rsidP="00C44EDF"/>
        </w:tc>
        <w:tc>
          <w:tcPr>
            <w:tcW w:w="1276" w:type="dxa"/>
          </w:tcPr>
          <w:p w:rsidR="00EC7C4F" w:rsidRDefault="00EC7C4F" w:rsidP="00C44EDF"/>
        </w:tc>
        <w:tc>
          <w:tcPr>
            <w:tcW w:w="3827" w:type="dxa"/>
          </w:tcPr>
          <w:p w:rsidR="00EC7C4F" w:rsidRDefault="00EC7C4F" w:rsidP="00C44EDF"/>
        </w:tc>
      </w:tr>
    </w:tbl>
    <w:p w:rsidR="00EC7C4F" w:rsidRDefault="00EC7C4F" w:rsidP="00EC7C4F"/>
    <w:p w:rsidR="00EC7C4F" w:rsidRDefault="00EC7C4F" w:rsidP="00EC7C4F"/>
    <w:p w:rsidR="00EC7C4F" w:rsidRPr="00E378FD" w:rsidRDefault="00EC7C4F" w:rsidP="00EC7C4F">
      <w:r>
        <w:rPr>
          <w:b/>
          <w:bCs/>
        </w:rPr>
        <w:t>Week Start Date:</w:t>
      </w:r>
      <w:r>
        <w:rPr>
          <w:b/>
          <w:bCs/>
        </w:rPr>
        <w:tab/>
      </w:r>
      <w:r>
        <w:t>24</w:t>
      </w:r>
      <w:r w:rsidRPr="00E378FD">
        <w:t>/11/12</w:t>
      </w:r>
      <w:r>
        <w:rPr>
          <w:b/>
          <w:bCs/>
        </w:rPr>
        <w:tab/>
        <w:t xml:space="preserve">Week End Date:          </w:t>
      </w:r>
      <w:r>
        <w:t>30/12/12</w:t>
      </w:r>
    </w:p>
    <w:p w:rsidR="00EC7C4F" w:rsidRDefault="00EC7C4F" w:rsidP="00EC7C4F"/>
    <w:p w:rsidR="00EC7C4F" w:rsidRDefault="00EC7C4F" w:rsidP="00EC7C4F"/>
    <w:p w:rsidR="00EC7C4F" w:rsidRPr="00EC7C4F" w:rsidRDefault="00EC7C4F" w:rsidP="00EC7C4F">
      <w:pPr>
        <w:jc w:val="right"/>
      </w:pPr>
      <w:r>
        <w:rPr>
          <w:b/>
          <w:bCs/>
        </w:rPr>
        <w:t xml:space="preserve">Total Hours Spent on Project at End of Page </w:t>
      </w:r>
      <w:r w:rsidR="0072709C">
        <w:rPr>
          <w:b/>
          <w:bCs/>
        </w:rPr>
        <w:t>6</w:t>
      </w:r>
      <w:r>
        <w:rPr>
          <w:b/>
          <w:bCs/>
        </w:rPr>
        <w:t xml:space="preserve">: </w:t>
      </w:r>
    </w:p>
    <w:p w:rsidR="00EC7C4F" w:rsidRPr="00EC7C4F" w:rsidRDefault="00EC7C4F" w:rsidP="00EC7C4F">
      <w:pPr>
        <w:jc w:val="right"/>
      </w:pPr>
    </w:p>
    <w:p w:rsidR="00EC7C4F" w:rsidRDefault="00EC7C4F" w:rsidP="00EC7C4F">
      <w:pPr>
        <w:jc w:val="right"/>
      </w:pPr>
    </w:p>
    <w:p w:rsidR="00EC7C4F" w:rsidRPr="00E378FD" w:rsidRDefault="00EC7C4F" w:rsidP="00EC7C4F">
      <w:r>
        <w:rPr>
          <w:b/>
          <w:bCs/>
        </w:rPr>
        <w:lastRenderedPageBreak/>
        <w:t>Week Start Date:</w:t>
      </w:r>
      <w:r>
        <w:rPr>
          <w:b/>
          <w:bCs/>
        </w:rPr>
        <w:tab/>
      </w:r>
      <w:r>
        <w:t>31</w:t>
      </w:r>
      <w:r w:rsidRPr="00E378FD">
        <w:t>/1</w:t>
      </w:r>
      <w:r>
        <w:t>2</w:t>
      </w:r>
      <w:r w:rsidRPr="00E378FD">
        <w:t>/12</w:t>
      </w:r>
      <w:r>
        <w:rPr>
          <w:b/>
          <w:bCs/>
        </w:rPr>
        <w:tab/>
        <w:t xml:space="preserve">Week End Date:          </w:t>
      </w:r>
      <w:r>
        <w:t>6/1/13</w:t>
      </w:r>
    </w:p>
    <w:tbl>
      <w:tblPr>
        <w:tblStyle w:val="TableGrid"/>
        <w:tblpPr w:leftFromText="180" w:rightFromText="180" w:vertAnchor="page" w:horzAnchor="margin" w:tblpXSpec="center" w:tblpY="2521"/>
        <w:tblW w:w="9889" w:type="dxa"/>
        <w:tblLook w:val="04A0" w:firstRow="1" w:lastRow="0" w:firstColumn="1" w:lastColumn="0" w:noHBand="0" w:noVBand="1"/>
      </w:tblPr>
      <w:tblGrid>
        <w:gridCol w:w="1269"/>
        <w:gridCol w:w="1107"/>
        <w:gridCol w:w="2410"/>
        <w:gridCol w:w="1276"/>
        <w:gridCol w:w="3827"/>
      </w:tblGrid>
      <w:tr w:rsidR="00EC7C4F" w:rsidTr="00C44EDF">
        <w:tc>
          <w:tcPr>
            <w:tcW w:w="1269" w:type="dxa"/>
          </w:tcPr>
          <w:p w:rsidR="00EC7C4F" w:rsidRPr="00E378FD" w:rsidRDefault="00EC7C4F" w:rsidP="00C44EDF">
            <w:pPr>
              <w:rPr>
                <w:b/>
                <w:bCs/>
              </w:rPr>
            </w:pPr>
            <w:r>
              <w:rPr>
                <w:b/>
                <w:bCs/>
              </w:rPr>
              <w:t>Day of the Week</w:t>
            </w:r>
          </w:p>
        </w:tc>
        <w:tc>
          <w:tcPr>
            <w:tcW w:w="1107" w:type="dxa"/>
          </w:tcPr>
          <w:p w:rsidR="00EC7C4F" w:rsidRPr="00E378FD" w:rsidRDefault="00EC7C4F" w:rsidP="00C44EDF">
            <w:pPr>
              <w:rPr>
                <w:b/>
                <w:bCs/>
              </w:rPr>
            </w:pPr>
            <w:r>
              <w:rPr>
                <w:b/>
                <w:bCs/>
              </w:rPr>
              <w:t>Hours Worked</w:t>
            </w:r>
          </w:p>
        </w:tc>
        <w:tc>
          <w:tcPr>
            <w:tcW w:w="2410" w:type="dxa"/>
          </w:tcPr>
          <w:p w:rsidR="00EC7C4F" w:rsidRPr="00E378FD" w:rsidRDefault="00EC7C4F" w:rsidP="00C44EDF">
            <w:pPr>
              <w:rPr>
                <w:b/>
                <w:bCs/>
              </w:rPr>
            </w:pPr>
            <w:r>
              <w:rPr>
                <w:b/>
                <w:bCs/>
              </w:rPr>
              <w:t>Worked on</w:t>
            </w:r>
          </w:p>
        </w:tc>
        <w:tc>
          <w:tcPr>
            <w:tcW w:w="1276" w:type="dxa"/>
          </w:tcPr>
          <w:p w:rsidR="00EC7C4F" w:rsidRPr="00E378FD" w:rsidRDefault="00EC7C4F" w:rsidP="00C44EDF">
            <w:pPr>
              <w:rPr>
                <w:b/>
                <w:bCs/>
              </w:rPr>
            </w:pPr>
            <w:r>
              <w:rPr>
                <w:b/>
                <w:bCs/>
              </w:rPr>
              <w:t>Percentage Completed</w:t>
            </w:r>
          </w:p>
        </w:tc>
        <w:tc>
          <w:tcPr>
            <w:tcW w:w="3827" w:type="dxa"/>
          </w:tcPr>
          <w:p w:rsidR="00EC7C4F" w:rsidRPr="00E378FD" w:rsidRDefault="00EC7C4F" w:rsidP="00C44EDF">
            <w:pPr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EC7C4F" w:rsidTr="00C44EDF">
        <w:tc>
          <w:tcPr>
            <w:tcW w:w="1269" w:type="dxa"/>
          </w:tcPr>
          <w:p w:rsidR="00EC7C4F" w:rsidRDefault="00EC7C4F" w:rsidP="00C44EDF">
            <w:r>
              <w:t>Monday</w:t>
            </w:r>
          </w:p>
        </w:tc>
        <w:tc>
          <w:tcPr>
            <w:tcW w:w="1107" w:type="dxa"/>
          </w:tcPr>
          <w:p w:rsidR="00EC7C4F" w:rsidRDefault="00EC7C4F" w:rsidP="00C44EDF"/>
        </w:tc>
        <w:tc>
          <w:tcPr>
            <w:tcW w:w="2410" w:type="dxa"/>
          </w:tcPr>
          <w:p w:rsidR="00EC7C4F" w:rsidRDefault="00EC7C4F" w:rsidP="00C44EDF"/>
        </w:tc>
        <w:tc>
          <w:tcPr>
            <w:tcW w:w="1276" w:type="dxa"/>
          </w:tcPr>
          <w:p w:rsidR="00EC7C4F" w:rsidRDefault="00EC7C4F" w:rsidP="00C44EDF"/>
        </w:tc>
        <w:tc>
          <w:tcPr>
            <w:tcW w:w="3827" w:type="dxa"/>
          </w:tcPr>
          <w:p w:rsidR="00EC7C4F" w:rsidRDefault="00EC7C4F" w:rsidP="00C44EDF"/>
        </w:tc>
      </w:tr>
      <w:tr w:rsidR="00EC7C4F" w:rsidTr="00C44EDF">
        <w:tc>
          <w:tcPr>
            <w:tcW w:w="1269" w:type="dxa"/>
          </w:tcPr>
          <w:p w:rsidR="00EC7C4F" w:rsidRDefault="00EC7C4F" w:rsidP="00C44EDF">
            <w:r>
              <w:t>Tuesday</w:t>
            </w:r>
          </w:p>
        </w:tc>
        <w:tc>
          <w:tcPr>
            <w:tcW w:w="1107" w:type="dxa"/>
          </w:tcPr>
          <w:p w:rsidR="00EC7C4F" w:rsidRDefault="00EC7C4F" w:rsidP="00C44EDF"/>
        </w:tc>
        <w:tc>
          <w:tcPr>
            <w:tcW w:w="2410" w:type="dxa"/>
          </w:tcPr>
          <w:p w:rsidR="00EC7C4F" w:rsidRDefault="00EC7C4F" w:rsidP="00C44EDF"/>
        </w:tc>
        <w:tc>
          <w:tcPr>
            <w:tcW w:w="1276" w:type="dxa"/>
          </w:tcPr>
          <w:p w:rsidR="00EC7C4F" w:rsidRDefault="00EC7C4F" w:rsidP="00C44EDF"/>
        </w:tc>
        <w:tc>
          <w:tcPr>
            <w:tcW w:w="3827" w:type="dxa"/>
          </w:tcPr>
          <w:p w:rsidR="00EC7C4F" w:rsidRDefault="00EC7C4F" w:rsidP="00C44EDF"/>
        </w:tc>
      </w:tr>
      <w:tr w:rsidR="00EC7C4F" w:rsidTr="00C44EDF">
        <w:tc>
          <w:tcPr>
            <w:tcW w:w="1269" w:type="dxa"/>
          </w:tcPr>
          <w:p w:rsidR="00EC7C4F" w:rsidRDefault="00EC7C4F" w:rsidP="00C44EDF">
            <w:r>
              <w:t>Wednesday</w:t>
            </w:r>
          </w:p>
        </w:tc>
        <w:tc>
          <w:tcPr>
            <w:tcW w:w="1107" w:type="dxa"/>
          </w:tcPr>
          <w:p w:rsidR="00EC7C4F" w:rsidRDefault="00EC7C4F" w:rsidP="00C44EDF"/>
        </w:tc>
        <w:tc>
          <w:tcPr>
            <w:tcW w:w="2410" w:type="dxa"/>
          </w:tcPr>
          <w:p w:rsidR="00EC7C4F" w:rsidRDefault="00EC7C4F" w:rsidP="00C44EDF"/>
        </w:tc>
        <w:tc>
          <w:tcPr>
            <w:tcW w:w="1276" w:type="dxa"/>
          </w:tcPr>
          <w:p w:rsidR="00EC7C4F" w:rsidRDefault="00EC7C4F" w:rsidP="00C44EDF"/>
        </w:tc>
        <w:tc>
          <w:tcPr>
            <w:tcW w:w="3827" w:type="dxa"/>
          </w:tcPr>
          <w:p w:rsidR="00EC7C4F" w:rsidRDefault="00EC7C4F" w:rsidP="00C44EDF"/>
        </w:tc>
      </w:tr>
      <w:tr w:rsidR="00EC7C4F" w:rsidTr="00C44EDF">
        <w:tc>
          <w:tcPr>
            <w:tcW w:w="1269" w:type="dxa"/>
          </w:tcPr>
          <w:p w:rsidR="00EC7C4F" w:rsidRDefault="00EC7C4F" w:rsidP="00C44EDF">
            <w:r>
              <w:t>Thursday</w:t>
            </w:r>
          </w:p>
        </w:tc>
        <w:tc>
          <w:tcPr>
            <w:tcW w:w="1107" w:type="dxa"/>
          </w:tcPr>
          <w:p w:rsidR="00EC7C4F" w:rsidRDefault="00EC7C4F" w:rsidP="00C44EDF"/>
        </w:tc>
        <w:tc>
          <w:tcPr>
            <w:tcW w:w="2410" w:type="dxa"/>
          </w:tcPr>
          <w:p w:rsidR="00EC7C4F" w:rsidRDefault="00EC7C4F" w:rsidP="00C44EDF"/>
        </w:tc>
        <w:tc>
          <w:tcPr>
            <w:tcW w:w="1276" w:type="dxa"/>
          </w:tcPr>
          <w:p w:rsidR="00EC7C4F" w:rsidRDefault="00EC7C4F" w:rsidP="00C44EDF"/>
        </w:tc>
        <w:tc>
          <w:tcPr>
            <w:tcW w:w="3827" w:type="dxa"/>
          </w:tcPr>
          <w:p w:rsidR="00EC7C4F" w:rsidRDefault="00EC7C4F" w:rsidP="00C44EDF"/>
        </w:tc>
      </w:tr>
      <w:tr w:rsidR="00EC7C4F" w:rsidTr="00C44EDF">
        <w:tc>
          <w:tcPr>
            <w:tcW w:w="1269" w:type="dxa"/>
          </w:tcPr>
          <w:p w:rsidR="00EC7C4F" w:rsidRDefault="00EC7C4F" w:rsidP="00C44EDF">
            <w:r>
              <w:t>Friday</w:t>
            </w:r>
          </w:p>
        </w:tc>
        <w:tc>
          <w:tcPr>
            <w:tcW w:w="1107" w:type="dxa"/>
          </w:tcPr>
          <w:p w:rsidR="00EC7C4F" w:rsidRDefault="00EC7C4F" w:rsidP="00C44EDF"/>
        </w:tc>
        <w:tc>
          <w:tcPr>
            <w:tcW w:w="2410" w:type="dxa"/>
          </w:tcPr>
          <w:p w:rsidR="00EC7C4F" w:rsidRDefault="00EC7C4F" w:rsidP="00C44EDF"/>
        </w:tc>
        <w:tc>
          <w:tcPr>
            <w:tcW w:w="1276" w:type="dxa"/>
          </w:tcPr>
          <w:p w:rsidR="00EC7C4F" w:rsidRDefault="00EC7C4F" w:rsidP="00C44EDF"/>
        </w:tc>
        <w:tc>
          <w:tcPr>
            <w:tcW w:w="3827" w:type="dxa"/>
          </w:tcPr>
          <w:p w:rsidR="00EC7C4F" w:rsidRDefault="00EC7C4F" w:rsidP="00C44EDF"/>
        </w:tc>
      </w:tr>
      <w:tr w:rsidR="00EC7C4F" w:rsidTr="00C44EDF">
        <w:tc>
          <w:tcPr>
            <w:tcW w:w="1269" w:type="dxa"/>
          </w:tcPr>
          <w:p w:rsidR="00EC7C4F" w:rsidRDefault="00EC7C4F" w:rsidP="00C44EDF">
            <w:r>
              <w:t>Saturday</w:t>
            </w:r>
          </w:p>
        </w:tc>
        <w:tc>
          <w:tcPr>
            <w:tcW w:w="1107" w:type="dxa"/>
          </w:tcPr>
          <w:p w:rsidR="00EC7C4F" w:rsidRDefault="00EC7C4F" w:rsidP="00C44EDF"/>
        </w:tc>
        <w:tc>
          <w:tcPr>
            <w:tcW w:w="2410" w:type="dxa"/>
          </w:tcPr>
          <w:p w:rsidR="00EC7C4F" w:rsidRDefault="00EC7C4F" w:rsidP="00C44EDF"/>
        </w:tc>
        <w:tc>
          <w:tcPr>
            <w:tcW w:w="1276" w:type="dxa"/>
          </w:tcPr>
          <w:p w:rsidR="00EC7C4F" w:rsidRDefault="00EC7C4F" w:rsidP="00C44EDF"/>
        </w:tc>
        <w:tc>
          <w:tcPr>
            <w:tcW w:w="3827" w:type="dxa"/>
          </w:tcPr>
          <w:p w:rsidR="00EC7C4F" w:rsidRDefault="00EC7C4F" w:rsidP="00C44EDF"/>
        </w:tc>
      </w:tr>
      <w:tr w:rsidR="00EC7C4F" w:rsidTr="00C44EDF">
        <w:tc>
          <w:tcPr>
            <w:tcW w:w="1269" w:type="dxa"/>
          </w:tcPr>
          <w:p w:rsidR="00EC7C4F" w:rsidRDefault="00EC7C4F" w:rsidP="00C44EDF">
            <w:r>
              <w:t>Sunday</w:t>
            </w:r>
          </w:p>
        </w:tc>
        <w:tc>
          <w:tcPr>
            <w:tcW w:w="1107" w:type="dxa"/>
          </w:tcPr>
          <w:p w:rsidR="00EC7C4F" w:rsidRDefault="00EC7C4F" w:rsidP="00C44EDF"/>
        </w:tc>
        <w:tc>
          <w:tcPr>
            <w:tcW w:w="2410" w:type="dxa"/>
          </w:tcPr>
          <w:p w:rsidR="00EC7C4F" w:rsidRDefault="00EC7C4F" w:rsidP="00C44EDF"/>
        </w:tc>
        <w:tc>
          <w:tcPr>
            <w:tcW w:w="1276" w:type="dxa"/>
          </w:tcPr>
          <w:p w:rsidR="00EC7C4F" w:rsidRDefault="00EC7C4F" w:rsidP="00C44EDF"/>
        </w:tc>
        <w:tc>
          <w:tcPr>
            <w:tcW w:w="3827" w:type="dxa"/>
          </w:tcPr>
          <w:p w:rsidR="00EC7C4F" w:rsidRDefault="00EC7C4F" w:rsidP="00C44EDF"/>
        </w:tc>
      </w:tr>
    </w:tbl>
    <w:p w:rsidR="00EC7C4F" w:rsidRDefault="00EC7C4F" w:rsidP="00EC7C4F">
      <w:r>
        <w:rPr>
          <w:b/>
          <w:bCs/>
        </w:rPr>
        <w:t xml:space="preserve">Group Member Name: </w:t>
      </w:r>
      <w:r>
        <w:t>Mike Steel</w:t>
      </w:r>
    </w:p>
    <w:tbl>
      <w:tblPr>
        <w:tblStyle w:val="TableGrid"/>
        <w:tblpPr w:leftFromText="180" w:rightFromText="180" w:vertAnchor="page" w:horzAnchor="margin" w:tblpXSpec="center" w:tblpY="8607"/>
        <w:tblW w:w="9889" w:type="dxa"/>
        <w:tblLook w:val="04A0" w:firstRow="1" w:lastRow="0" w:firstColumn="1" w:lastColumn="0" w:noHBand="0" w:noVBand="1"/>
      </w:tblPr>
      <w:tblGrid>
        <w:gridCol w:w="1269"/>
        <w:gridCol w:w="1107"/>
        <w:gridCol w:w="2410"/>
        <w:gridCol w:w="1276"/>
        <w:gridCol w:w="3827"/>
      </w:tblGrid>
      <w:tr w:rsidR="00EC7C4F" w:rsidTr="00C44EDF">
        <w:tc>
          <w:tcPr>
            <w:tcW w:w="1269" w:type="dxa"/>
          </w:tcPr>
          <w:p w:rsidR="00EC7C4F" w:rsidRPr="00E378FD" w:rsidRDefault="00EC7C4F" w:rsidP="00C44EDF">
            <w:pPr>
              <w:rPr>
                <w:b/>
                <w:bCs/>
              </w:rPr>
            </w:pPr>
            <w:r>
              <w:rPr>
                <w:b/>
                <w:bCs/>
              </w:rPr>
              <w:t>Day of the Week</w:t>
            </w:r>
          </w:p>
        </w:tc>
        <w:tc>
          <w:tcPr>
            <w:tcW w:w="1107" w:type="dxa"/>
          </w:tcPr>
          <w:p w:rsidR="00EC7C4F" w:rsidRPr="00E378FD" w:rsidRDefault="00EC7C4F" w:rsidP="00C44EDF">
            <w:pPr>
              <w:rPr>
                <w:b/>
                <w:bCs/>
              </w:rPr>
            </w:pPr>
            <w:r>
              <w:rPr>
                <w:b/>
                <w:bCs/>
              </w:rPr>
              <w:t>Hours Worked</w:t>
            </w:r>
          </w:p>
        </w:tc>
        <w:tc>
          <w:tcPr>
            <w:tcW w:w="2410" w:type="dxa"/>
          </w:tcPr>
          <w:p w:rsidR="00EC7C4F" w:rsidRPr="00E378FD" w:rsidRDefault="00EC7C4F" w:rsidP="00C44EDF">
            <w:pPr>
              <w:rPr>
                <w:b/>
                <w:bCs/>
              </w:rPr>
            </w:pPr>
            <w:r>
              <w:rPr>
                <w:b/>
                <w:bCs/>
              </w:rPr>
              <w:t>Worked on</w:t>
            </w:r>
          </w:p>
        </w:tc>
        <w:tc>
          <w:tcPr>
            <w:tcW w:w="1276" w:type="dxa"/>
          </w:tcPr>
          <w:p w:rsidR="00EC7C4F" w:rsidRPr="00E378FD" w:rsidRDefault="00EC7C4F" w:rsidP="00C44EDF">
            <w:pPr>
              <w:rPr>
                <w:b/>
                <w:bCs/>
              </w:rPr>
            </w:pPr>
            <w:r>
              <w:rPr>
                <w:b/>
                <w:bCs/>
              </w:rPr>
              <w:t>Percentage Completed</w:t>
            </w:r>
          </w:p>
        </w:tc>
        <w:tc>
          <w:tcPr>
            <w:tcW w:w="3827" w:type="dxa"/>
          </w:tcPr>
          <w:p w:rsidR="00EC7C4F" w:rsidRPr="00E378FD" w:rsidRDefault="00EC7C4F" w:rsidP="00C44EDF">
            <w:pPr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EC7C4F" w:rsidTr="00C44EDF">
        <w:tc>
          <w:tcPr>
            <w:tcW w:w="1269" w:type="dxa"/>
          </w:tcPr>
          <w:p w:rsidR="00EC7C4F" w:rsidRDefault="00EC7C4F" w:rsidP="00C44EDF">
            <w:r>
              <w:t>Monday</w:t>
            </w:r>
          </w:p>
        </w:tc>
        <w:tc>
          <w:tcPr>
            <w:tcW w:w="1107" w:type="dxa"/>
          </w:tcPr>
          <w:p w:rsidR="00EC7C4F" w:rsidRDefault="00EC7C4F" w:rsidP="00C44EDF"/>
        </w:tc>
        <w:tc>
          <w:tcPr>
            <w:tcW w:w="2410" w:type="dxa"/>
          </w:tcPr>
          <w:p w:rsidR="00EC7C4F" w:rsidRDefault="00EC7C4F" w:rsidP="00C44EDF"/>
        </w:tc>
        <w:tc>
          <w:tcPr>
            <w:tcW w:w="1276" w:type="dxa"/>
          </w:tcPr>
          <w:p w:rsidR="00EC7C4F" w:rsidRDefault="00EC7C4F" w:rsidP="00C44EDF"/>
        </w:tc>
        <w:tc>
          <w:tcPr>
            <w:tcW w:w="3827" w:type="dxa"/>
          </w:tcPr>
          <w:p w:rsidR="00EC7C4F" w:rsidRDefault="00EC7C4F" w:rsidP="00C44EDF"/>
        </w:tc>
      </w:tr>
      <w:tr w:rsidR="00EC7C4F" w:rsidTr="00C44EDF">
        <w:tc>
          <w:tcPr>
            <w:tcW w:w="1269" w:type="dxa"/>
          </w:tcPr>
          <w:p w:rsidR="00EC7C4F" w:rsidRDefault="00EC7C4F" w:rsidP="00C44EDF">
            <w:r>
              <w:t>Tuesday</w:t>
            </w:r>
          </w:p>
        </w:tc>
        <w:tc>
          <w:tcPr>
            <w:tcW w:w="1107" w:type="dxa"/>
          </w:tcPr>
          <w:p w:rsidR="00EC7C4F" w:rsidRDefault="00EC7C4F" w:rsidP="00C44EDF"/>
        </w:tc>
        <w:tc>
          <w:tcPr>
            <w:tcW w:w="2410" w:type="dxa"/>
          </w:tcPr>
          <w:p w:rsidR="00EC7C4F" w:rsidRDefault="00EC7C4F" w:rsidP="00C44EDF"/>
        </w:tc>
        <w:tc>
          <w:tcPr>
            <w:tcW w:w="1276" w:type="dxa"/>
          </w:tcPr>
          <w:p w:rsidR="00EC7C4F" w:rsidRDefault="00EC7C4F" w:rsidP="00C44EDF"/>
        </w:tc>
        <w:tc>
          <w:tcPr>
            <w:tcW w:w="3827" w:type="dxa"/>
          </w:tcPr>
          <w:p w:rsidR="00EC7C4F" w:rsidRDefault="00EC7C4F" w:rsidP="00C44EDF"/>
        </w:tc>
      </w:tr>
      <w:tr w:rsidR="00EC7C4F" w:rsidTr="00C44EDF">
        <w:tc>
          <w:tcPr>
            <w:tcW w:w="1269" w:type="dxa"/>
          </w:tcPr>
          <w:p w:rsidR="00EC7C4F" w:rsidRDefault="00EC7C4F" w:rsidP="00C44EDF">
            <w:r>
              <w:t>Wednesday</w:t>
            </w:r>
          </w:p>
        </w:tc>
        <w:tc>
          <w:tcPr>
            <w:tcW w:w="1107" w:type="dxa"/>
          </w:tcPr>
          <w:p w:rsidR="00EC7C4F" w:rsidRDefault="00EC7C4F" w:rsidP="00C44EDF"/>
        </w:tc>
        <w:tc>
          <w:tcPr>
            <w:tcW w:w="2410" w:type="dxa"/>
          </w:tcPr>
          <w:p w:rsidR="00EC7C4F" w:rsidRDefault="00EC7C4F" w:rsidP="00C44EDF"/>
        </w:tc>
        <w:tc>
          <w:tcPr>
            <w:tcW w:w="1276" w:type="dxa"/>
          </w:tcPr>
          <w:p w:rsidR="00EC7C4F" w:rsidRDefault="00EC7C4F" w:rsidP="00C44EDF"/>
        </w:tc>
        <w:tc>
          <w:tcPr>
            <w:tcW w:w="3827" w:type="dxa"/>
          </w:tcPr>
          <w:p w:rsidR="00EC7C4F" w:rsidRDefault="00EC7C4F" w:rsidP="00C44EDF"/>
        </w:tc>
      </w:tr>
      <w:tr w:rsidR="00EC7C4F" w:rsidTr="00C44EDF">
        <w:tc>
          <w:tcPr>
            <w:tcW w:w="1269" w:type="dxa"/>
          </w:tcPr>
          <w:p w:rsidR="00EC7C4F" w:rsidRDefault="00EC7C4F" w:rsidP="00C44EDF">
            <w:r>
              <w:t>Thursday</w:t>
            </w:r>
          </w:p>
        </w:tc>
        <w:tc>
          <w:tcPr>
            <w:tcW w:w="1107" w:type="dxa"/>
          </w:tcPr>
          <w:p w:rsidR="00EC7C4F" w:rsidRDefault="00EC7C4F" w:rsidP="00C44EDF"/>
        </w:tc>
        <w:tc>
          <w:tcPr>
            <w:tcW w:w="2410" w:type="dxa"/>
          </w:tcPr>
          <w:p w:rsidR="00EC7C4F" w:rsidRDefault="00EC7C4F" w:rsidP="00C44EDF"/>
        </w:tc>
        <w:tc>
          <w:tcPr>
            <w:tcW w:w="1276" w:type="dxa"/>
          </w:tcPr>
          <w:p w:rsidR="00EC7C4F" w:rsidRDefault="00EC7C4F" w:rsidP="00C44EDF"/>
        </w:tc>
        <w:tc>
          <w:tcPr>
            <w:tcW w:w="3827" w:type="dxa"/>
          </w:tcPr>
          <w:p w:rsidR="00EC7C4F" w:rsidRDefault="00EC7C4F" w:rsidP="00C44EDF"/>
        </w:tc>
      </w:tr>
      <w:tr w:rsidR="00EC7C4F" w:rsidTr="00C44EDF">
        <w:tc>
          <w:tcPr>
            <w:tcW w:w="1269" w:type="dxa"/>
          </w:tcPr>
          <w:p w:rsidR="00EC7C4F" w:rsidRDefault="00EC7C4F" w:rsidP="00C44EDF">
            <w:r>
              <w:t>Friday</w:t>
            </w:r>
          </w:p>
        </w:tc>
        <w:tc>
          <w:tcPr>
            <w:tcW w:w="1107" w:type="dxa"/>
          </w:tcPr>
          <w:p w:rsidR="00EC7C4F" w:rsidRDefault="00EC7C4F" w:rsidP="00C44EDF"/>
        </w:tc>
        <w:tc>
          <w:tcPr>
            <w:tcW w:w="2410" w:type="dxa"/>
          </w:tcPr>
          <w:p w:rsidR="00EC7C4F" w:rsidRDefault="00EC7C4F" w:rsidP="00C44EDF"/>
        </w:tc>
        <w:tc>
          <w:tcPr>
            <w:tcW w:w="1276" w:type="dxa"/>
          </w:tcPr>
          <w:p w:rsidR="00EC7C4F" w:rsidRDefault="00EC7C4F" w:rsidP="00C44EDF"/>
        </w:tc>
        <w:tc>
          <w:tcPr>
            <w:tcW w:w="3827" w:type="dxa"/>
          </w:tcPr>
          <w:p w:rsidR="00EC7C4F" w:rsidRDefault="00EC7C4F" w:rsidP="00C44EDF"/>
        </w:tc>
      </w:tr>
      <w:tr w:rsidR="00EC7C4F" w:rsidTr="00C44EDF">
        <w:tc>
          <w:tcPr>
            <w:tcW w:w="1269" w:type="dxa"/>
          </w:tcPr>
          <w:p w:rsidR="00EC7C4F" w:rsidRDefault="00EC7C4F" w:rsidP="00C44EDF">
            <w:r>
              <w:t>Saturday</w:t>
            </w:r>
          </w:p>
        </w:tc>
        <w:tc>
          <w:tcPr>
            <w:tcW w:w="1107" w:type="dxa"/>
          </w:tcPr>
          <w:p w:rsidR="00EC7C4F" w:rsidRDefault="00EC7C4F" w:rsidP="00C44EDF"/>
        </w:tc>
        <w:tc>
          <w:tcPr>
            <w:tcW w:w="2410" w:type="dxa"/>
          </w:tcPr>
          <w:p w:rsidR="00EC7C4F" w:rsidRDefault="00EC7C4F" w:rsidP="00C44EDF"/>
        </w:tc>
        <w:tc>
          <w:tcPr>
            <w:tcW w:w="1276" w:type="dxa"/>
          </w:tcPr>
          <w:p w:rsidR="00EC7C4F" w:rsidRDefault="00EC7C4F" w:rsidP="00C44EDF"/>
        </w:tc>
        <w:tc>
          <w:tcPr>
            <w:tcW w:w="3827" w:type="dxa"/>
          </w:tcPr>
          <w:p w:rsidR="00EC7C4F" w:rsidRDefault="00EC7C4F" w:rsidP="00C44EDF"/>
        </w:tc>
      </w:tr>
      <w:tr w:rsidR="00EC7C4F" w:rsidTr="00C44EDF">
        <w:tc>
          <w:tcPr>
            <w:tcW w:w="1269" w:type="dxa"/>
          </w:tcPr>
          <w:p w:rsidR="00EC7C4F" w:rsidRDefault="00EC7C4F" w:rsidP="00C44EDF">
            <w:r>
              <w:t>Sunday</w:t>
            </w:r>
          </w:p>
        </w:tc>
        <w:tc>
          <w:tcPr>
            <w:tcW w:w="1107" w:type="dxa"/>
          </w:tcPr>
          <w:p w:rsidR="00EC7C4F" w:rsidRDefault="00EC7C4F" w:rsidP="00C44EDF"/>
        </w:tc>
        <w:tc>
          <w:tcPr>
            <w:tcW w:w="2410" w:type="dxa"/>
          </w:tcPr>
          <w:p w:rsidR="00EC7C4F" w:rsidRDefault="00EC7C4F" w:rsidP="00C44EDF"/>
        </w:tc>
        <w:tc>
          <w:tcPr>
            <w:tcW w:w="1276" w:type="dxa"/>
          </w:tcPr>
          <w:p w:rsidR="00EC7C4F" w:rsidRDefault="00EC7C4F" w:rsidP="00C44EDF"/>
        </w:tc>
        <w:tc>
          <w:tcPr>
            <w:tcW w:w="3827" w:type="dxa"/>
          </w:tcPr>
          <w:p w:rsidR="00EC7C4F" w:rsidRDefault="00EC7C4F" w:rsidP="00C44EDF"/>
        </w:tc>
      </w:tr>
    </w:tbl>
    <w:p w:rsidR="00EC7C4F" w:rsidRDefault="00EC7C4F" w:rsidP="00EC7C4F"/>
    <w:p w:rsidR="00EC7C4F" w:rsidRDefault="00EC7C4F" w:rsidP="00EC7C4F"/>
    <w:p w:rsidR="00EC7C4F" w:rsidRPr="00E378FD" w:rsidRDefault="00EC7C4F" w:rsidP="00EC7C4F">
      <w:r>
        <w:rPr>
          <w:b/>
          <w:bCs/>
        </w:rPr>
        <w:t>Week Start Date:</w:t>
      </w:r>
      <w:r>
        <w:rPr>
          <w:b/>
          <w:bCs/>
        </w:rPr>
        <w:tab/>
      </w:r>
      <w:r>
        <w:t>7/1</w:t>
      </w:r>
      <w:r w:rsidRPr="00E378FD">
        <w:t>/1</w:t>
      </w:r>
      <w:r>
        <w:t>3</w:t>
      </w:r>
      <w:r>
        <w:rPr>
          <w:b/>
          <w:bCs/>
        </w:rPr>
        <w:tab/>
        <w:t xml:space="preserve">          Week End Date:          </w:t>
      </w:r>
      <w:r>
        <w:t>13/1/13</w:t>
      </w:r>
    </w:p>
    <w:p w:rsidR="00EC7C4F" w:rsidRDefault="00EC7C4F" w:rsidP="00EC7C4F"/>
    <w:p w:rsidR="00EC7C4F" w:rsidRDefault="00EC7C4F" w:rsidP="00EC7C4F"/>
    <w:p w:rsidR="00EC7C4F" w:rsidRDefault="00EC7C4F" w:rsidP="00EC7C4F">
      <w:pPr>
        <w:jc w:val="right"/>
        <w:rPr>
          <w:b/>
          <w:bCs/>
        </w:rPr>
      </w:pPr>
      <w:r>
        <w:rPr>
          <w:b/>
          <w:bCs/>
        </w:rPr>
        <w:t xml:space="preserve">Total Hours Spent on Project at End of Page </w:t>
      </w:r>
      <w:r w:rsidR="0072709C">
        <w:rPr>
          <w:b/>
          <w:bCs/>
        </w:rPr>
        <w:t>7</w:t>
      </w:r>
      <w:r>
        <w:rPr>
          <w:b/>
          <w:bCs/>
        </w:rPr>
        <w:t xml:space="preserve">: </w:t>
      </w:r>
    </w:p>
    <w:p w:rsidR="00EC7C4F" w:rsidRDefault="00EC7C4F" w:rsidP="00EC7C4F">
      <w:pPr>
        <w:jc w:val="right"/>
        <w:rPr>
          <w:b/>
          <w:bCs/>
        </w:rPr>
      </w:pPr>
    </w:p>
    <w:p w:rsidR="00EC7C4F" w:rsidRDefault="00EC7C4F" w:rsidP="00EC7C4F">
      <w:pPr>
        <w:jc w:val="right"/>
        <w:rPr>
          <w:b/>
          <w:bCs/>
        </w:rPr>
      </w:pPr>
    </w:p>
    <w:p w:rsidR="00EC7C4F" w:rsidRPr="00E378FD" w:rsidRDefault="00EC7C4F" w:rsidP="00EC7C4F">
      <w:r>
        <w:rPr>
          <w:b/>
          <w:bCs/>
        </w:rPr>
        <w:lastRenderedPageBreak/>
        <w:t>Week Start Date:</w:t>
      </w:r>
      <w:r>
        <w:rPr>
          <w:b/>
          <w:bCs/>
        </w:rPr>
        <w:tab/>
      </w:r>
      <w:r>
        <w:t>14</w:t>
      </w:r>
      <w:r w:rsidRPr="00E378FD">
        <w:t>/1/1</w:t>
      </w:r>
      <w:r>
        <w:t>3</w:t>
      </w:r>
      <w:r>
        <w:rPr>
          <w:b/>
          <w:bCs/>
        </w:rPr>
        <w:tab/>
        <w:t xml:space="preserve">Week End Date:          </w:t>
      </w:r>
      <w:r>
        <w:t>20/1/13</w:t>
      </w:r>
    </w:p>
    <w:tbl>
      <w:tblPr>
        <w:tblStyle w:val="TableGrid"/>
        <w:tblpPr w:leftFromText="180" w:rightFromText="180" w:vertAnchor="page" w:horzAnchor="margin" w:tblpXSpec="center" w:tblpY="2521"/>
        <w:tblW w:w="9889" w:type="dxa"/>
        <w:tblLook w:val="04A0" w:firstRow="1" w:lastRow="0" w:firstColumn="1" w:lastColumn="0" w:noHBand="0" w:noVBand="1"/>
      </w:tblPr>
      <w:tblGrid>
        <w:gridCol w:w="1269"/>
        <w:gridCol w:w="1107"/>
        <w:gridCol w:w="2410"/>
        <w:gridCol w:w="1276"/>
        <w:gridCol w:w="3827"/>
      </w:tblGrid>
      <w:tr w:rsidR="00EC7C4F" w:rsidTr="00C44EDF">
        <w:tc>
          <w:tcPr>
            <w:tcW w:w="1269" w:type="dxa"/>
          </w:tcPr>
          <w:p w:rsidR="00EC7C4F" w:rsidRPr="00E378FD" w:rsidRDefault="00EC7C4F" w:rsidP="00C44EDF">
            <w:pPr>
              <w:rPr>
                <w:b/>
                <w:bCs/>
              </w:rPr>
            </w:pPr>
            <w:r>
              <w:rPr>
                <w:b/>
                <w:bCs/>
              </w:rPr>
              <w:t>Day of the Week</w:t>
            </w:r>
          </w:p>
        </w:tc>
        <w:tc>
          <w:tcPr>
            <w:tcW w:w="1107" w:type="dxa"/>
          </w:tcPr>
          <w:p w:rsidR="00EC7C4F" w:rsidRPr="00E378FD" w:rsidRDefault="00EC7C4F" w:rsidP="00C44EDF">
            <w:pPr>
              <w:rPr>
                <w:b/>
                <w:bCs/>
              </w:rPr>
            </w:pPr>
            <w:r>
              <w:rPr>
                <w:b/>
                <w:bCs/>
              </w:rPr>
              <w:t>Hours Worked</w:t>
            </w:r>
          </w:p>
        </w:tc>
        <w:tc>
          <w:tcPr>
            <w:tcW w:w="2410" w:type="dxa"/>
          </w:tcPr>
          <w:p w:rsidR="00EC7C4F" w:rsidRPr="00E378FD" w:rsidRDefault="00EC7C4F" w:rsidP="00C44EDF">
            <w:pPr>
              <w:rPr>
                <w:b/>
                <w:bCs/>
              </w:rPr>
            </w:pPr>
            <w:r>
              <w:rPr>
                <w:b/>
                <w:bCs/>
              </w:rPr>
              <w:t>Worked on</w:t>
            </w:r>
          </w:p>
        </w:tc>
        <w:tc>
          <w:tcPr>
            <w:tcW w:w="1276" w:type="dxa"/>
          </w:tcPr>
          <w:p w:rsidR="00EC7C4F" w:rsidRPr="00E378FD" w:rsidRDefault="00EC7C4F" w:rsidP="00C44EDF">
            <w:pPr>
              <w:rPr>
                <w:b/>
                <w:bCs/>
              </w:rPr>
            </w:pPr>
            <w:r>
              <w:rPr>
                <w:b/>
                <w:bCs/>
              </w:rPr>
              <w:t>Percentage Completed</w:t>
            </w:r>
          </w:p>
        </w:tc>
        <w:tc>
          <w:tcPr>
            <w:tcW w:w="3827" w:type="dxa"/>
          </w:tcPr>
          <w:p w:rsidR="00EC7C4F" w:rsidRPr="00E378FD" w:rsidRDefault="00EC7C4F" w:rsidP="00C44EDF">
            <w:pPr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EC7C4F" w:rsidTr="00C44EDF">
        <w:tc>
          <w:tcPr>
            <w:tcW w:w="1269" w:type="dxa"/>
          </w:tcPr>
          <w:p w:rsidR="00EC7C4F" w:rsidRDefault="00EC7C4F" w:rsidP="00C44EDF">
            <w:r>
              <w:t>Monday</w:t>
            </w:r>
          </w:p>
        </w:tc>
        <w:tc>
          <w:tcPr>
            <w:tcW w:w="1107" w:type="dxa"/>
          </w:tcPr>
          <w:p w:rsidR="00EC7C4F" w:rsidRDefault="00EC7C4F" w:rsidP="00C44EDF"/>
        </w:tc>
        <w:tc>
          <w:tcPr>
            <w:tcW w:w="2410" w:type="dxa"/>
          </w:tcPr>
          <w:p w:rsidR="00EC7C4F" w:rsidRDefault="00EC7C4F" w:rsidP="00C44EDF"/>
        </w:tc>
        <w:tc>
          <w:tcPr>
            <w:tcW w:w="1276" w:type="dxa"/>
          </w:tcPr>
          <w:p w:rsidR="00EC7C4F" w:rsidRDefault="00EC7C4F" w:rsidP="00C44EDF"/>
        </w:tc>
        <w:tc>
          <w:tcPr>
            <w:tcW w:w="3827" w:type="dxa"/>
          </w:tcPr>
          <w:p w:rsidR="00EC7C4F" w:rsidRDefault="00EC7C4F" w:rsidP="00C44EDF"/>
        </w:tc>
      </w:tr>
      <w:tr w:rsidR="00EC7C4F" w:rsidTr="00C44EDF">
        <w:tc>
          <w:tcPr>
            <w:tcW w:w="1269" w:type="dxa"/>
          </w:tcPr>
          <w:p w:rsidR="00EC7C4F" w:rsidRDefault="00EC7C4F" w:rsidP="00C44EDF">
            <w:r>
              <w:t>Tuesday</w:t>
            </w:r>
          </w:p>
        </w:tc>
        <w:tc>
          <w:tcPr>
            <w:tcW w:w="1107" w:type="dxa"/>
          </w:tcPr>
          <w:p w:rsidR="00EC7C4F" w:rsidRDefault="00EC7C4F" w:rsidP="00C44EDF"/>
        </w:tc>
        <w:tc>
          <w:tcPr>
            <w:tcW w:w="2410" w:type="dxa"/>
          </w:tcPr>
          <w:p w:rsidR="00EC7C4F" w:rsidRDefault="00EC7C4F" w:rsidP="00C44EDF"/>
        </w:tc>
        <w:tc>
          <w:tcPr>
            <w:tcW w:w="1276" w:type="dxa"/>
          </w:tcPr>
          <w:p w:rsidR="00EC7C4F" w:rsidRDefault="00EC7C4F" w:rsidP="00C44EDF"/>
        </w:tc>
        <w:tc>
          <w:tcPr>
            <w:tcW w:w="3827" w:type="dxa"/>
          </w:tcPr>
          <w:p w:rsidR="00EC7C4F" w:rsidRDefault="00EC7C4F" w:rsidP="00C44EDF"/>
        </w:tc>
      </w:tr>
      <w:tr w:rsidR="00EC7C4F" w:rsidTr="00C44EDF">
        <w:tc>
          <w:tcPr>
            <w:tcW w:w="1269" w:type="dxa"/>
          </w:tcPr>
          <w:p w:rsidR="00EC7C4F" w:rsidRDefault="00EC7C4F" w:rsidP="00C44EDF">
            <w:r>
              <w:t>Wednesday</w:t>
            </w:r>
          </w:p>
        </w:tc>
        <w:tc>
          <w:tcPr>
            <w:tcW w:w="1107" w:type="dxa"/>
          </w:tcPr>
          <w:p w:rsidR="00EC7C4F" w:rsidRDefault="00EC7C4F" w:rsidP="00C44EDF"/>
        </w:tc>
        <w:tc>
          <w:tcPr>
            <w:tcW w:w="2410" w:type="dxa"/>
          </w:tcPr>
          <w:p w:rsidR="00EC7C4F" w:rsidRDefault="00EC7C4F" w:rsidP="00C44EDF"/>
        </w:tc>
        <w:tc>
          <w:tcPr>
            <w:tcW w:w="1276" w:type="dxa"/>
          </w:tcPr>
          <w:p w:rsidR="00EC7C4F" w:rsidRDefault="00EC7C4F" w:rsidP="00C44EDF"/>
        </w:tc>
        <w:tc>
          <w:tcPr>
            <w:tcW w:w="3827" w:type="dxa"/>
          </w:tcPr>
          <w:p w:rsidR="00EC7C4F" w:rsidRDefault="00EC7C4F" w:rsidP="00C44EDF"/>
        </w:tc>
      </w:tr>
      <w:tr w:rsidR="00EC7C4F" w:rsidTr="00C44EDF">
        <w:tc>
          <w:tcPr>
            <w:tcW w:w="1269" w:type="dxa"/>
          </w:tcPr>
          <w:p w:rsidR="00EC7C4F" w:rsidRDefault="00EC7C4F" w:rsidP="00C44EDF">
            <w:r>
              <w:t>Thursday</w:t>
            </w:r>
          </w:p>
        </w:tc>
        <w:tc>
          <w:tcPr>
            <w:tcW w:w="1107" w:type="dxa"/>
          </w:tcPr>
          <w:p w:rsidR="00EC7C4F" w:rsidRDefault="00EC7C4F" w:rsidP="00C44EDF"/>
        </w:tc>
        <w:tc>
          <w:tcPr>
            <w:tcW w:w="2410" w:type="dxa"/>
          </w:tcPr>
          <w:p w:rsidR="00EC7C4F" w:rsidRDefault="00EC7C4F" w:rsidP="00C44EDF"/>
        </w:tc>
        <w:tc>
          <w:tcPr>
            <w:tcW w:w="1276" w:type="dxa"/>
          </w:tcPr>
          <w:p w:rsidR="00EC7C4F" w:rsidRDefault="00EC7C4F" w:rsidP="00C44EDF"/>
        </w:tc>
        <w:tc>
          <w:tcPr>
            <w:tcW w:w="3827" w:type="dxa"/>
          </w:tcPr>
          <w:p w:rsidR="00EC7C4F" w:rsidRDefault="00EC7C4F" w:rsidP="00C44EDF"/>
        </w:tc>
      </w:tr>
      <w:tr w:rsidR="00EC7C4F" w:rsidTr="00C44EDF">
        <w:tc>
          <w:tcPr>
            <w:tcW w:w="1269" w:type="dxa"/>
          </w:tcPr>
          <w:p w:rsidR="00EC7C4F" w:rsidRDefault="00EC7C4F" w:rsidP="00C44EDF">
            <w:r>
              <w:t>Friday</w:t>
            </w:r>
          </w:p>
        </w:tc>
        <w:tc>
          <w:tcPr>
            <w:tcW w:w="1107" w:type="dxa"/>
          </w:tcPr>
          <w:p w:rsidR="00EC7C4F" w:rsidRDefault="00EC7C4F" w:rsidP="00C44EDF"/>
        </w:tc>
        <w:tc>
          <w:tcPr>
            <w:tcW w:w="2410" w:type="dxa"/>
          </w:tcPr>
          <w:p w:rsidR="00EC7C4F" w:rsidRDefault="00EC7C4F" w:rsidP="00C44EDF"/>
        </w:tc>
        <w:tc>
          <w:tcPr>
            <w:tcW w:w="1276" w:type="dxa"/>
          </w:tcPr>
          <w:p w:rsidR="00EC7C4F" w:rsidRDefault="00EC7C4F" w:rsidP="00C44EDF"/>
        </w:tc>
        <w:tc>
          <w:tcPr>
            <w:tcW w:w="3827" w:type="dxa"/>
          </w:tcPr>
          <w:p w:rsidR="00EC7C4F" w:rsidRDefault="00EC7C4F" w:rsidP="00C44EDF"/>
        </w:tc>
      </w:tr>
      <w:tr w:rsidR="00EC7C4F" w:rsidTr="00C44EDF">
        <w:tc>
          <w:tcPr>
            <w:tcW w:w="1269" w:type="dxa"/>
          </w:tcPr>
          <w:p w:rsidR="00EC7C4F" w:rsidRDefault="00EC7C4F" w:rsidP="00C44EDF">
            <w:r>
              <w:t>Saturday</w:t>
            </w:r>
          </w:p>
        </w:tc>
        <w:tc>
          <w:tcPr>
            <w:tcW w:w="1107" w:type="dxa"/>
          </w:tcPr>
          <w:p w:rsidR="00EC7C4F" w:rsidRDefault="00EC7C4F" w:rsidP="00C44EDF"/>
        </w:tc>
        <w:tc>
          <w:tcPr>
            <w:tcW w:w="2410" w:type="dxa"/>
          </w:tcPr>
          <w:p w:rsidR="00EC7C4F" w:rsidRDefault="00EC7C4F" w:rsidP="00C44EDF"/>
        </w:tc>
        <w:tc>
          <w:tcPr>
            <w:tcW w:w="1276" w:type="dxa"/>
          </w:tcPr>
          <w:p w:rsidR="00EC7C4F" w:rsidRDefault="00EC7C4F" w:rsidP="00C44EDF"/>
        </w:tc>
        <w:tc>
          <w:tcPr>
            <w:tcW w:w="3827" w:type="dxa"/>
          </w:tcPr>
          <w:p w:rsidR="00EC7C4F" w:rsidRDefault="00EC7C4F" w:rsidP="00C44EDF"/>
        </w:tc>
      </w:tr>
      <w:tr w:rsidR="00EC7C4F" w:rsidTr="00C44EDF">
        <w:tc>
          <w:tcPr>
            <w:tcW w:w="1269" w:type="dxa"/>
          </w:tcPr>
          <w:p w:rsidR="00EC7C4F" w:rsidRDefault="00EC7C4F" w:rsidP="00C44EDF">
            <w:r>
              <w:t>Sunday</w:t>
            </w:r>
          </w:p>
        </w:tc>
        <w:tc>
          <w:tcPr>
            <w:tcW w:w="1107" w:type="dxa"/>
          </w:tcPr>
          <w:p w:rsidR="00EC7C4F" w:rsidRDefault="00EC7C4F" w:rsidP="00C44EDF"/>
        </w:tc>
        <w:tc>
          <w:tcPr>
            <w:tcW w:w="2410" w:type="dxa"/>
          </w:tcPr>
          <w:p w:rsidR="00EC7C4F" w:rsidRDefault="00EC7C4F" w:rsidP="00C44EDF"/>
        </w:tc>
        <w:tc>
          <w:tcPr>
            <w:tcW w:w="1276" w:type="dxa"/>
          </w:tcPr>
          <w:p w:rsidR="00EC7C4F" w:rsidRDefault="00EC7C4F" w:rsidP="00C44EDF"/>
        </w:tc>
        <w:tc>
          <w:tcPr>
            <w:tcW w:w="3827" w:type="dxa"/>
          </w:tcPr>
          <w:p w:rsidR="00EC7C4F" w:rsidRDefault="00EC7C4F" w:rsidP="00C44EDF"/>
        </w:tc>
      </w:tr>
    </w:tbl>
    <w:p w:rsidR="00EC7C4F" w:rsidRDefault="00EC7C4F" w:rsidP="00EC7C4F">
      <w:r>
        <w:rPr>
          <w:b/>
          <w:bCs/>
        </w:rPr>
        <w:t xml:space="preserve">Group Member Name: </w:t>
      </w:r>
      <w:r>
        <w:t>Mike Steel</w:t>
      </w:r>
    </w:p>
    <w:tbl>
      <w:tblPr>
        <w:tblStyle w:val="TableGrid"/>
        <w:tblpPr w:leftFromText="180" w:rightFromText="180" w:vertAnchor="page" w:horzAnchor="margin" w:tblpXSpec="center" w:tblpY="8607"/>
        <w:tblW w:w="9889" w:type="dxa"/>
        <w:tblLook w:val="04A0" w:firstRow="1" w:lastRow="0" w:firstColumn="1" w:lastColumn="0" w:noHBand="0" w:noVBand="1"/>
      </w:tblPr>
      <w:tblGrid>
        <w:gridCol w:w="1269"/>
        <w:gridCol w:w="1107"/>
        <w:gridCol w:w="2410"/>
        <w:gridCol w:w="1276"/>
        <w:gridCol w:w="3827"/>
      </w:tblGrid>
      <w:tr w:rsidR="00EC7C4F" w:rsidTr="00C44EDF">
        <w:tc>
          <w:tcPr>
            <w:tcW w:w="1269" w:type="dxa"/>
          </w:tcPr>
          <w:p w:rsidR="00EC7C4F" w:rsidRPr="00E378FD" w:rsidRDefault="00EC7C4F" w:rsidP="00C44EDF">
            <w:pPr>
              <w:rPr>
                <w:b/>
                <w:bCs/>
              </w:rPr>
            </w:pPr>
            <w:r>
              <w:rPr>
                <w:b/>
                <w:bCs/>
              </w:rPr>
              <w:t>Day of the Week</w:t>
            </w:r>
          </w:p>
        </w:tc>
        <w:tc>
          <w:tcPr>
            <w:tcW w:w="1107" w:type="dxa"/>
          </w:tcPr>
          <w:p w:rsidR="00EC7C4F" w:rsidRPr="00E378FD" w:rsidRDefault="00EC7C4F" w:rsidP="00C44EDF">
            <w:pPr>
              <w:rPr>
                <w:b/>
                <w:bCs/>
              </w:rPr>
            </w:pPr>
            <w:r>
              <w:rPr>
                <w:b/>
                <w:bCs/>
              </w:rPr>
              <w:t>Hours Worked</w:t>
            </w:r>
          </w:p>
        </w:tc>
        <w:tc>
          <w:tcPr>
            <w:tcW w:w="2410" w:type="dxa"/>
          </w:tcPr>
          <w:p w:rsidR="00EC7C4F" w:rsidRPr="00E378FD" w:rsidRDefault="00EC7C4F" w:rsidP="00C44EDF">
            <w:pPr>
              <w:rPr>
                <w:b/>
                <w:bCs/>
              </w:rPr>
            </w:pPr>
            <w:r>
              <w:rPr>
                <w:b/>
                <w:bCs/>
              </w:rPr>
              <w:t>Worked on</w:t>
            </w:r>
          </w:p>
        </w:tc>
        <w:tc>
          <w:tcPr>
            <w:tcW w:w="1276" w:type="dxa"/>
          </w:tcPr>
          <w:p w:rsidR="00EC7C4F" w:rsidRPr="00E378FD" w:rsidRDefault="00EC7C4F" w:rsidP="00C44EDF">
            <w:pPr>
              <w:rPr>
                <w:b/>
                <w:bCs/>
              </w:rPr>
            </w:pPr>
            <w:r>
              <w:rPr>
                <w:b/>
                <w:bCs/>
              </w:rPr>
              <w:t>Percentage Completed</w:t>
            </w:r>
          </w:p>
        </w:tc>
        <w:tc>
          <w:tcPr>
            <w:tcW w:w="3827" w:type="dxa"/>
          </w:tcPr>
          <w:p w:rsidR="00EC7C4F" w:rsidRPr="00E378FD" w:rsidRDefault="00EC7C4F" w:rsidP="00C44EDF">
            <w:pPr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EC7C4F" w:rsidTr="00C44EDF">
        <w:tc>
          <w:tcPr>
            <w:tcW w:w="1269" w:type="dxa"/>
          </w:tcPr>
          <w:p w:rsidR="00EC7C4F" w:rsidRDefault="00EC7C4F" w:rsidP="00C44EDF">
            <w:r>
              <w:t>Monday</w:t>
            </w:r>
          </w:p>
        </w:tc>
        <w:tc>
          <w:tcPr>
            <w:tcW w:w="1107" w:type="dxa"/>
          </w:tcPr>
          <w:p w:rsidR="00EC7C4F" w:rsidRDefault="00EC7C4F" w:rsidP="00C44EDF"/>
        </w:tc>
        <w:tc>
          <w:tcPr>
            <w:tcW w:w="2410" w:type="dxa"/>
          </w:tcPr>
          <w:p w:rsidR="00EC7C4F" w:rsidRDefault="00EC7C4F" w:rsidP="00C44EDF"/>
        </w:tc>
        <w:tc>
          <w:tcPr>
            <w:tcW w:w="1276" w:type="dxa"/>
          </w:tcPr>
          <w:p w:rsidR="00EC7C4F" w:rsidRDefault="00EC7C4F" w:rsidP="00C44EDF"/>
        </w:tc>
        <w:tc>
          <w:tcPr>
            <w:tcW w:w="3827" w:type="dxa"/>
          </w:tcPr>
          <w:p w:rsidR="00EC7C4F" w:rsidRDefault="00EC7C4F" w:rsidP="00C44EDF"/>
        </w:tc>
      </w:tr>
      <w:tr w:rsidR="00EC7C4F" w:rsidTr="00C44EDF">
        <w:tc>
          <w:tcPr>
            <w:tcW w:w="1269" w:type="dxa"/>
          </w:tcPr>
          <w:p w:rsidR="00EC7C4F" w:rsidRDefault="00EC7C4F" w:rsidP="00C44EDF">
            <w:r>
              <w:t>Tuesday</w:t>
            </w:r>
          </w:p>
        </w:tc>
        <w:tc>
          <w:tcPr>
            <w:tcW w:w="1107" w:type="dxa"/>
          </w:tcPr>
          <w:p w:rsidR="00EC7C4F" w:rsidRDefault="00EC7C4F" w:rsidP="00C44EDF"/>
        </w:tc>
        <w:tc>
          <w:tcPr>
            <w:tcW w:w="2410" w:type="dxa"/>
          </w:tcPr>
          <w:p w:rsidR="00EC7C4F" w:rsidRDefault="00EC7C4F" w:rsidP="00C44EDF"/>
        </w:tc>
        <w:tc>
          <w:tcPr>
            <w:tcW w:w="1276" w:type="dxa"/>
          </w:tcPr>
          <w:p w:rsidR="00EC7C4F" w:rsidRDefault="00EC7C4F" w:rsidP="00C44EDF"/>
        </w:tc>
        <w:tc>
          <w:tcPr>
            <w:tcW w:w="3827" w:type="dxa"/>
          </w:tcPr>
          <w:p w:rsidR="00EC7C4F" w:rsidRDefault="00EC7C4F" w:rsidP="00C44EDF"/>
        </w:tc>
      </w:tr>
      <w:tr w:rsidR="00EC7C4F" w:rsidTr="00C44EDF">
        <w:tc>
          <w:tcPr>
            <w:tcW w:w="1269" w:type="dxa"/>
          </w:tcPr>
          <w:p w:rsidR="00EC7C4F" w:rsidRDefault="00EC7C4F" w:rsidP="00C44EDF">
            <w:r>
              <w:t>Wednesday</w:t>
            </w:r>
          </w:p>
        </w:tc>
        <w:tc>
          <w:tcPr>
            <w:tcW w:w="1107" w:type="dxa"/>
          </w:tcPr>
          <w:p w:rsidR="00EC7C4F" w:rsidRDefault="00EC7C4F" w:rsidP="00C44EDF"/>
        </w:tc>
        <w:tc>
          <w:tcPr>
            <w:tcW w:w="2410" w:type="dxa"/>
          </w:tcPr>
          <w:p w:rsidR="00EC7C4F" w:rsidRDefault="00EC7C4F" w:rsidP="00C44EDF"/>
        </w:tc>
        <w:tc>
          <w:tcPr>
            <w:tcW w:w="1276" w:type="dxa"/>
          </w:tcPr>
          <w:p w:rsidR="00EC7C4F" w:rsidRDefault="00EC7C4F" w:rsidP="00C44EDF"/>
        </w:tc>
        <w:tc>
          <w:tcPr>
            <w:tcW w:w="3827" w:type="dxa"/>
          </w:tcPr>
          <w:p w:rsidR="00EC7C4F" w:rsidRDefault="00EC7C4F" w:rsidP="00C44EDF"/>
        </w:tc>
      </w:tr>
      <w:tr w:rsidR="00EC7C4F" w:rsidTr="00C44EDF">
        <w:tc>
          <w:tcPr>
            <w:tcW w:w="1269" w:type="dxa"/>
          </w:tcPr>
          <w:p w:rsidR="00EC7C4F" w:rsidRDefault="00EC7C4F" w:rsidP="00C44EDF">
            <w:r>
              <w:t>Thursday</w:t>
            </w:r>
          </w:p>
        </w:tc>
        <w:tc>
          <w:tcPr>
            <w:tcW w:w="1107" w:type="dxa"/>
          </w:tcPr>
          <w:p w:rsidR="00EC7C4F" w:rsidRDefault="00EC7C4F" w:rsidP="00C44EDF"/>
        </w:tc>
        <w:tc>
          <w:tcPr>
            <w:tcW w:w="2410" w:type="dxa"/>
          </w:tcPr>
          <w:p w:rsidR="00EC7C4F" w:rsidRDefault="00EC7C4F" w:rsidP="00C44EDF"/>
        </w:tc>
        <w:tc>
          <w:tcPr>
            <w:tcW w:w="1276" w:type="dxa"/>
          </w:tcPr>
          <w:p w:rsidR="00EC7C4F" w:rsidRDefault="00EC7C4F" w:rsidP="00C44EDF"/>
        </w:tc>
        <w:tc>
          <w:tcPr>
            <w:tcW w:w="3827" w:type="dxa"/>
          </w:tcPr>
          <w:p w:rsidR="00EC7C4F" w:rsidRDefault="00EC7C4F" w:rsidP="00C44EDF"/>
        </w:tc>
      </w:tr>
      <w:tr w:rsidR="00EC7C4F" w:rsidTr="00C44EDF">
        <w:tc>
          <w:tcPr>
            <w:tcW w:w="1269" w:type="dxa"/>
          </w:tcPr>
          <w:p w:rsidR="00EC7C4F" w:rsidRDefault="00EC7C4F" w:rsidP="00C44EDF">
            <w:r>
              <w:t>Friday</w:t>
            </w:r>
          </w:p>
        </w:tc>
        <w:tc>
          <w:tcPr>
            <w:tcW w:w="1107" w:type="dxa"/>
          </w:tcPr>
          <w:p w:rsidR="00EC7C4F" w:rsidRDefault="00EC7C4F" w:rsidP="00C44EDF"/>
        </w:tc>
        <w:tc>
          <w:tcPr>
            <w:tcW w:w="2410" w:type="dxa"/>
          </w:tcPr>
          <w:p w:rsidR="00EC7C4F" w:rsidRDefault="00EC7C4F" w:rsidP="00C44EDF"/>
        </w:tc>
        <w:tc>
          <w:tcPr>
            <w:tcW w:w="1276" w:type="dxa"/>
          </w:tcPr>
          <w:p w:rsidR="00EC7C4F" w:rsidRDefault="00EC7C4F" w:rsidP="00C44EDF"/>
        </w:tc>
        <w:tc>
          <w:tcPr>
            <w:tcW w:w="3827" w:type="dxa"/>
          </w:tcPr>
          <w:p w:rsidR="00EC7C4F" w:rsidRDefault="00EC7C4F" w:rsidP="00C44EDF"/>
        </w:tc>
      </w:tr>
      <w:tr w:rsidR="00EC7C4F" w:rsidTr="00C44EDF">
        <w:tc>
          <w:tcPr>
            <w:tcW w:w="1269" w:type="dxa"/>
          </w:tcPr>
          <w:p w:rsidR="00EC7C4F" w:rsidRDefault="00EC7C4F" w:rsidP="00C44EDF">
            <w:r>
              <w:t>Saturday</w:t>
            </w:r>
          </w:p>
        </w:tc>
        <w:tc>
          <w:tcPr>
            <w:tcW w:w="1107" w:type="dxa"/>
          </w:tcPr>
          <w:p w:rsidR="00EC7C4F" w:rsidRDefault="00EC7C4F" w:rsidP="00C44EDF"/>
        </w:tc>
        <w:tc>
          <w:tcPr>
            <w:tcW w:w="2410" w:type="dxa"/>
          </w:tcPr>
          <w:p w:rsidR="00EC7C4F" w:rsidRDefault="00EC7C4F" w:rsidP="00C44EDF"/>
        </w:tc>
        <w:tc>
          <w:tcPr>
            <w:tcW w:w="1276" w:type="dxa"/>
          </w:tcPr>
          <w:p w:rsidR="00EC7C4F" w:rsidRDefault="00EC7C4F" w:rsidP="00C44EDF"/>
        </w:tc>
        <w:tc>
          <w:tcPr>
            <w:tcW w:w="3827" w:type="dxa"/>
          </w:tcPr>
          <w:p w:rsidR="00EC7C4F" w:rsidRDefault="00EC7C4F" w:rsidP="00C44EDF"/>
        </w:tc>
      </w:tr>
      <w:tr w:rsidR="00EC7C4F" w:rsidTr="00C44EDF">
        <w:tc>
          <w:tcPr>
            <w:tcW w:w="1269" w:type="dxa"/>
          </w:tcPr>
          <w:p w:rsidR="00EC7C4F" w:rsidRDefault="00EC7C4F" w:rsidP="00C44EDF">
            <w:r>
              <w:t>Sunday</w:t>
            </w:r>
          </w:p>
        </w:tc>
        <w:tc>
          <w:tcPr>
            <w:tcW w:w="1107" w:type="dxa"/>
          </w:tcPr>
          <w:p w:rsidR="00EC7C4F" w:rsidRDefault="00EC7C4F" w:rsidP="00C44EDF"/>
        </w:tc>
        <w:tc>
          <w:tcPr>
            <w:tcW w:w="2410" w:type="dxa"/>
          </w:tcPr>
          <w:p w:rsidR="00EC7C4F" w:rsidRDefault="00EC7C4F" w:rsidP="00C44EDF"/>
        </w:tc>
        <w:tc>
          <w:tcPr>
            <w:tcW w:w="1276" w:type="dxa"/>
          </w:tcPr>
          <w:p w:rsidR="00EC7C4F" w:rsidRDefault="00EC7C4F" w:rsidP="00C44EDF"/>
        </w:tc>
        <w:tc>
          <w:tcPr>
            <w:tcW w:w="3827" w:type="dxa"/>
          </w:tcPr>
          <w:p w:rsidR="00EC7C4F" w:rsidRDefault="00EC7C4F" w:rsidP="00C44EDF"/>
        </w:tc>
      </w:tr>
    </w:tbl>
    <w:p w:rsidR="00EC7C4F" w:rsidRDefault="00EC7C4F" w:rsidP="00EC7C4F"/>
    <w:p w:rsidR="00EC7C4F" w:rsidRDefault="00EC7C4F" w:rsidP="00EC7C4F"/>
    <w:p w:rsidR="00EC7C4F" w:rsidRPr="00E378FD" w:rsidRDefault="00EC7C4F" w:rsidP="00EC7C4F">
      <w:r>
        <w:rPr>
          <w:b/>
          <w:bCs/>
        </w:rPr>
        <w:t>Week Start Date:</w:t>
      </w:r>
      <w:r>
        <w:rPr>
          <w:b/>
          <w:bCs/>
        </w:rPr>
        <w:tab/>
      </w:r>
      <w:r>
        <w:t>21/1</w:t>
      </w:r>
      <w:r w:rsidRPr="00E378FD">
        <w:t>/1</w:t>
      </w:r>
      <w:r>
        <w:t>3</w:t>
      </w:r>
      <w:r>
        <w:rPr>
          <w:b/>
          <w:bCs/>
        </w:rPr>
        <w:tab/>
        <w:t xml:space="preserve">Week End Date:          </w:t>
      </w:r>
      <w:r w:rsidR="0072709C" w:rsidRPr="0072709C">
        <w:t>27</w:t>
      </w:r>
      <w:r>
        <w:t>/1</w:t>
      </w:r>
      <w:r w:rsidR="0072709C">
        <w:t>/13</w:t>
      </w:r>
    </w:p>
    <w:p w:rsidR="00EC7C4F" w:rsidRDefault="00EC7C4F" w:rsidP="00EC7C4F"/>
    <w:p w:rsidR="00EC7C4F" w:rsidRDefault="00EC7C4F" w:rsidP="00EC7C4F"/>
    <w:p w:rsidR="00EC7C4F" w:rsidRPr="00EC7C4F" w:rsidRDefault="00EC7C4F" w:rsidP="00EC7C4F">
      <w:pPr>
        <w:jc w:val="right"/>
      </w:pPr>
      <w:r>
        <w:rPr>
          <w:b/>
          <w:bCs/>
        </w:rPr>
        <w:t xml:space="preserve">Total Hours Spent on Project at End of Page </w:t>
      </w:r>
      <w:r w:rsidR="0072709C">
        <w:rPr>
          <w:b/>
          <w:bCs/>
        </w:rPr>
        <w:t>8</w:t>
      </w:r>
      <w:r>
        <w:rPr>
          <w:b/>
          <w:bCs/>
        </w:rPr>
        <w:t xml:space="preserve">: </w:t>
      </w:r>
    </w:p>
    <w:p w:rsidR="00EC7C4F" w:rsidRPr="00EC7C4F" w:rsidRDefault="00EC7C4F" w:rsidP="00EC7C4F">
      <w:pPr>
        <w:jc w:val="right"/>
      </w:pPr>
    </w:p>
    <w:p w:rsidR="00EC7C4F" w:rsidRDefault="00EC7C4F" w:rsidP="00EC7C4F">
      <w:pPr>
        <w:jc w:val="right"/>
      </w:pPr>
    </w:p>
    <w:p w:rsidR="0072709C" w:rsidRPr="00E378FD" w:rsidRDefault="0072709C" w:rsidP="0072709C">
      <w:r>
        <w:rPr>
          <w:b/>
          <w:bCs/>
        </w:rPr>
        <w:lastRenderedPageBreak/>
        <w:t>Week Start Date:</w:t>
      </w:r>
      <w:r>
        <w:rPr>
          <w:b/>
          <w:bCs/>
        </w:rPr>
        <w:tab/>
      </w:r>
      <w:r w:rsidRPr="0072709C">
        <w:t>2</w:t>
      </w:r>
      <w:r>
        <w:t>8/</w:t>
      </w:r>
      <w:r w:rsidRPr="00E378FD">
        <w:t>1/1</w:t>
      </w:r>
      <w:r>
        <w:t>3</w:t>
      </w:r>
      <w:r>
        <w:rPr>
          <w:b/>
          <w:bCs/>
        </w:rPr>
        <w:tab/>
        <w:t xml:space="preserve">Week End Date:          </w:t>
      </w:r>
      <w:r>
        <w:t>3/2/13</w:t>
      </w:r>
    </w:p>
    <w:tbl>
      <w:tblPr>
        <w:tblStyle w:val="TableGrid"/>
        <w:tblpPr w:leftFromText="180" w:rightFromText="180" w:vertAnchor="page" w:horzAnchor="margin" w:tblpXSpec="center" w:tblpY="2521"/>
        <w:tblW w:w="9889" w:type="dxa"/>
        <w:tblLook w:val="04A0" w:firstRow="1" w:lastRow="0" w:firstColumn="1" w:lastColumn="0" w:noHBand="0" w:noVBand="1"/>
      </w:tblPr>
      <w:tblGrid>
        <w:gridCol w:w="1269"/>
        <w:gridCol w:w="1107"/>
        <w:gridCol w:w="2410"/>
        <w:gridCol w:w="1276"/>
        <w:gridCol w:w="3827"/>
      </w:tblGrid>
      <w:tr w:rsidR="0072709C" w:rsidTr="00C44EDF">
        <w:tc>
          <w:tcPr>
            <w:tcW w:w="1269" w:type="dxa"/>
          </w:tcPr>
          <w:p w:rsidR="0072709C" w:rsidRPr="00E378FD" w:rsidRDefault="0072709C" w:rsidP="00C44EDF">
            <w:pPr>
              <w:rPr>
                <w:b/>
                <w:bCs/>
              </w:rPr>
            </w:pPr>
            <w:r>
              <w:rPr>
                <w:b/>
                <w:bCs/>
              </w:rPr>
              <w:t>Day of the Week</w:t>
            </w:r>
          </w:p>
        </w:tc>
        <w:tc>
          <w:tcPr>
            <w:tcW w:w="1107" w:type="dxa"/>
          </w:tcPr>
          <w:p w:rsidR="0072709C" w:rsidRPr="00E378FD" w:rsidRDefault="0072709C" w:rsidP="00C44EDF">
            <w:pPr>
              <w:rPr>
                <w:b/>
                <w:bCs/>
              </w:rPr>
            </w:pPr>
            <w:r>
              <w:rPr>
                <w:b/>
                <w:bCs/>
              </w:rPr>
              <w:t>Hours Worked</w:t>
            </w:r>
          </w:p>
        </w:tc>
        <w:tc>
          <w:tcPr>
            <w:tcW w:w="2410" w:type="dxa"/>
          </w:tcPr>
          <w:p w:rsidR="0072709C" w:rsidRPr="00E378FD" w:rsidRDefault="0072709C" w:rsidP="00C44EDF">
            <w:pPr>
              <w:rPr>
                <w:b/>
                <w:bCs/>
              </w:rPr>
            </w:pPr>
            <w:r>
              <w:rPr>
                <w:b/>
                <w:bCs/>
              </w:rPr>
              <w:t>Worked on</w:t>
            </w:r>
          </w:p>
        </w:tc>
        <w:tc>
          <w:tcPr>
            <w:tcW w:w="1276" w:type="dxa"/>
          </w:tcPr>
          <w:p w:rsidR="0072709C" w:rsidRPr="00E378FD" w:rsidRDefault="0072709C" w:rsidP="00C44EDF">
            <w:pPr>
              <w:rPr>
                <w:b/>
                <w:bCs/>
              </w:rPr>
            </w:pPr>
            <w:r>
              <w:rPr>
                <w:b/>
                <w:bCs/>
              </w:rPr>
              <w:t>Percentage Completed</w:t>
            </w:r>
          </w:p>
        </w:tc>
        <w:tc>
          <w:tcPr>
            <w:tcW w:w="3827" w:type="dxa"/>
          </w:tcPr>
          <w:p w:rsidR="0072709C" w:rsidRPr="00E378FD" w:rsidRDefault="0072709C" w:rsidP="00C44EDF">
            <w:pPr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72709C" w:rsidTr="00C44EDF">
        <w:tc>
          <w:tcPr>
            <w:tcW w:w="1269" w:type="dxa"/>
          </w:tcPr>
          <w:p w:rsidR="0072709C" w:rsidRDefault="0072709C" w:rsidP="00C44EDF">
            <w:r>
              <w:t>Monday</w:t>
            </w:r>
          </w:p>
        </w:tc>
        <w:tc>
          <w:tcPr>
            <w:tcW w:w="1107" w:type="dxa"/>
          </w:tcPr>
          <w:p w:rsidR="0072709C" w:rsidRDefault="0072709C" w:rsidP="00C44EDF"/>
        </w:tc>
        <w:tc>
          <w:tcPr>
            <w:tcW w:w="2410" w:type="dxa"/>
          </w:tcPr>
          <w:p w:rsidR="0072709C" w:rsidRDefault="0072709C" w:rsidP="00C44EDF"/>
        </w:tc>
        <w:tc>
          <w:tcPr>
            <w:tcW w:w="1276" w:type="dxa"/>
          </w:tcPr>
          <w:p w:rsidR="0072709C" w:rsidRDefault="0072709C" w:rsidP="00C44EDF"/>
        </w:tc>
        <w:tc>
          <w:tcPr>
            <w:tcW w:w="3827" w:type="dxa"/>
          </w:tcPr>
          <w:p w:rsidR="0072709C" w:rsidRDefault="0072709C" w:rsidP="00C44EDF"/>
        </w:tc>
      </w:tr>
      <w:tr w:rsidR="0072709C" w:rsidTr="00C44EDF">
        <w:tc>
          <w:tcPr>
            <w:tcW w:w="1269" w:type="dxa"/>
          </w:tcPr>
          <w:p w:rsidR="0072709C" w:rsidRDefault="0072709C" w:rsidP="00C44EDF">
            <w:r>
              <w:t>Tuesday</w:t>
            </w:r>
          </w:p>
        </w:tc>
        <w:tc>
          <w:tcPr>
            <w:tcW w:w="1107" w:type="dxa"/>
          </w:tcPr>
          <w:p w:rsidR="0072709C" w:rsidRDefault="0072709C" w:rsidP="00C44EDF"/>
        </w:tc>
        <w:tc>
          <w:tcPr>
            <w:tcW w:w="2410" w:type="dxa"/>
          </w:tcPr>
          <w:p w:rsidR="0072709C" w:rsidRDefault="0072709C" w:rsidP="00C44EDF"/>
        </w:tc>
        <w:tc>
          <w:tcPr>
            <w:tcW w:w="1276" w:type="dxa"/>
          </w:tcPr>
          <w:p w:rsidR="0072709C" w:rsidRDefault="0072709C" w:rsidP="00C44EDF"/>
        </w:tc>
        <w:tc>
          <w:tcPr>
            <w:tcW w:w="3827" w:type="dxa"/>
          </w:tcPr>
          <w:p w:rsidR="0072709C" w:rsidRDefault="0072709C" w:rsidP="00C44EDF"/>
        </w:tc>
      </w:tr>
      <w:tr w:rsidR="0072709C" w:rsidTr="00C44EDF">
        <w:tc>
          <w:tcPr>
            <w:tcW w:w="1269" w:type="dxa"/>
          </w:tcPr>
          <w:p w:rsidR="0072709C" w:rsidRDefault="0072709C" w:rsidP="00C44EDF">
            <w:r>
              <w:t>Wednesday</w:t>
            </w:r>
          </w:p>
        </w:tc>
        <w:tc>
          <w:tcPr>
            <w:tcW w:w="1107" w:type="dxa"/>
          </w:tcPr>
          <w:p w:rsidR="0072709C" w:rsidRDefault="0072709C" w:rsidP="00C44EDF"/>
        </w:tc>
        <w:tc>
          <w:tcPr>
            <w:tcW w:w="2410" w:type="dxa"/>
          </w:tcPr>
          <w:p w:rsidR="0072709C" w:rsidRDefault="0072709C" w:rsidP="00C44EDF"/>
        </w:tc>
        <w:tc>
          <w:tcPr>
            <w:tcW w:w="1276" w:type="dxa"/>
          </w:tcPr>
          <w:p w:rsidR="0072709C" w:rsidRDefault="0072709C" w:rsidP="00C44EDF"/>
        </w:tc>
        <w:tc>
          <w:tcPr>
            <w:tcW w:w="3827" w:type="dxa"/>
          </w:tcPr>
          <w:p w:rsidR="0072709C" w:rsidRDefault="0072709C" w:rsidP="00C44EDF"/>
        </w:tc>
      </w:tr>
      <w:tr w:rsidR="0072709C" w:rsidTr="00C44EDF">
        <w:tc>
          <w:tcPr>
            <w:tcW w:w="1269" w:type="dxa"/>
          </w:tcPr>
          <w:p w:rsidR="0072709C" w:rsidRDefault="0072709C" w:rsidP="00C44EDF">
            <w:r>
              <w:t>Thursday</w:t>
            </w:r>
          </w:p>
        </w:tc>
        <w:tc>
          <w:tcPr>
            <w:tcW w:w="1107" w:type="dxa"/>
          </w:tcPr>
          <w:p w:rsidR="0072709C" w:rsidRDefault="0072709C" w:rsidP="00C44EDF"/>
        </w:tc>
        <w:tc>
          <w:tcPr>
            <w:tcW w:w="2410" w:type="dxa"/>
          </w:tcPr>
          <w:p w:rsidR="0072709C" w:rsidRDefault="0072709C" w:rsidP="00C44EDF"/>
        </w:tc>
        <w:tc>
          <w:tcPr>
            <w:tcW w:w="1276" w:type="dxa"/>
          </w:tcPr>
          <w:p w:rsidR="0072709C" w:rsidRDefault="0072709C" w:rsidP="00C44EDF"/>
        </w:tc>
        <w:tc>
          <w:tcPr>
            <w:tcW w:w="3827" w:type="dxa"/>
          </w:tcPr>
          <w:p w:rsidR="0072709C" w:rsidRDefault="0072709C" w:rsidP="00C44EDF"/>
        </w:tc>
      </w:tr>
      <w:tr w:rsidR="0072709C" w:rsidTr="00C44EDF">
        <w:tc>
          <w:tcPr>
            <w:tcW w:w="1269" w:type="dxa"/>
          </w:tcPr>
          <w:p w:rsidR="0072709C" w:rsidRDefault="0072709C" w:rsidP="00C44EDF">
            <w:r>
              <w:t>Friday</w:t>
            </w:r>
          </w:p>
        </w:tc>
        <w:tc>
          <w:tcPr>
            <w:tcW w:w="1107" w:type="dxa"/>
          </w:tcPr>
          <w:p w:rsidR="0072709C" w:rsidRDefault="0072709C" w:rsidP="00C44EDF"/>
        </w:tc>
        <w:tc>
          <w:tcPr>
            <w:tcW w:w="2410" w:type="dxa"/>
          </w:tcPr>
          <w:p w:rsidR="0072709C" w:rsidRDefault="0072709C" w:rsidP="00C44EDF"/>
        </w:tc>
        <w:tc>
          <w:tcPr>
            <w:tcW w:w="1276" w:type="dxa"/>
          </w:tcPr>
          <w:p w:rsidR="0072709C" w:rsidRDefault="0072709C" w:rsidP="00C44EDF"/>
        </w:tc>
        <w:tc>
          <w:tcPr>
            <w:tcW w:w="3827" w:type="dxa"/>
          </w:tcPr>
          <w:p w:rsidR="0072709C" w:rsidRDefault="0072709C" w:rsidP="00C44EDF"/>
        </w:tc>
      </w:tr>
      <w:tr w:rsidR="0072709C" w:rsidTr="00C44EDF">
        <w:tc>
          <w:tcPr>
            <w:tcW w:w="1269" w:type="dxa"/>
          </w:tcPr>
          <w:p w:rsidR="0072709C" w:rsidRDefault="0072709C" w:rsidP="00C44EDF">
            <w:r>
              <w:t>Saturday</w:t>
            </w:r>
          </w:p>
        </w:tc>
        <w:tc>
          <w:tcPr>
            <w:tcW w:w="1107" w:type="dxa"/>
          </w:tcPr>
          <w:p w:rsidR="0072709C" w:rsidRDefault="0072709C" w:rsidP="00C44EDF"/>
        </w:tc>
        <w:tc>
          <w:tcPr>
            <w:tcW w:w="2410" w:type="dxa"/>
          </w:tcPr>
          <w:p w:rsidR="0072709C" w:rsidRDefault="0072709C" w:rsidP="00C44EDF"/>
        </w:tc>
        <w:tc>
          <w:tcPr>
            <w:tcW w:w="1276" w:type="dxa"/>
          </w:tcPr>
          <w:p w:rsidR="0072709C" w:rsidRDefault="0072709C" w:rsidP="00C44EDF"/>
        </w:tc>
        <w:tc>
          <w:tcPr>
            <w:tcW w:w="3827" w:type="dxa"/>
          </w:tcPr>
          <w:p w:rsidR="0072709C" w:rsidRDefault="0072709C" w:rsidP="00C44EDF"/>
        </w:tc>
      </w:tr>
      <w:tr w:rsidR="0072709C" w:rsidTr="00C44EDF">
        <w:tc>
          <w:tcPr>
            <w:tcW w:w="1269" w:type="dxa"/>
          </w:tcPr>
          <w:p w:rsidR="0072709C" w:rsidRDefault="0072709C" w:rsidP="00C44EDF">
            <w:r>
              <w:t>Sunday</w:t>
            </w:r>
          </w:p>
        </w:tc>
        <w:tc>
          <w:tcPr>
            <w:tcW w:w="1107" w:type="dxa"/>
          </w:tcPr>
          <w:p w:rsidR="0072709C" w:rsidRDefault="0072709C" w:rsidP="00C44EDF"/>
        </w:tc>
        <w:tc>
          <w:tcPr>
            <w:tcW w:w="2410" w:type="dxa"/>
          </w:tcPr>
          <w:p w:rsidR="0072709C" w:rsidRDefault="0072709C" w:rsidP="00C44EDF"/>
        </w:tc>
        <w:tc>
          <w:tcPr>
            <w:tcW w:w="1276" w:type="dxa"/>
          </w:tcPr>
          <w:p w:rsidR="0072709C" w:rsidRDefault="0072709C" w:rsidP="00C44EDF"/>
        </w:tc>
        <w:tc>
          <w:tcPr>
            <w:tcW w:w="3827" w:type="dxa"/>
          </w:tcPr>
          <w:p w:rsidR="0072709C" w:rsidRDefault="0072709C" w:rsidP="00C44EDF"/>
        </w:tc>
      </w:tr>
    </w:tbl>
    <w:p w:rsidR="0072709C" w:rsidRDefault="0072709C" w:rsidP="0072709C">
      <w:r>
        <w:rPr>
          <w:b/>
          <w:bCs/>
        </w:rPr>
        <w:t xml:space="preserve">Group Member Name: </w:t>
      </w:r>
      <w:r>
        <w:t>Mike Steel</w:t>
      </w:r>
    </w:p>
    <w:tbl>
      <w:tblPr>
        <w:tblStyle w:val="TableGrid"/>
        <w:tblpPr w:leftFromText="180" w:rightFromText="180" w:vertAnchor="page" w:horzAnchor="margin" w:tblpXSpec="center" w:tblpY="8607"/>
        <w:tblW w:w="9889" w:type="dxa"/>
        <w:tblLook w:val="04A0" w:firstRow="1" w:lastRow="0" w:firstColumn="1" w:lastColumn="0" w:noHBand="0" w:noVBand="1"/>
      </w:tblPr>
      <w:tblGrid>
        <w:gridCol w:w="1269"/>
        <w:gridCol w:w="1107"/>
        <w:gridCol w:w="2410"/>
        <w:gridCol w:w="1276"/>
        <w:gridCol w:w="3827"/>
      </w:tblGrid>
      <w:tr w:rsidR="0072709C" w:rsidTr="00C44EDF">
        <w:tc>
          <w:tcPr>
            <w:tcW w:w="1269" w:type="dxa"/>
          </w:tcPr>
          <w:p w:rsidR="0072709C" w:rsidRPr="00E378FD" w:rsidRDefault="0072709C" w:rsidP="00C44EDF">
            <w:pPr>
              <w:rPr>
                <w:b/>
                <w:bCs/>
              </w:rPr>
            </w:pPr>
            <w:r>
              <w:rPr>
                <w:b/>
                <w:bCs/>
              </w:rPr>
              <w:t>Day of the Week</w:t>
            </w:r>
          </w:p>
        </w:tc>
        <w:tc>
          <w:tcPr>
            <w:tcW w:w="1107" w:type="dxa"/>
          </w:tcPr>
          <w:p w:rsidR="0072709C" w:rsidRPr="00E378FD" w:rsidRDefault="0072709C" w:rsidP="00C44EDF">
            <w:pPr>
              <w:rPr>
                <w:b/>
                <w:bCs/>
              </w:rPr>
            </w:pPr>
            <w:r>
              <w:rPr>
                <w:b/>
                <w:bCs/>
              </w:rPr>
              <w:t>Hours Worked</w:t>
            </w:r>
          </w:p>
        </w:tc>
        <w:tc>
          <w:tcPr>
            <w:tcW w:w="2410" w:type="dxa"/>
          </w:tcPr>
          <w:p w:rsidR="0072709C" w:rsidRPr="00E378FD" w:rsidRDefault="0072709C" w:rsidP="00C44EDF">
            <w:pPr>
              <w:rPr>
                <w:b/>
                <w:bCs/>
              </w:rPr>
            </w:pPr>
            <w:r>
              <w:rPr>
                <w:b/>
                <w:bCs/>
              </w:rPr>
              <w:t>Worked on</w:t>
            </w:r>
          </w:p>
        </w:tc>
        <w:tc>
          <w:tcPr>
            <w:tcW w:w="1276" w:type="dxa"/>
          </w:tcPr>
          <w:p w:rsidR="0072709C" w:rsidRPr="00E378FD" w:rsidRDefault="0072709C" w:rsidP="00C44EDF">
            <w:pPr>
              <w:rPr>
                <w:b/>
                <w:bCs/>
              </w:rPr>
            </w:pPr>
            <w:r>
              <w:rPr>
                <w:b/>
                <w:bCs/>
              </w:rPr>
              <w:t>Percentage Completed</w:t>
            </w:r>
          </w:p>
        </w:tc>
        <w:tc>
          <w:tcPr>
            <w:tcW w:w="3827" w:type="dxa"/>
          </w:tcPr>
          <w:p w:rsidR="0072709C" w:rsidRPr="00E378FD" w:rsidRDefault="0072709C" w:rsidP="00C44EDF">
            <w:pPr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72709C" w:rsidTr="00C44EDF">
        <w:tc>
          <w:tcPr>
            <w:tcW w:w="1269" w:type="dxa"/>
          </w:tcPr>
          <w:p w:rsidR="0072709C" w:rsidRDefault="0072709C" w:rsidP="00C44EDF">
            <w:r>
              <w:t>Monday</w:t>
            </w:r>
          </w:p>
        </w:tc>
        <w:tc>
          <w:tcPr>
            <w:tcW w:w="1107" w:type="dxa"/>
          </w:tcPr>
          <w:p w:rsidR="0072709C" w:rsidRDefault="0072709C" w:rsidP="00C44EDF"/>
        </w:tc>
        <w:tc>
          <w:tcPr>
            <w:tcW w:w="2410" w:type="dxa"/>
          </w:tcPr>
          <w:p w:rsidR="0072709C" w:rsidRDefault="0072709C" w:rsidP="00C44EDF"/>
        </w:tc>
        <w:tc>
          <w:tcPr>
            <w:tcW w:w="1276" w:type="dxa"/>
          </w:tcPr>
          <w:p w:rsidR="0072709C" w:rsidRDefault="0072709C" w:rsidP="00C44EDF"/>
        </w:tc>
        <w:tc>
          <w:tcPr>
            <w:tcW w:w="3827" w:type="dxa"/>
          </w:tcPr>
          <w:p w:rsidR="0072709C" w:rsidRDefault="0072709C" w:rsidP="00C44EDF"/>
        </w:tc>
      </w:tr>
      <w:tr w:rsidR="0072709C" w:rsidTr="00C44EDF">
        <w:tc>
          <w:tcPr>
            <w:tcW w:w="1269" w:type="dxa"/>
          </w:tcPr>
          <w:p w:rsidR="0072709C" w:rsidRDefault="0072709C" w:rsidP="00C44EDF">
            <w:r>
              <w:t>Tuesday</w:t>
            </w:r>
          </w:p>
        </w:tc>
        <w:tc>
          <w:tcPr>
            <w:tcW w:w="1107" w:type="dxa"/>
          </w:tcPr>
          <w:p w:rsidR="0072709C" w:rsidRDefault="0072709C" w:rsidP="00C44EDF"/>
        </w:tc>
        <w:tc>
          <w:tcPr>
            <w:tcW w:w="2410" w:type="dxa"/>
          </w:tcPr>
          <w:p w:rsidR="0072709C" w:rsidRDefault="0072709C" w:rsidP="00C44EDF"/>
        </w:tc>
        <w:tc>
          <w:tcPr>
            <w:tcW w:w="1276" w:type="dxa"/>
          </w:tcPr>
          <w:p w:rsidR="0072709C" w:rsidRDefault="0072709C" w:rsidP="00C44EDF"/>
        </w:tc>
        <w:tc>
          <w:tcPr>
            <w:tcW w:w="3827" w:type="dxa"/>
          </w:tcPr>
          <w:p w:rsidR="0072709C" w:rsidRDefault="0072709C" w:rsidP="00C44EDF"/>
        </w:tc>
      </w:tr>
      <w:tr w:rsidR="0072709C" w:rsidTr="00C44EDF">
        <w:tc>
          <w:tcPr>
            <w:tcW w:w="1269" w:type="dxa"/>
          </w:tcPr>
          <w:p w:rsidR="0072709C" w:rsidRDefault="0072709C" w:rsidP="00C44EDF">
            <w:r>
              <w:t>Wednesday</w:t>
            </w:r>
          </w:p>
        </w:tc>
        <w:tc>
          <w:tcPr>
            <w:tcW w:w="1107" w:type="dxa"/>
          </w:tcPr>
          <w:p w:rsidR="0072709C" w:rsidRDefault="0072709C" w:rsidP="00C44EDF"/>
        </w:tc>
        <w:tc>
          <w:tcPr>
            <w:tcW w:w="2410" w:type="dxa"/>
          </w:tcPr>
          <w:p w:rsidR="0072709C" w:rsidRDefault="0072709C" w:rsidP="00C44EDF"/>
        </w:tc>
        <w:tc>
          <w:tcPr>
            <w:tcW w:w="1276" w:type="dxa"/>
          </w:tcPr>
          <w:p w:rsidR="0072709C" w:rsidRDefault="0072709C" w:rsidP="00C44EDF"/>
        </w:tc>
        <w:tc>
          <w:tcPr>
            <w:tcW w:w="3827" w:type="dxa"/>
          </w:tcPr>
          <w:p w:rsidR="0072709C" w:rsidRDefault="0072709C" w:rsidP="00C44EDF"/>
        </w:tc>
      </w:tr>
      <w:tr w:rsidR="0072709C" w:rsidTr="00C44EDF">
        <w:tc>
          <w:tcPr>
            <w:tcW w:w="1269" w:type="dxa"/>
          </w:tcPr>
          <w:p w:rsidR="0072709C" w:rsidRDefault="0072709C" w:rsidP="00C44EDF">
            <w:r>
              <w:t>Thursday</w:t>
            </w:r>
          </w:p>
        </w:tc>
        <w:tc>
          <w:tcPr>
            <w:tcW w:w="1107" w:type="dxa"/>
          </w:tcPr>
          <w:p w:rsidR="0072709C" w:rsidRDefault="0072709C" w:rsidP="00C44EDF"/>
        </w:tc>
        <w:tc>
          <w:tcPr>
            <w:tcW w:w="2410" w:type="dxa"/>
          </w:tcPr>
          <w:p w:rsidR="0072709C" w:rsidRDefault="0072709C" w:rsidP="00C44EDF"/>
        </w:tc>
        <w:tc>
          <w:tcPr>
            <w:tcW w:w="1276" w:type="dxa"/>
          </w:tcPr>
          <w:p w:rsidR="0072709C" w:rsidRDefault="0072709C" w:rsidP="00C44EDF"/>
        </w:tc>
        <w:tc>
          <w:tcPr>
            <w:tcW w:w="3827" w:type="dxa"/>
          </w:tcPr>
          <w:p w:rsidR="0072709C" w:rsidRDefault="0072709C" w:rsidP="00C44EDF"/>
        </w:tc>
      </w:tr>
      <w:tr w:rsidR="0072709C" w:rsidTr="00C44EDF">
        <w:tc>
          <w:tcPr>
            <w:tcW w:w="1269" w:type="dxa"/>
          </w:tcPr>
          <w:p w:rsidR="0072709C" w:rsidRDefault="0072709C" w:rsidP="00C44EDF">
            <w:r>
              <w:t>Friday</w:t>
            </w:r>
          </w:p>
        </w:tc>
        <w:tc>
          <w:tcPr>
            <w:tcW w:w="1107" w:type="dxa"/>
          </w:tcPr>
          <w:p w:rsidR="0072709C" w:rsidRDefault="0072709C" w:rsidP="00C44EDF"/>
        </w:tc>
        <w:tc>
          <w:tcPr>
            <w:tcW w:w="2410" w:type="dxa"/>
          </w:tcPr>
          <w:p w:rsidR="0072709C" w:rsidRDefault="0072709C" w:rsidP="00C44EDF"/>
        </w:tc>
        <w:tc>
          <w:tcPr>
            <w:tcW w:w="1276" w:type="dxa"/>
          </w:tcPr>
          <w:p w:rsidR="0072709C" w:rsidRDefault="0072709C" w:rsidP="00C44EDF"/>
        </w:tc>
        <w:tc>
          <w:tcPr>
            <w:tcW w:w="3827" w:type="dxa"/>
          </w:tcPr>
          <w:p w:rsidR="0072709C" w:rsidRDefault="0072709C" w:rsidP="00C44EDF"/>
        </w:tc>
      </w:tr>
      <w:tr w:rsidR="0072709C" w:rsidTr="00C44EDF">
        <w:tc>
          <w:tcPr>
            <w:tcW w:w="1269" w:type="dxa"/>
          </w:tcPr>
          <w:p w:rsidR="0072709C" w:rsidRDefault="0072709C" w:rsidP="00C44EDF">
            <w:r>
              <w:t>Saturday</w:t>
            </w:r>
          </w:p>
        </w:tc>
        <w:tc>
          <w:tcPr>
            <w:tcW w:w="1107" w:type="dxa"/>
          </w:tcPr>
          <w:p w:rsidR="0072709C" w:rsidRDefault="0072709C" w:rsidP="00C44EDF"/>
        </w:tc>
        <w:tc>
          <w:tcPr>
            <w:tcW w:w="2410" w:type="dxa"/>
          </w:tcPr>
          <w:p w:rsidR="0072709C" w:rsidRDefault="0072709C" w:rsidP="00C44EDF"/>
        </w:tc>
        <w:tc>
          <w:tcPr>
            <w:tcW w:w="1276" w:type="dxa"/>
          </w:tcPr>
          <w:p w:rsidR="0072709C" w:rsidRDefault="0072709C" w:rsidP="00C44EDF"/>
        </w:tc>
        <w:tc>
          <w:tcPr>
            <w:tcW w:w="3827" w:type="dxa"/>
          </w:tcPr>
          <w:p w:rsidR="0072709C" w:rsidRDefault="0072709C" w:rsidP="00C44EDF"/>
        </w:tc>
      </w:tr>
      <w:tr w:rsidR="0072709C" w:rsidTr="00C44EDF">
        <w:tc>
          <w:tcPr>
            <w:tcW w:w="1269" w:type="dxa"/>
          </w:tcPr>
          <w:p w:rsidR="0072709C" w:rsidRDefault="0072709C" w:rsidP="00C44EDF">
            <w:r>
              <w:t>Sunday</w:t>
            </w:r>
          </w:p>
        </w:tc>
        <w:tc>
          <w:tcPr>
            <w:tcW w:w="1107" w:type="dxa"/>
          </w:tcPr>
          <w:p w:rsidR="0072709C" w:rsidRDefault="0072709C" w:rsidP="00C44EDF"/>
        </w:tc>
        <w:tc>
          <w:tcPr>
            <w:tcW w:w="2410" w:type="dxa"/>
          </w:tcPr>
          <w:p w:rsidR="0072709C" w:rsidRDefault="0072709C" w:rsidP="00C44EDF"/>
        </w:tc>
        <w:tc>
          <w:tcPr>
            <w:tcW w:w="1276" w:type="dxa"/>
          </w:tcPr>
          <w:p w:rsidR="0072709C" w:rsidRDefault="0072709C" w:rsidP="00C44EDF"/>
        </w:tc>
        <w:tc>
          <w:tcPr>
            <w:tcW w:w="3827" w:type="dxa"/>
          </w:tcPr>
          <w:p w:rsidR="0072709C" w:rsidRDefault="0072709C" w:rsidP="00C44EDF"/>
        </w:tc>
      </w:tr>
    </w:tbl>
    <w:p w:rsidR="0072709C" w:rsidRDefault="0072709C" w:rsidP="0072709C"/>
    <w:p w:rsidR="0072709C" w:rsidRDefault="0072709C" w:rsidP="0072709C"/>
    <w:p w:rsidR="0072709C" w:rsidRPr="00E378FD" w:rsidRDefault="0072709C" w:rsidP="0072709C">
      <w:r>
        <w:rPr>
          <w:b/>
          <w:bCs/>
        </w:rPr>
        <w:t>Week Start Date:</w:t>
      </w:r>
      <w:r>
        <w:rPr>
          <w:b/>
          <w:bCs/>
        </w:rPr>
        <w:tab/>
      </w:r>
      <w:r>
        <w:t>4</w:t>
      </w:r>
      <w:r w:rsidRPr="00E378FD">
        <w:t>/</w:t>
      </w:r>
      <w:r>
        <w:t>2</w:t>
      </w:r>
      <w:r w:rsidRPr="00E378FD">
        <w:t>/1</w:t>
      </w:r>
      <w:r>
        <w:t xml:space="preserve">3    </w:t>
      </w:r>
      <w:r>
        <w:rPr>
          <w:b/>
          <w:bCs/>
        </w:rPr>
        <w:tab/>
        <w:t xml:space="preserve">Week End Date:          </w:t>
      </w:r>
      <w:r>
        <w:t>10/2/13</w:t>
      </w:r>
    </w:p>
    <w:p w:rsidR="0072709C" w:rsidRDefault="0072709C" w:rsidP="0072709C"/>
    <w:p w:rsidR="0072709C" w:rsidRDefault="0072709C" w:rsidP="0072709C"/>
    <w:p w:rsidR="0072709C" w:rsidRDefault="0072709C" w:rsidP="0072709C">
      <w:pPr>
        <w:jc w:val="right"/>
        <w:rPr>
          <w:b/>
          <w:bCs/>
        </w:rPr>
      </w:pPr>
      <w:r>
        <w:rPr>
          <w:b/>
          <w:bCs/>
        </w:rPr>
        <w:t xml:space="preserve">Total Hours Spent on Project at End of Page 9: </w:t>
      </w:r>
    </w:p>
    <w:p w:rsidR="0072709C" w:rsidRDefault="0072709C" w:rsidP="0072709C">
      <w:pPr>
        <w:jc w:val="right"/>
        <w:rPr>
          <w:b/>
          <w:bCs/>
        </w:rPr>
      </w:pPr>
    </w:p>
    <w:p w:rsidR="0072709C" w:rsidRDefault="0072709C" w:rsidP="0072709C">
      <w:pPr>
        <w:jc w:val="right"/>
        <w:rPr>
          <w:b/>
          <w:bCs/>
        </w:rPr>
      </w:pPr>
    </w:p>
    <w:p w:rsidR="0072709C" w:rsidRPr="00E378FD" w:rsidRDefault="0072709C" w:rsidP="0072709C">
      <w:r>
        <w:rPr>
          <w:b/>
          <w:bCs/>
        </w:rPr>
        <w:lastRenderedPageBreak/>
        <w:t>Week Start Date:</w:t>
      </w:r>
      <w:r>
        <w:rPr>
          <w:b/>
          <w:bCs/>
        </w:rPr>
        <w:tab/>
      </w:r>
      <w:r>
        <w:t>11</w:t>
      </w:r>
      <w:r w:rsidRPr="00E378FD">
        <w:t>/</w:t>
      </w:r>
      <w:r>
        <w:t>2</w:t>
      </w:r>
      <w:r w:rsidRPr="00E378FD">
        <w:t>/1</w:t>
      </w:r>
      <w:r>
        <w:t>3</w:t>
      </w:r>
      <w:r>
        <w:rPr>
          <w:b/>
          <w:bCs/>
        </w:rPr>
        <w:tab/>
        <w:t xml:space="preserve">Week End Date:          </w:t>
      </w:r>
      <w:r w:rsidRPr="0072709C">
        <w:t>17</w:t>
      </w:r>
      <w:r>
        <w:t>/2/13</w:t>
      </w:r>
    </w:p>
    <w:tbl>
      <w:tblPr>
        <w:tblStyle w:val="TableGrid"/>
        <w:tblpPr w:leftFromText="180" w:rightFromText="180" w:vertAnchor="page" w:horzAnchor="margin" w:tblpXSpec="center" w:tblpY="2521"/>
        <w:tblW w:w="9889" w:type="dxa"/>
        <w:tblLook w:val="04A0" w:firstRow="1" w:lastRow="0" w:firstColumn="1" w:lastColumn="0" w:noHBand="0" w:noVBand="1"/>
      </w:tblPr>
      <w:tblGrid>
        <w:gridCol w:w="1269"/>
        <w:gridCol w:w="1107"/>
        <w:gridCol w:w="2410"/>
        <w:gridCol w:w="1276"/>
        <w:gridCol w:w="3827"/>
      </w:tblGrid>
      <w:tr w:rsidR="0072709C" w:rsidTr="00C44EDF">
        <w:tc>
          <w:tcPr>
            <w:tcW w:w="1269" w:type="dxa"/>
          </w:tcPr>
          <w:p w:rsidR="0072709C" w:rsidRPr="00E378FD" w:rsidRDefault="0072709C" w:rsidP="00C44EDF">
            <w:pPr>
              <w:rPr>
                <w:b/>
                <w:bCs/>
              </w:rPr>
            </w:pPr>
            <w:r>
              <w:rPr>
                <w:b/>
                <w:bCs/>
              </w:rPr>
              <w:t>Day of the Week</w:t>
            </w:r>
          </w:p>
        </w:tc>
        <w:tc>
          <w:tcPr>
            <w:tcW w:w="1107" w:type="dxa"/>
          </w:tcPr>
          <w:p w:rsidR="0072709C" w:rsidRPr="00E378FD" w:rsidRDefault="0072709C" w:rsidP="00C44EDF">
            <w:pPr>
              <w:rPr>
                <w:b/>
                <w:bCs/>
              </w:rPr>
            </w:pPr>
            <w:r>
              <w:rPr>
                <w:b/>
                <w:bCs/>
              </w:rPr>
              <w:t>Hours Worked</w:t>
            </w:r>
          </w:p>
        </w:tc>
        <w:tc>
          <w:tcPr>
            <w:tcW w:w="2410" w:type="dxa"/>
          </w:tcPr>
          <w:p w:rsidR="0072709C" w:rsidRPr="00E378FD" w:rsidRDefault="0072709C" w:rsidP="00C44EDF">
            <w:pPr>
              <w:rPr>
                <w:b/>
                <w:bCs/>
              </w:rPr>
            </w:pPr>
            <w:r>
              <w:rPr>
                <w:b/>
                <w:bCs/>
              </w:rPr>
              <w:t>Worked on</w:t>
            </w:r>
          </w:p>
        </w:tc>
        <w:tc>
          <w:tcPr>
            <w:tcW w:w="1276" w:type="dxa"/>
          </w:tcPr>
          <w:p w:rsidR="0072709C" w:rsidRPr="00E378FD" w:rsidRDefault="0072709C" w:rsidP="00C44EDF">
            <w:pPr>
              <w:rPr>
                <w:b/>
                <w:bCs/>
              </w:rPr>
            </w:pPr>
            <w:r>
              <w:rPr>
                <w:b/>
                <w:bCs/>
              </w:rPr>
              <w:t>Percentage Completed</w:t>
            </w:r>
          </w:p>
        </w:tc>
        <w:tc>
          <w:tcPr>
            <w:tcW w:w="3827" w:type="dxa"/>
          </w:tcPr>
          <w:p w:rsidR="0072709C" w:rsidRPr="00E378FD" w:rsidRDefault="0072709C" w:rsidP="00C44EDF">
            <w:pPr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72709C" w:rsidTr="00C44EDF">
        <w:tc>
          <w:tcPr>
            <w:tcW w:w="1269" w:type="dxa"/>
          </w:tcPr>
          <w:p w:rsidR="0072709C" w:rsidRDefault="0072709C" w:rsidP="00C44EDF">
            <w:r>
              <w:t>Monday</w:t>
            </w:r>
          </w:p>
        </w:tc>
        <w:tc>
          <w:tcPr>
            <w:tcW w:w="1107" w:type="dxa"/>
          </w:tcPr>
          <w:p w:rsidR="0072709C" w:rsidRDefault="0072709C" w:rsidP="00C44EDF"/>
        </w:tc>
        <w:tc>
          <w:tcPr>
            <w:tcW w:w="2410" w:type="dxa"/>
          </w:tcPr>
          <w:p w:rsidR="0072709C" w:rsidRDefault="0072709C" w:rsidP="00C44EDF"/>
        </w:tc>
        <w:tc>
          <w:tcPr>
            <w:tcW w:w="1276" w:type="dxa"/>
          </w:tcPr>
          <w:p w:rsidR="0072709C" w:rsidRDefault="0072709C" w:rsidP="00C44EDF"/>
        </w:tc>
        <w:tc>
          <w:tcPr>
            <w:tcW w:w="3827" w:type="dxa"/>
          </w:tcPr>
          <w:p w:rsidR="0072709C" w:rsidRDefault="0072709C" w:rsidP="00C44EDF"/>
        </w:tc>
      </w:tr>
      <w:tr w:rsidR="0072709C" w:rsidTr="00C44EDF">
        <w:tc>
          <w:tcPr>
            <w:tcW w:w="1269" w:type="dxa"/>
          </w:tcPr>
          <w:p w:rsidR="0072709C" w:rsidRDefault="0072709C" w:rsidP="00C44EDF">
            <w:r>
              <w:t>Tuesday</w:t>
            </w:r>
          </w:p>
        </w:tc>
        <w:tc>
          <w:tcPr>
            <w:tcW w:w="1107" w:type="dxa"/>
          </w:tcPr>
          <w:p w:rsidR="0072709C" w:rsidRDefault="0072709C" w:rsidP="00C44EDF"/>
        </w:tc>
        <w:tc>
          <w:tcPr>
            <w:tcW w:w="2410" w:type="dxa"/>
          </w:tcPr>
          <w:p w:rsidR="0072709C" w:rsidRDefault="0072709C" w:rsidP="00C44EDF"/>
        </w:tc>
        <w:tc>
          <w:tcPr>
            <w:tcW w:w="1276" w:type="dxa"/>
          </w:tcPr>
          <w:p w:rsidR="0072709C" w:rsidRDefault="0072709C" w:rsidP="00C44EDF"/>
        </w:tc>
        <w:tc>
          <w:tcPr>
            <w:tcW w:w="3827" w:type="dxa"/>
          </w:tcPr>
          <w:p w:rsidR="0072709C" w:rsidRDefault="0072709C" w:rsidP="00C44EDF"/>
        </w:tc>
      </w:tr>
      <w:tr w:rsidR="0072709C" w:rsidTr="00C44EDF">
        <w:tc>
          <w:tcPr>
            <w:tcW w:w="1269" w:type="dxa"/>
          </w:tcPr>
          <w:p w:rsidR="0072709C" w:rsidRDefault="0072709C" w:rsidP="00C44EDF">
            <w:r>
              <w:t>Wednesday</w:t>
            </w:r>
          </w:p>
        </w:tc>
        <w:tc>
          <w:tcPr>
            <w:tcW w:w="1107" w:type="dxa"/>
          </w:tcPr>
          <w:p w:rsidR="0072709C" w:rsidRDefault="0072709C" w:rsidP="00C44EDF"/>
        </w:tc>
        <w:tc>
          <w:tcPr>
            <w:tcW w:w="2410" w:type="dxa"/>
          </w:tcPr>
          <w:p w:rsidR="0072709C" w:rsidRDefault="0072709C" w:rsidP="00C44EDF"/>
        </w:tc>
        <w:tc>
          <w:tcPr>
            <w:tcW w:w="1276" w:type="dxa"/>
          </w:tcPr>
          <w:p w:rsidR="0072709C" w:rsidRDefault="0072709C" w:rsidP="00C44EDF"/>
        </w:tc>
        <w:tc>
          <w:tcPr>
            <w:tcW w:w="3827" w:type="dxa"/>
          </w:tcPr>
          <w:p w:rsidR="0072709C" w:rsidRDefault="0072709C" w:rsidP="00C44EDF"/>
        </w:tc>
      </w:tr>
      <w:tr w:rsidR="0072709C" w:rsidTr="00C44EDF">
        <w:tc>
          <w:tcPr>
            <w:tcW w:w="1269" w:type="dxa"/>
          </w:tcPr>
          <w:p w:rsidR="0072709C" w:rsidRDefault="0072709C" w:rsidP="00C44EDF">
            <w:r>
              <w:t>Thursday</w:t>
            </w:r>
          </w:p>
        </w:tc>
        <w:tc>
          <w:tcPr>
            <w:tcW w:w="1107" w:type="dxa"/>
          </w:tcPr>
          <w:p w:rsidR="0072709C" w:rsidRDefault="0072709C" w:rsidP="00C44EDF"/>
        </w:tc>
        <w:tc>
          <w:tcPr>
            <w:tcW w:w="2410" w:type="dxa"/>
          </w:tcPr>
          <w:p w:rsidR="0072709C" w:rsidRDefault="0072709C" w:rsidP="00C44EDF"/>
        </w:tc>
        <w:tc>
          <w:tcPr>
            <w:tcW w:w="1276" w:type="dxa"/>
          </w:tcPr>
          <w:p w:rsidR="0072709C" w:rsidRDefault="0072709C" w:rsidP="00C44EDF"/>
        </w:tc>
        <w:tc>
          <w:tcPr>
            <w:tcW w:w="3827" w:type="dxa"/>
          </w:tcPr>
          <w:p w:rsidR="0072709C" w:rsidRDefault="0072709C" w:rsidP="00C44EDF"/>
        </w:tc>
      </w:tr>
      <w:tr w:rsidR="0072709C" w:rsidTr="00C44EDF">
        <w:tc>
          <w:tcPr>
            <w:tcW w:w="1269" w:type="dxa"/>
          </w:tcPr>
          <w:p w:rsidR="0072709C" w:rsidRDefault="0072709C" w:rsidP="00C44EDF">
            <w:r>
              <w:t>Friday</w:t>
            </w:r>
          </w:p>
        </w:tc>
        <w:tc>
          <w:tcPr>
            <w:tcW w:w="1107" w:type="dxa"/>
          </w:tcPr>
          <w:p w:rsidR="0072709C" w:rsidRDefault="0072709C" w:rsidP="00C44EDF"/>
        </w:tc>
        <w:tc>
          <w:tcPr>
            <w:tcW w:w="2410" w:type="dxa"/>
          </w:tcPr>
          <w:p w:rsidR="0072709C" w:rsidRDefault="0072709C" w:rsidP="00C44EDF"/>
        </w:tc>
        <w:tc>
          <w:tcPr>
            <w:tcW w:w="1276" w:type="dxa"/>
          </w:tcPr>
          <w:p w:rsidR="0072709C" w:rsidRDefault="0072709C" w:rsidP="00C44EDF"/>
        </w:tc>
        <w:tc>
          <w:tcPr>
            <w:tcW w:w="3827" w:type="dxa"/>
          </w:tcPr>
          <w:p w:rsidR="0072709C" w:rsidRDefault="0072709C" w:rsidP="00C44EDF"/>
        </w:tc>
      </w:tr>
      <w:tr w:rsidR="0072709C" w:rsidTr="00C44EDF">
        <w:tc>
          <w:tcPr>
            <w:tcW w:w="1269" w:type="dxa"/>
          </w:tcPr>
          <w:p w:rsidR="0072709C" w:rsidRDefault="0072709C" w:rsidP="00C44EDF">
            <w:r>
              <w:t>Saturday</w:t>
            </w:r>
          </w:p>
        </w:tc>
        <w:tc>
          <w:tcPr>
            <w:tcW w:w="1107" w:type="dxa"/>
          </w:tcPr>
          <w:p w:rsidR="0072709C" w:rsidRDefault="0072709C" w:rsidP="00C44EDF"/>
        </w:tc>
        <w:tc>
          <w:tcPr>
            <w:tcW w:w="2410" w:type="dxa"/>
          </w:tcPr>
          <w:p w:rsidR="0072709C" w:rsidRDefault="0072709C" w:rsidP="00C44EDF"/>
        </w:tc>
        <w:tc>
          <w:tcPr>
            <w:tcW w:w="1276" w:type="dxa"/>
          </w:tcPr>
          <w:p w:rsidR="0072709C" w:rsidRDefault="0072709C" w:rsidP="00C44EDF"/>
        </w:tc>
        <w:tc>
          <w:tcPr>
            <w:tcW w:w="3827" w:type="dxa"/>
          </w:tcPr>
          <w:p w:rsidR="0072709C" w:rsidRDefault="0072709C" w:rsidP="00C44EDF"/>
        </w:tc>
      </w:tr>
      <w:tr w:rsidR="0072709C" w:rsidTr="00C44EDF">
        <w:tc>
          <w:tcPr>
            <w:tcW w:w="1269" w:type="dxa"/>
          </w:tcPr>
          <w:p w:rsidR="0072709C" w:rsidRDefault="0072709C" w:rsidP="00C44EDF">
            <w:r>
              <w:t>Sunday</w:t>
            </w:r>
          </w:p>
        </w:tc>
        <w:tc>
          <w:tcPr>
            <w:tcW w:w="1107" w:type="dxa"/>
          </w:tcPr>
          <w:p w:rsidR="0072709C" w:rsidRDefault="0072709C" w:rsidP="00C44EDF"/>
        </w:tc>
        <w:tc>
          <w:tcPr>
            <w:tcW w:w="2410" w:type="dxa"/>
          </w:tcPr>
          <w:p w:rsidR="0072709C" w:rsidRDefault="0072709C" w:rsidP="00C44EDF"/>
        </w:tc>
        <w:tc>
          <w:tcPr>
            <w:tcW w:w="1276" w:type="dxa"/>
          </w:tcPr>
          <w:p w:rsidR="0072709C" w:rsidRDefault="0072709C" w:rsidP="00C44EDF"/>
        </w:tc>
        <w:tc>
          <w:tcPr>
            <w:tcW w:w="3827" w:type="dxa"/>
          </w:tcPr>
          <w:p w:rsidR="0072709C" w:rsidRDefault="0072709C" w:rsidP="00C44EDF"/>
        </w:tc>
      </w:tr>
    </w:tbl>
    <w:p w:rsidR="0072709C" w:rsidRDefault="0072709C" w:rsidP="0072709C">
      <w:r>
        <w:rPr>
          <w:b/>
          <w:bCs/>
        </w:rPr>
        <w:t xml:space="preserve">Group Member Name: </w:t>
      </w:r>
      <w:r>
        <w:t>Mike Steel</w:t>
      </w:r>
    </w:p>
    <w:p w:rsidR="0072709C" w:rsidRDefault="0072709C" w:rsidP="0072709C"/>
    <w:p w:rsidR="0072709C" w:rsidRPr="00EC7C4F" w:rsidRDefault="0072709C" w:rsidP="0072709C">
      <w:pPr>
        <w:jc w:val="right"/>
      </w:pPr>
      <w:r>
        <w:rPr>
          <w:b/>
          <w:bCs/>
        </w:rPr>
        <w:t>Total Hours Spent on Project at End of Page 10:</w:t>
      </w:r>
    </w:p>
    <w:p w:rsidR="0072709C" w:rsidRPr="00EC7C4F" w:rsidRDefault="0072709C" w:rsidP="0072709C">
      <w:pPr>
        <w:jc w:val="right"/>
      </w:pPr>
      <w:r>
        <w:rPr>
          <w:b/>
          <w:bCs/>
        </w:rPr>
        <w:t>Total Hours Spent on Project:</w:t>
      </w:r>
    </w:p>
    <w:p w:rsidR="0072709C" w:rsidRPr="00EC7C4F" w:rsidRDefault="0072709C" w:rsidP="0072709C">
      <w:pPr>
        <w:jc w:val="right"/>
      </w:pPr>
    </w:p>
    <w:p w:rsidR="0072709C" w:rsidRPr="00EC7C4F" w:rsidRDefault="0072709C" w:rsidP="00EC7C4F">
      <w:pPr>
        <w:jc w:val="right"/>
      </w:pPr>
    </w:p>
    <w:sectPr w:rsidR="0072709C" w:rsidRPr="00EC7C4F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23F4" w:rsidRDefault="00DC23F4" w:rsidP="005B2D8F">
      <w:pPr>
        <w:spacing w:after="0" w:line="240" w:lineRule="auto"/>
      </w:pPr>
      <w:r>
        <w:separator/>
      </w:r>
    </w:p>
  </w:endnote>
  <w:endnote w:type="continuationSeparator" w:id="0">
    <w:p w:rsidR="00DC23F4" w:rsidRDefault="00DC23F4" w:rsidP="005B2D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2D8F" w:rsidRDefault="005B2D8F">
    <w:pPr>
      <w:pStyle w:val="Footer"/>
    </w:pPr>
    <w:r>
      <w:t xml:space="preserve">Group 17; </w:t>
    </w:r>
    <w:r w:rsidRPr="005B2D8F">
      <w:t>Christopher Marriott</w:t>
    </w:r>
    <w:r>
      <w:t xml:space="preserve">, </w:t>
    </w:r>
    <w:r w:rsidRPr="005B2D8F">
      <w:t>Aleksandra Badyda</w:t>
    </w:r>
    <w:r>
      <w:t xml:space="preserve">, </w:t>
    </w:r>
    <w:r w:rsidRPr="005B2D8F">
      <w:t>Sam Jackson</w:t>
    </w:r>
    <w:r>
      <w:t>,</w:t>
    </w:r>
    <w:r w:rsidRPr="005B2D8F">
      <w:t xml:space="preserve"> Tux Lloyd</w:t>
    </w:r>
    <w:r>
      <w:t xml:space="preserve">, </w:t>
    </w:r>
    <w:r w:rsidRPr="005B2D8F">
      <w:t>Silhab Csoma</w:t>
    </w:r>
    <w:r>
      <w:t xml:space="preserve">, </w:t>
    </w:r>
    <w:r w:rsidRPr="005B2D8F">
      <w:t>Dave Clark</w:t>
    </w:r>
    <w:r>
      <w:t xml:space="preserve">, </w:t>
    </w:r>
    <w:r w:rsidRPr="005B2D8F">
      <w:t>Tom Reed</w:t>
    </w:r>
    <w:r>
      <w:t xml:space="preserve">, Matt Whitmore, </w:t>
    </w:r>
    <w:r w:rsidRPr="005B2D8F">
      <w:t>Mike Steel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23F4" w:rsidRDefault="00DC23F4" w:rsidP="005B2D8F">
      <w:pPr>
        <w:spacing w:after="0" w:line="240" w:lineRule="auto"/>
      </w:pPr>
      <w:r>
        <w:separator/>
      </w:r>
    </w:p>
  </w:footnote>
  <w:footnote w:type="continuationSeparator" w:id="0">
    <w:p w:rsidR="00DC23F4" w:rsidRDefault="00DC23F4" w:rsidP="005B2D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2EBE" w:rsidRDefault="0072709C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4505325</wp:posOffset>
          </wp:positionH>
          <wp:positionV relativeFrom="paragraph">
            <wp:posOffset>-135255</wp:posOffset>
          </wp:positionV>
          <wp:extent cx="1800225" cy="619125"/>
          <wp:effectExtent l="0" t="0" r="9525" b="9525"/>
          <wp:wrapTopAndBottom/>
          <wp:docPr id="1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0225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B2D8F">
      <w:t>Monster Mash Documentation   -   Group 17</w:t>
    </w:r>
  </w:p>
  <w:p w:rsidR="005B2D8F" w:rsidRDefault="00122EBE">
    <w:pPr>
      <w:pStyle w:val="Header"/>
    </w:pPr>
    <w:r>
      <w:t>CS221 Group Project 2012/13</w:t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8FD"/>
    <w:rsid w:val="00122EBE"/>
    <w:rsid w:val="004C5F83"/>
    <w:rsid w:val="005B2D8F"/>
    <w:rsid w:val="0072709C"/>
    <w:rsid w:val="007836E8"/>
    <w:rsid w:val="00A91E2F"/>
    <w:rsid w:val="00B77B70"/>
    <w:rsid w:val="00DC23F4"/>
    <w:rsid w:val="00E378FD"/>
    <w:rsid w:val="00EC7C4F"/>
    <w:rsid w:val="00FC6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GB" w:eastAsia="zh-CN" w:bidi="ta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2D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2D8F"/>
  </w:style>
  <w:style w:type="paragraph" w:styleId="Footer">
    <w:name w:val="footer"/>
    <w:basedOn w:val="Normal"/>
    <w:link w:val="FooterChar"/>
    <w:uiPriority w:val="99"/>
    <w:unhideWhenUsed/>
    <w:rsid w:val="005B2D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2D8F"/>
  </w:style>
  <w:style w:type="character" w:styleId="Hyperlink">
    <w:name w:val="Hyperlink"/>
    <w:uiPriority w:val="99"/>
    <w:semiHidden/>
    <w:unhideWhenUsed/>
    <w:rsid w:val="005B2D8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2E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22EB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378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GB" w:eastAsia="zh-CN" w:bidi="ta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2D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2D8F"/>
  </w:style>
  <w:style w:type="paragraph" w:styleId="Footer">
    <w:name w:val="footer"/>
    <w:basedOn w:val="Normal"/>
    <w:link w:val="FooterChar"/>
    <w:uiPriority w:val="99"/>
    <w:unhideWhenUsed/>
    <w:rsid w:val="005B2D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2D8F"/>
  </w:style>
  <w:style w:type="character" w:styleId="Hyperlink">
    <w:name w:val="Hyperlink"/>
    <w:uiPriority w:val="99"/>
    <w:semiHidden/>
    <w:unhideWhenUsed/>
    <w:rsid w:val="005B2D8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2E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22EB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378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71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2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1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6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47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59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84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9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07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ke\Documents\Aber\Computing\Year%202\Semester%201\template_v1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37CEA7-1695-4039-A1EB-54C9ED391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template_v1.0.dot</Template>
  <TotalTime>45</TotalTime>
  <Pages>10</Pages>
  <Words>797</Words>
  <Characters>4548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Aberystwyth University</Company>
  <LinksUpToDate>false</LinksUpToDate>
  <CharactersWithSpaces>5335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 and Students at Aber Uni</dc:creator>
  <cp:lastModifiedBy>Mike</cp:lastModifiedBy>
  <cp:revision>4</cp:revision>
  <dcterms:created xsi:type="dcterms:W3CDTF">2012-10-29T13:52:00Z</dcterms:created>
  <dcterms:modified xsi:type="dcterms:W3CDTF">2012-11-08T20:07:00Z</dcterms:modified>
</cp:coreProperties>
</file>