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546" w:rsidRDefault="00C05546">
      <w:r>
        <w:t>Timesheet Breakdown:</w:t>
      </w:r>
    </w:p>
    <w:p w:rsidR="00C05546" w:rsidRDefault="00C05546">
      <w:r>
        <w:t>8-14 October:</w:t>
      </w:r>
    </w:p>
    <w:p w:rsidR="00C05546" w:rsidRDefault="00C05546">
      <w:r>
        <w:t>During this time, the group was only just getting to know each other, and we were only tentatively working towards creating the first official document for the project. For this reason, not much work was completed by anyone, with the exception of a couple, who were looking into how the project should be structured and approached.</w:t>
      </w:r>
    </w:p>
    <w:p w:rsidR="00C05546" w:rsidRDefault="00C05546">
      <w:r>
        <w:t>15-21 October:</w:t>
      </w:r>
    </w:p>
    <w:p w:rsidR="00C05546" w:rsidRDefault="00C05546">
      <w:r>
        <w:t>In this week, the documenters began their work on the plan for the project, so generally speaking the coders did not have much to do in this time period.</w:t>
      </w:r>
    </w:p>
    <w:p w:rsidR="00C05546" w:rsidRDefault="00C05546">
      <w:r>
        <w:t>22-28 October:</w:t>
      </w:r>
    </w:p>
    <w:p w:rsidR="00C05546" w:rsidRDefault="00C05546">
      <w:r>
        <w:t xml:space="preserve">Again, as before, the documenters were generally speaking the ones working most prominently within this week, as they were focused on trying to get the design document completed. This is not to say however that the coders did not complete any work, as they were either helping on small parts of the documentation or </w:t>
      </w:r>
      <w:r w:rsidR="00AD6A34">
        <w:t>in fact researching into what will need to be done once they try to build the system.</w:t>
      </w:r>
    </w:p>
    <w:p w:rsidR="00AD6A34" w:rsidRDefault="00AD6A34">
      <w:r>
        <w:t>29 October- 4 November:</w:t>
      </w:r>
    </w:p>
    <w:p w:rsidR="00AD6A34" w:rsidRDefault="00AD6A34">
      <w:r>
        <w:t>In this week, most of the group worked towards in some way or another finishing the design document for the project. Generally speaking the documenters worked more on this in this period.</w:t>
      </w:r>
    </w:p>
    <w:p w:rsidR="00AD6A34" w:rsidRDefault="00AD6A34">
      <w:r>
        <w:t>5-11 November:</w:t>
      </w:r>
    </w:p>
    <w:p w:rsidR="00AD6A34" w:rsidRDefault="008928E9">
      <w:r>
        <w:t xml:space="preserve">This was the first time the documenters worked on the test plan for this project. Throughout this time, most the people working on this were the documenters. The </w:t>
      </w:r>
      <w:proofErr w:type="gramStart"/>
      <w:r>
        <w:t>coders  however</w:t>
      </w:r>
      <w:proofErr w:type="gramEnd"/>
      <w:r>
        <w:t xml:space="preserve"> did begin to work on the creation of the actual website, as is shown in the timesheet hours.</w:t>
      </w:r>
    </w:p>
    <w:p w:rsidR="008928E9" w:rsidRDefault="008928E9">
      <w:r>
        <w:t>12-18 November:</w:t>
      </w:r>
    </w:p>
    <w:p w:rsidR="008928E9" w:rsidRDefault="008928E9">
      <w:r>
        <w:t>Creation of the Test plan was being formulated. Alongside the coders meeting up and discussing how they planned to create and design the project.</w:t>
      </w:r>
    </w:p>
    <w:p w:rsidR="008928E9" w:rsidRDefault="008928E9">
      <w:r>
        <w:t>19-25 November:</w:t>
      </w:r>
    </w:p>
    <w:p w:rsidR="008928E9" w:rsidRDefault="008928E9">
      <w:r>
        <w:t>The coders spent their time creating and structuring the code that would be necessary for the implementation of this project. They met up various times to discuss how to do this.</w:t>
      </w:r>
      <w:r w:rsidR="00B54667">
        <w:t xml:space="preserve"> The documenters continued to work on the Test plan.</w:t>
      </w:r>
    </w:p>
    <w:p w:rsidR="008928E9" w:rsidRDefault="008928E9">
      <w:r>
        <w:t>26 November – 2 December:</w:t>
      </w:r>
    </w:p>
    <w:p w:rsidR="008928E9" w:rsidRDefault="008928E9">
      <w:r>
        <w:t>Documenters scour</w:t>
      </w:r>
      <w:r w:rsidR="00B54667">
        <w:t>ed</w:t>
      </w:r>
      <w:r>
        <w:t xml:space="preserve"> over the work they had completed,</w:t>
      </w:r>
      <w:r w:rsidR="00B54667">
        <w:t xml:space="preserve"> this included the plan, design and test. This was</w:t>
      </w:r>
      <w:r>
        <w:t xml:space="preserve"> to make sure that in all looked relatively good. The coders also continued to slowly build the base that would be required for when work week arrived.</w:t>
      </w:r>
    </w:p>
    <w:p w:rsidR="00B54667" w:rsidRDefault="00B54667"/>
    <w:p w:rsidR="008928E9" w:rsidRDefault="00B54667">
      <w:r>
        <w:lastRenderedPageBreak/>
        <w:t>3-9 December:</w:t>
      </w:r>
    </w:p>
    <w:p w:rsidR="00B54667" w:rsidRDefault="00B54667">
      <w:r>
        <w:t>Documenters continued to work on the documentation that had already been completed. The coders in general had very little to complete within this time period.</w:t>
      </w:r>
    </w:p>
    <w:p w:rsidR="00B54667" w:rsidRDefault="00B54667">
      <w:r>
        <w:t>10-16 December:</w:t>
      </w:r>
    </w:p>
    <w:p w:rsidR="00B54667" w:rsidRDefault="00B54667">
      <w:r>
        <w:t>Relatively little work completed, with the exception of one documenter (see timesheet)</w:t>
      </w:r>
    </w:p>
    <w:p w:rsidR="00B54667" w:rsidRDefault="00B54667">
      <w:r>
        <w:t>17 December – 27 January:</w:t>
      </w:r>
    </w:p>
    <w:p w:rsidR="00B54667" w:rsidRDefault="00B54667">
      <w:r>
        <w:t>Again, as this was the holiday and exam period, relatively little work was completed, with the exception of one documenter (see timesheet)</w:t>
      </w:r>
    </w:p>
    <w:p w:rsidR="00B54667" w:rsidRDefault="00B54667">
      <w:r>
        <w:t>28 January – 2 February:</w:t>
      </w:r>
    </w:p>
    <w:p w:rsidR="00B54667" w:rsidRDefault="00B54667">
      <w:r>
        <w:t>A lot of work was completed by both the documenters and the coders. But overall this week was much heavier on the coders in terms of hours completed (see timesheets). While the coders spent this time making sure that the project could actually be built, the documenters spent this time testing the system for various bugs, and then informing the coders what had to be fixed. By doing so, a more robust system was able to be created. February 2</w:t>
      </w:r>
      <w:r w:rsidRPr="00B54667">
        <w:rPr>
          <w:vertAlign w:val="superscript"/>
        </w:rPr>
        <w:t>nd</w:t>
      </w:r>
      <w:r>
        <w:t xml:space="preserve"> was spent presenting the system for </w:t>
      </w:r>
      <w:proofErr w:type="gramStart"/>
      <w:r>
        <w:t>marking,</w:t>
      </w:r>
      <w:proofErr w:type="gramEnd"/>
      <w:r>
        <w:t xml:space="preserve"> the whole group was here for this.</w:t>
      </w:r>
    </w:p>
    <w:p w:rsidR="00B54667" w:rsidRDefault="00B54667">
      <w:r>
        <w:t xml:space="preserve">3 February- </w:t>
      </w:r>
      <w:proofErr w:type="gramStart"/>
      <w:r>
        <w:t>Deadline</w:t>
      </w:r>
      <w:proofErr w:type="gramEnd"/>
      <w:r>
        <w:t>:</w:t>
      </w:r>
    </w:p>
    <w:p w:rsidR="00B54667" w:rsidRDefault="00B54667">
      <w:r>
        <w:t xml:space="preserve">The </w:t>
      </w:r>
      <w:bookmarkStart w:id="0" w:name="_GoBack"/>
      <w:bookmarkEnd w:id="0"/>
      <w:r>
        <w:t>group’s coders were given a small break, seeing as they worked very hard the week before, the documenters spent this time creating the final document and writing out the tests that were completed. The coders however did complete some of the documentation necessary.</w:t>
      </w:r>
    </w:p>
    <w:p w:rsidR="00B54667" w:rsidRDefault="00B54667"/>
    <w:p w:rsidR="00B54667" w:rsidRDefault="00B54667"/>
    <w:p w:rsidR="00B54667" w:rsidRDefault="00B54667"/>
    <w:p w:rsidR="008928E9" w:rsidRDefault="008928E9"/>
    <w:p w:rsidR="00C05546" w:rsidRDefault="00C05546"/>
    <w:p w:rsidR="00C05546" w:rsidRDefault="00C05546"/>
    <w:sectPr w:rsidR="00C05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46"/>
    <w:rsid w:val="004C0922"/>
    <w:rsid w:val="00642BEB"/>
    <w:rsid w:val="008928E9"/>
    <w:rsid w:val="00AD6A34"/>
    <w:rsid w:val="00B54667"/>
    <w:rsid w:val="00C0554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37C12614.dotm</Template>
  <TotalTime>42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1</cp:revision>
  <dcterms:created xsi:type="dcterms:W3CDTF">2013-02-12T16:48:00Z</dcterms:created>
  <dcterms:modified xsi:type="dcterms:W3CDTF">2013-02-12T17:30:00Z</dcterms:modified>
</cp:coreProperties>
</file>