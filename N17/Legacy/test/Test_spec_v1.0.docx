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E6" w:rsidRDefault="00A600E6" w:rsidP="00D85505">
      <w:pPr>
        <w:spacing w:after="0"/>
        <w:rPr>
          <w:sz w:val="20"/>
          <w:szCs w:val="20"/>
        </w:rPr>
      </w:pPr>
    </w:p>
    <w:p w:rsidR="00AE0485" w:rsidRDefault="00AE0485" w:rsidP="00D85505">
      <w:pPr>
        <w:spacing w:after="0"/>
        <w:rPr>
          <w:sz w:val="20"/>
          <w:szCs w:val="20"/>
        </w:rPr>
      </w:pPr>
    </w:p>
    <w:p w:rsidR="00AE0485" w:rsidRPr="00AE0485" w:rsidRDefault="00AE0485" w:rsidP="00D85505">
      <w:pPr>
        <w:spacing w:after="0"/>
        <w:rPr>
          <w:sz w:val="20"/>
          <w:szCs w:val="20"/>
        </w:rPr>
      </w:pPr>
    </w:p>
    <w:p w:rsidR="00687BFF" w:rsidRPr="00AE0485" w:rsidRDefault="00687BFF" w:rsidP="00D85505">
      <w:pPr>
        <w:spacing w:after="0"/>
        <w:rPr>
          <w:sz w:val="20"/>
          <w:szCs w:val="20"/>
        </w:rPr>
      </w:pPr>
    </w:p>
    <w:p w:rsidR="00687BFF" w:rsidRPr="00AE0485" w:rsidRDefault="00687BFF" w:rsidP="00D85505">
      <w:pPr>
        <w:spacing w:after="0"/>
        <w:rPr>
          <w:sz w:val="20"/>
          <w:szCs w:val="20"/>
        </w:rPr>
      </w:pPr>
    </w:p>
    <w:p w:rsidR="00A600E6" w:rsidRPr="00AE0485" w:rsidRDefault="00A600E6" w:rsidP="00D85505">
      <w:pPr>
        <w:spacing w:after="0"/>
        <w:rPr>
          <w:sz w:val="20"/>
          <w:szCs w:val="20"/>
        </w:rPr>
      </w:pPr>
    </w:p>
    <w:p w:rsidR="00A600E6" w:rsidRPr="00AE0485" w:rsidRDefault="00687BFF" w:rsidP="00D85505">
      <w:pPr>
        <w:spacing w:after="0"/>
        <w:rPr>
          <w:sz w:val="20"/>
          <w:szCs w:val="20"/>
        </w:rPr>
      </w:pPr>
      <w:r w:rsidRPr="00AE0485">
        <w:rPr>
          <w:noProof/>
          <w:sz w:val="20"/>
          <w:szCs w:val="20"/>
          <w:lang w:eastAsia="en-GB" w:bidi="ar-SA"/>
        </w:rPr>
        <w:drawing>
          <wp:anchor distT="0" distB="0" distL="114300" distR="114300" simplePos="0" relativeHeight="251658240" behindDoc="0" locked="0" layoutInCell="1" allowOverlap="1" wp14:anchorId="2D72A9AC" wp14:editId="22E401BB">
            <wp:simplePos x="0" y="0"/>
            <wp:positionH relativeFrom="column">
              <wp:posOffset>-210185</wp:posOffset>
            </wp:positionH>
            <wp:positionV relativeFrom="paragraph">
              <wp:posOffset>355600</wp:posOffset>
            </wp:positionV>
            <wp:extent cx="6400800" cy="73679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2_testtablepag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6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"/>
        <w:gridCol w:w="1134"/>
        <w:gridCol w:w="1701"/>
        <w:gridCol w:w="2551"/>
        <w:gridCol w:w="1843"/>
        <w:gridCol w:w="2091"/>
      </w:tblGrid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006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FR1, FR7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a user with a valid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email but incorrect password is not authenticated.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Input on login page for existing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lastRenderedPageBreak/>
              <w:t>User name: slj11</w:t>
            </w:r>
            <w:r w:rsidR="0050270F">
              <w:fldChar w:fldCharType="begin"/>
            </w:r>
            <w:r w:rsidR="0050270F">
              <w:instrText xml:space="preserve"> HYPERLINK "mailto:xxx@aber.ac.uk" \h </w:instrText>
            </w:r>
            <w:r w:rsidR="0050270F">
              <w:fldChar w:fldCharType="separate"/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  <w:r w:rsidR="0050270F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fldChar w:fldCharType="end"/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mywrongpass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Error message warns that the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user entered the wrong password.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User is not authenticated.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SE-N17-007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new user can be registered on the system.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 form.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Username: 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newuser@aber.ac.uk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newpassword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newpassword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added to system.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Given  starting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 and redirected to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there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profile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created in the system, has a new monster created and is authenticated and directed to their profile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SE-N17-008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a new user name that is not an email is not registered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User-name: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newuser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Valid 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user that email isn't 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SE-N17-009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passwords of length less than 8 are too short.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User-name: newuser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password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passwords of length greater than 20 are too long.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User-name: newuser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Password: mypasswordqwertylopwq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Password check: mypasswordqwertylopwq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password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a user with a valid email that is already on the system is not created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User-name: slj11</w:t>
            </w:r>
            <w:r w:rsidRPr="00F15536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</w:p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the user is already registered with the system.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F15536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F1553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if the password that has been typed matches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User-name: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newuser@aber.ac.uk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Confirm 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mypassss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the passwords entered do not match.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user can only access parts of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the site if they are registered and authenticated.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Attempt to access all other pages of the site other than the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login/register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Should be redirected back to the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login/register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Unregistered/Unauthenticated users are redirected back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to the login/register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SE-N17-014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FR7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a user can logout from the system.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Login to the system using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valid registered users details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 Then logout using the logout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directed to the login/register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session is terminated and they can no longer access secure parts of the site.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can access their </w:t>
            </w:r>
            <w:r w:rsidR="00F1553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friend’s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page from their profile.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From the profile click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taken to a list of their friends.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shown a list of their current friends.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is shown a list of </w:t>
            </w:r>
            <w:r w:rsidR="00F1553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their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current monsters and their stats on the profile page.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profile page a list of monsters is shown. Click/highlight a monster to view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it's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stats.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 monsters stats are shown next to the monster.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Monsters stats are successfully shown the user.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can view a list of notifications.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profile page click the notifications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list of current notifications for battle/breeding/friend requests and fight/breeding results.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List of battle/breeding/friend requests and fight/breeding results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can view a list of </w:t>
            </w:r>
            <w:r w:rsidR="00A600E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no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notifications.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profile page click the notifications button when the user has no pending notifications.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“no notifications” message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 notifications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For each type of notification (battle, breeding, friend requests and fight/breeding results) check that the list is displayed correctly when the user has only one of these requests and no others.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profile page click the notifications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list of current notifications for battle/breeding requests and fight/breeding results.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List of battle/breeding requests and fight results shown.</w:t>
            </w:r>
          </w:p>
        </w:tc>
      </w:tr>
      <w:tr w:rsidR="00A600E6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SE-N17-019a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F60106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For each type of notification (battle, breeding, friend requests and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fight/breeding results) check that the list is </w:t>
            </w:r>
            <w:r w:rsidR="00F6010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empty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when </w:t>
            </w:r>
            <w:r w:rsidR="00F56B72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there </w:t>
            </w:r>
            <w:proofErr w:type="gramStart"/>
            <w:r w:rsidR="00F56B72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are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none of said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On the profile page click the notifications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none of that notification.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 notifications there.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SE-N17-020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 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accepting a friend request adds the friend to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 list.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friend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message telling them that the request has been accepted.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friend added to the friends list.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send a friend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page, click add friend.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test@aber.ac.uk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not add a friend that doesn't exist.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noone@aber.ac.uk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user doesn't exist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not add a friend with an email address that is not well formed.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noone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email address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accept a battle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battle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taken to battle page and a battle should start.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battle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send a battle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battle request to a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accept a breeding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breeding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700DF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should be taken to breeding page and </w:t>
            </w:r>
            <w:r w:rsidR="00700DFC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starts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breeding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user can send a breeding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breeding request to a </w:t>
            </w:r>
            <w:r w:rsidR="009B6B9B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friend’s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FR4, FR10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battles are executed correctly.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battle request. Users should be redirected to battle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Battle should run. The user can then view the results of the battle.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Notification should also be sent to opponent to view the outcome.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Battle shown correctly. Both users are able to view the stats of the battle.</w:t>
            </w:r>
          </w:p>
        </w:tc>
      </w:tr>
      <w:tr w:rsidR="00E0308A" w:rsidRPr="00332ABB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SE-N17-029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FR4, 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breeding monsters is executed correctly.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ABB" w:rsidRPr="00C07B9A" w:rsidRDefault="00122E6C" w:rsidP="009B6B9B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Once breeding cost is set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by user1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.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User2 who is friends with user 1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can breed with your monster and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1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get the breed cost money.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22E6C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 baby monster goes to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 user2 who paid the breed money.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9B6B9B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baby monster goes to user2 who paid the breed money.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FR3, FR8, FR10 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a battle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battle, check that the request sender gets a notification and can view the outcome of the battle.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battle.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battle is viewable by the user.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</w:t>
            </w:r>
          </w:p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9E4BC8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the outcome of breeding can be viewed by </w:t>
            </w:r>
            <w:r w:rsidR="009E4BC8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who set the breed cost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9E4BC8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After a breeding event, check that the </w:t>
            </w:r>
            <w:r w:rsidR="009E4BC8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 cost setter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gets a notification </w:t>
            </w:r>
            <w:r w:rsidR="009E4BC8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if a user bred with their monster 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and can view the outcome of the breeding.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C07B9A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breeding is viewable by the user.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friend request that has been sent can be </w:t>
            </w:r>
            <w:r w:rsidR="009D2E1C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 w:rsidR="009D2E1C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9D2E1C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Fades out and message is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DE1C85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battle request that has been sent can be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Fades out and message is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DE1C85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E33D90" w:rsidP="00E966C8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</w:t>
            </w:r>
            <w:r w:rsidR="00DE1C85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</w:t>
            </w:r>
            <w:r w:rsidR="00E966C8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you can’t set  breed cost as anything except numbers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E966C8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Invalid input such as characters 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e.g. egg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E966C8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pops up saying “please enter a valid number”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C07B9A" w:rsidRDefault="00122E6C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You can’t set breed cost as anything that is not numbers</w:t>
            </w:r>
          </w:p>
        </w:tc>
      </w:tr>
      <w:tr w:rsidR="00E33D90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</w:t>
            </w:r>
          </w:p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N17-</w:t>
            </w:r>
          </w:p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035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E33D90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you can set a </w:t>
            </w:r>
            <w:r w:rsidR="00E966C8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valid 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amount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a</w:t>
            </w:r>
            <w:r w:rsidR="00E966C8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valid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breeding amount</w:t>
            </w:r>
            <w:r w:rsidR="009B6B9B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e.g. 100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33D90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amount is set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D90" w:rsidRPr="00C07B9A" w:rsidRDefault="00E966C8" w:rsidP="00122E6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amount</w:t>
            </w:r>
            <w:r w:rsidR="00122E6C"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gets </w:t>
            </w:r>
            <w:r w:rsidRPr="00C07B9A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set</w:t>
            </w:r>
          </w:p>
        </w:tc>
      </w:tr>
      <w:tr w:rsidR="00C07B9A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C07B9A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C07B9A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C07B9A" w:rsidP="00E33D90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</w:t>
            </w:r>
            <w:r w:rsidR="005C1876"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you can set a valid sell cost for a monster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5C187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a valid sell amount</w:t>
            </w:r>
          </w:p>
          <w:p w:rsidR="005C1876" w:rsidRPr="00EE04AE" w:rsidRDefault="005C187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e.g. 80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5C1876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amount gets set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B9A" w:rsidRPr="00EE04AE" w:rsidRDefault="005C1876" w:rsidP="00122E6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amount gets set</w:t>
            </w:r>
          </w:p>
        </w:tc>
      </w:tr>
      <w:tr w:rsidR="00EE04AE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SE-N17-036A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E3907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you can’t set an invalid sell cost for a monster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E3907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an invalid sell amount</w:t>
            </w:r>
          </w:p>
          <w:p w:rsidR="00EE04AE" w:rsidRPr="00EE04AE" w:rsidRDefault="00EE04AE" w:rsidP="00DE3907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e.g. milk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E3907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pops up saying “please enter a valid number”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EE04AE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You can’t set sell cost as anything that is not numbers</w:t>
            </w:r>
          </w:p>
        </w:tc>
      </w:tr>
      <w:tr w:rsidR="00EE04AE" w:rsidRPr="00C07B9A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EA41B2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SE-N17-036B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5C1876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selling a monster is executed correctly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when user1 has set a sell amount for a monster, user 2 who is friends with user 1 can buy it and gains the monster. User 2 loses money and user 1 gains the money.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2 gets monster and loses the set amount of money.</w:t>
            </w:r>
          </w:p>
          <w:p w:rsidR="00EE04AE" w:rsidRPr="00EE04AE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1 gains the money.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EE04AE" w:rsidRDefault="00EE04AE" w:rsidP="003F17B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2 gets monster and loses the set amount of money.</w:t>
            </w:r>
          </w:p>
          <w:p w:rsidR="00EE04AE" w:rsidRPr="00EE04AE" w:rsidRDefault="00EE04AE" w:rsidP="003F17B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EE04AE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1 gains the money.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FR11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rich list of the player’s friends can be viewed.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Go to the friend’s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list of the richest friends should be showed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Rich list is shown and is accurate.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 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accepting a friend request from a friend on another server adds the friend to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 list.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friend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message telling them that the request has been accepted.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friend added to the friends list.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send a friend request to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page, click add friend.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 xml:space="preserve"> Enter email of friend on another server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can’t add a friend on another server that doesn't exist.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 xml:space="preserve"> Enter email of a friend that does not exist on another server.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user doesn't exist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5834D6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the user can not add a friend with an email address that is not </w:t>
            </w:r>
            <w:r w:rsidR="005834D6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valid on another server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Email: no one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email address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  <w:bookmarkStart w:id="0" w:name="_GoBack"/>
        <w:bookmarkEnd w:id="0"/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accept a battle request from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battle notification by clicking accept.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taken to battle page and a battle should start.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battle page.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send a battle request to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battle request to a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044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FR4,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Check that a user can accept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a breeding request from a friend on another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server .</w:t>
            </w:r>
            <w:proofErr w:type="gramEnd"/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 breeding notification by clicking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User should be taken to breeding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page and breeding should start.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User directed to breeding page.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SE-N17-045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user can send a breeding request to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breeding request to a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FR4, FR10,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battles are executed correctly with a friend on another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server .</w:t>
            </w:r>
            <w:proofErr w:type="gramEnd"/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battle request. Users should be redirected to battle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Battle should run. The user can then view the results of the battle. Notification should also be sent to opponent to view the outcome.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Battle shown correctly. Both users are able to view the stats of the battle.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FR4, 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breeding monsters is executed correctly with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breeding request. User should be redirected to breeding results page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Results of breeding shown. A notification of the breeding should be sent to friend linking them to the results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Breeding stats shown. Both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player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are able to access the outcomes of breeding. Request sender gets the children and request acceptor gets money prize.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FR8, FR10,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FR5 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a battle with a friend on another server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battle, check that the request sender gets a notification and can view the outcome of the battle.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battle.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battle is viewable by the user.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breeding with a friend on another server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breeding event, check that the request sender gets a notification and can view the outcome of the breeding.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breeding is viewable by the user.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friend request that has been sent to a friend on another server can be </w:t>
            </w:r>
            <w:proofErr w:type="spellStart"/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led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SE-N17-051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battle request that has been sent to a friend on another server can be </w:t>
            </w:r>
            <w:proofErr w:type="spellStart"/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led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breeding request that has been sent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to  a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 on another server can be </w:t>
            </w:r>
            <w:proofErr w:type="spellStart"/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led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FR8, FR9,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friend request from a friend on another server can be rejected.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reject on a request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request should be removed from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system,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the other user should be informed that their request was rejected.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battle request from a friend on another server can be rejected.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reject on a request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request should be removed from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system,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the other user should be informed that their request was rejected.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FR8,</w:t>
            </w:r>
          </w:p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 request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from a friend on another server can be rejected.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reject on a request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request should be removed from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system,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the other user should be informed that their request was rejected.</w:t>
            </w:r>
          </w:p>
        </w:tc>
      </w:tr>
      <w:tr w:rsidR="00EE04AE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Clicking on the help button.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Clicking on the help button takes you the informative help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shown the help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Help page shown.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monster to be sold</w:t>
            </w:r>
          </w:p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button pressed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Asks for price to be sold for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Asks for price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removed from your list of monsters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bought by another use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removed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removed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sell monster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sell price accepted, monster set for sale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price accepted and monster for sale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060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lastRenderedPageBreak/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Enter invalid sell monster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rocketship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notified that input is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invalid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Input invalid, monster not set for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sale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SE-N17-062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sells for set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to buy selected by another user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Money increased by sell price of sold monster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Money increased by sell price of sold monster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added to buyer’s list of monsters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previously bought is added to new owner’s list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now in new owner’s list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 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saying friend request accepted received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accepted by other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Sender receives notification saying request accepted, friend added to list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accepted, new friend added to list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 FR10, 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saying battle results received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87764F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Battle request accepted by other user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Sender receives notification and results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and results received</w:t>
            </w:r>
          </w:p>
        </w:tc>
      </w:tr>
      <w:tr w:rsidR="00EE04AE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 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saying breed request accepted received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request accepted by another user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results received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results received</w:t>
            </w:r>
          </w:p>
        </w:tc>
      </w:tr>
      <w:tr w:rsidR="00EE04AE" w:rsidRPr="00AE0485" w:rsidTr="001D0AC4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breeding price for a monster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Price accepted, monster now costs money to breed with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Price accepted</w:t>
            </w:r>
          </w:p>
        </w:tc>
      </w:tr>
      <w:tr w:rsidR="00EE04AE" w:rsidRPr="00AE0485" w:rsidTr="001D0AC4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Enter invalid breeding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B60B51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THREE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notified that input is invalid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notified that input is invalid</w:t>
            </w:r>
          </w:p>
        </w:tc>
      </w:tr>
      <w:tr w:rsidR="00EE04AE" w:rsidRPr="00AE0485" w:rsidTr="001D0AC4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1D0AC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Correct breeding price paid when monster is selected to breed with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to breed with selected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begins and money paid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4AE" w:rsidRPr="00AE0485" w:rsidRDefault="00EE04AE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begins and money paid</w:t>
            </w:r>
          </w:p>
        </w:tc>
      </w:tr>
    </w:tbl>
    <w:p w:rsidR="00040F3B" w:rsidRPr="00AE0485" w:rsidRDefault="00040F3B" w:rsidP="00D85505">
      <w:pPr>
        <w:spacing w:after="0"/>
        <w:rPr>
          <w:rFonts w:ascii="Century Schoolbook" w:hAnsi="Century Schoolbook" w:cs="Lao UI"/>
          <w:color w:val="000000" w:themeColor="text1"/>
          <w:sz w:val="20"/>
          <w:szCs w:val="20"/>
        </w:rPr>
      </w:pPr>
    </w:p>
    <w:p w:rsidR="009A0221" w:rsidRPr="00AE0485" w:rsidRDefault="009A0221" w:rsidP="00D85505">
      <w:pPr>
        <w:spacing w:after="0"/>
        <w:rPr>
          <w:rFonts w:ascii="Century Schoolbook" w:hAnsi="Century Schoolbook" w:cs="Lao UI"/>
          <w:color w:val="000000" w:themeColor="text1"/>
          <w:sz w:val="20"/>
          <w:szCs w:val="20"/>
        </w:rPr>
      </w:pPr>
    </w:p>
    <w:sectPr w:rsidR="009A0221" w:rsidRPr="00AE0485" w:rsidSect="00DE010B">
      <w:pgSz w:w="11906" w:h="16838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70F" w:rsidRDefault="0050270F" w:rsidP="001847DC">
      <w:pPr>
        <w:spacing w:after="0" w:line="240" w:lineRule="auto"/>
      </w:pPr>
      <w:r>
        <w:separator/>
      </w:r>
    </w:p>
  </w:endnote>
  <w:endnote w:type="continuationSeparator" w:id="0">
    <w:p w:rsidR="0050270F" w:rsidRDefault="0050270F" w:rsidP="0018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70F" w:rsidRDefault="0050270F" w:rsidP="001847DC">
      <w:pPr>
        <w:spacing w:after="0" w:line="240" w:lineRule="auto"/>
      </w:pPr>
      <w:r>
        <w:separator/>
      </w:r>
    </w:p>
  </w:footnote>
  <w:footnote w:type="continuationSeparator" w:id="0">
    <w:p w:rsidR="0050270F" w:rsidRDefault="0050270F" w:rsidP="00184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0F3B"/>
    <w:rsid w:val="00040F3B"/>
    <w:rsid w:val="00122E6C"/>
    <w:rsid w:val="001723DC"/>
    <w:rsid w:val="001847DC"/>
    <w:rsid w:val="001A5E66"/>
    <w:rsid w:val="001D0AC4"/>
    <w:rsid w:val="002430F9"/>
    <w:rsid w:val="00292663"/>
    <w:rsid w:val="002A6374"/>
    <w:rsid w:val="00332ABB"/>
    <w:rsid w:val="00343E69"/>
    <w:rsid w:val="00374C47"/>
    <w:rsid w:val="003841E0"/>
    <w:rsid w:val="003F17B4"/>
    <w:rsid w:val="004C1E31"/>
    <w:rsid w:val="004E785C"/>
    <w:rsid w:val="0050270F"/>
    <w:rsid w:val="005834D6"/>
    <w:rsid w:val="005C1876"/>
    <w:rsid w:val="00645FC3"/>
    <w:rsid w:val="00687BFF"/>
    <w:rsid w:val="00700DFC"/>
    <w:rsid w:val="00745EFF"/>
    <w:rsid w:val="0087764F"/>
    <w:rsid w:val="00976B47"/>
    <w:rsid w:val="009A0221"/>
    <w:rsid w:val="009B6B9B"/>
    <w:rsid w:val="009D2E1C"/>
    <w:rsid w:val="009E4BC8"/>
    <w:rsid w:val="00A600E6"/>
    <w:rsid w:val="00AB404D"/>
    <w:rsid w:val="00AE0485"/>
    <w:rsid w:val="00B04DF9"/>
    <w:rsid w:val="00B60B51"/>
    <w:rsid w:val="00BD727C"/>
    <w:rsid w:val="00BF79B4"/>
    <w:rsid w:val="00C07B9A"/>
    <w:rsid w:val="00CD4AF7"/>
    <w:rsid w:val="00D85505"/>
    <w:rsid w:val="00DE010B"/>
    <w:rsid w:val="00DE1C85"/>
    <w:rsid w:val="00DE3907"/>
    <w:rsid w:val="00E0308A"/>
    <w:rsid w:val="00E33D90"/>
    <w:rsid w:val="00E71FA3"/>
    <w:rsid w:val="00E966C8"/>
    <w:rsid w:val="00EA41B2"/>
    <w:rsid w:val="00EE04AE"/>
    <w:rsid w:val="00F15536"/>
    <w:rsid w:val="00F56B72"/>
    <w:rsid w:val="00F60106"/>
    <w:rsid w:val="00F62E9C"/>
    <w:rsid w:val="00F9451E"/>
    <w:rsid w:val="00FA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847DC"/>
    <w:pPr>
      <w:tabs>
        <w:tab w:val="clear" w:pos="709"/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847DC"/>
    <w:rPr>
      <w:rFonts w:ascii="Times New Roman" w:eastAsia="Droid Sans Fallback" w:hAnsi="Times New Roman" w:cs="Mangal"/>
      <w:color w:val="00000A"/>
      <w:sz w:val="24"/>
      <w:szCs w:val="21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847DC"/>
    <w:pPr>
      <w:tabs>
        <w:tab w:val="clear" w:pos="709"/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847DC"/>
    <w:rPr>
      <w:rFonts w:ascii="Times New Roman" w:eastAsia="Droid Sans Fallback" w:hAnsi="Times New Roman" w:cs="Mangal"/>
      <w:color w:val="00000A"/>
      <w:sz w:val="24"/>
      <w:szCs w:val="21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BF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FF"/>
    <w:rPr>
      <w:rFonts w:ascii="Tahoma" w:eastAsia="Droid Sans Fallback" w:hAnsi="Tahoma" w:cs="Mangal"/>
      <w:color w:val="00000A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9896</TotalTime>
  <Pages>9</Pages>
  <Words>2672</Words>
  <Characters>15232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17869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David</cp:lastModifiedBy>
  <cp:revision>163</cp:revision>
  <cp:lastPrinted>2013-01-30T10:37:00Z</cp:lastPrinted>
  <dcterms:created xsi:type="dcterms:W3CDTF">2012-11-06T12:18:00Z</dcterms:created>
  <dcterms:modified xsi:type="dcterms:W3CDTF">2013-02-06T13:25:00Z</dcterms:modified>
</cp:coreProperties>
</file>